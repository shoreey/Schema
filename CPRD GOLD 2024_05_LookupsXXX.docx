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9" w:type="dxa"/>
        <w:tblInd w:w="57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660"/>
        <w:gridCol w:w="3279"/>
      </w:tblGrid>
      <w:tr w:rsidRPr="004C5836" w:rsidR="000519C2" w:rsidTr="00E74141">
        <w:trPr>
          <w:cantSplit/>
        </w:trPr>
        <w:tc>
          <w:tcPr>
            <w:tcW w:w="6660" w:type="dxa"/>
            <w:shd w:val="clear" w:color="auto" w:fill="auto"/>
          </w:tcPr>
          <w:p w:rsidRPr="0079245C" w:rsidR="000519C2" w:rsidP="00E74141" w:rsidRDefault="000519C2">
            <w:pPr>
              <w:pStyle w:val="address"/>
              <w:tabs>
                <w:tab w:val="clear" w:pos="170"/>
              </w:tabs>
              <w:ind w:left="123"/>
              <w:rPr>
                <w:sz w:val="22"/>
                <w:szCs w:val="22"/>
              </w:rPr>
            </w:pPr>
          </w:p>
        </w:tc>
        <w:tc>
          <w:tcPr>
            <w:tcW w:w="3279" w:type="dxa"/>
            <w:shd w:val="clear" w:color="auto" w:fill="auto"/>
          </w:tcPr>
          <w:p w:rsidRPr="004A1148" w:rsidR="000519C2" w:rsidP="00E74141" w:rsidRDefault="000519C2">
            <w:pPr>
              <w:pStyle w:val="address"/>
              <w:tabs>
                <w:tab w:val="clear" w:pos="170"/>
              </w:tabs>
              <w:ind w:left="84"/>
              <w:rPr>
                <w:b/>
                <w:szCs w:val="18"/>
              </w:rPr>
            </w:pPr>
          </w:p>
        </w:tc>
      </w:tr>
      <w:tr w:rsidRPr="004C5836" w:rsidR="000519C2" w:rsidTr="00BC4171">
        <w:trPr>
          <w:cantSplit/>
          <w:trHeight w:val="1942"/>
        </w:trPr>
        <w:tc>
          <w:tcPr>
            <w:tcW w:w="6660" w:type="dxa"/>
            <w:shd w:val="clear" w:color="auto" w:fill="auto"/>
          </w:tcPr>
          <w:p w:rsidR="000519C2" w:rsidP="00E74141" w:rsidRDefault="000519C2">
            <w:pPr>
              <w:pStyle w:val="address"/>
              <w:tabs>
                <w:tab w:val="clear" w:pos="170"/>
              </w:tabs>
              <w:spacing w:before="600" w:after="480"/>
              <w:ind w:left="125"/>
              <w:rPr>
                <w:sz w:val="22"/>
                <w:szCs w:val="22"/>
              </w:rPr>
            </w:pPr>
          </w:p>
          <w:p w:rsidRPr="005C603B" w:rsidR="000519C2" w:rsidP="00E74141" w:rsidRDefault="000519C2">
            <w:pPr>
              <w:pStyle w:val="address"/>
              <w:tabs>
                <w:tab w:val="clear" w:pos="170"/>
              </w:tabs>
              <w:ind w:left="123"/>
              <w:rPr>
                <w:sz w:val="22"/>
                <w:szCs w:val="22"/>
              </w:rPr>
            </w:pPr>
          </w:p>
        </w:tc>
        <w:tc>
          <w:tcPr>
            <w:tcW w:w="3279" w:type="dxa"/>
            <w:shd w:val="clear" w:color="auto" w:fill="auto"/>
          </w:tcPr>
          <w:p w:rsidRPr="004A1148" w:rsidR="000519C2" w:rsidP="00E74141" w:rsidRDefault="000519C2">
            <w:pPr>
              <w:pStyle w:val="address"/>
              <w:tabs>
                <w:tab w:val="clear" w:pos="170"/>
              </w:tabs>
              <w:ind w:left="84"/>
              <w:rPr>
                <w:b/>
                <w:szCs w:val="18"/>
              </w:rPr>
            </w:pPr>
            <w:r w:rsidRPr="004A1148">
              <w:rPr>
                <w:b/>
                <w:szCs w:val="18"/>
              </w:rPr>
              <w:t>Clinical Practice Research Datalink</w:t>
            </w:r>
          </w:p>
          <w:p w:rsidRPr="004A1148" w:rsidR="000519C2" w:rsidP="00E74141" w:rsidRDefault="000519C2">
            <w:pPr>
              <w:pStyle w:val="address"/>
              <w:tabs>
                <w:tab w:val="clear" w:pos="170"/>
              </w:tabs>
              <w:spacing w:before="120"/>
              <w:ind w:left="85"/>
              <w:rPr>
                <w:szCs w:val="18"/>
              </w:rPr>
            </w:pPr>
            <w:r w:rsidRPr="004A1148">
              <w:rPr>
                <w:szCs w:val="18"/>
              </w:rPr>
              <w:t>151 Buckingham Palace Road</w:t>
            </w:r>
          </w:p>
          <w:p w:rsidRPr="004A1148" w:rsidR="000519C2" w:rsidP="00E74141" w:rsidRDefault="000519C2">
            <w:pPr>
              <w:pStyle w:val="address"/>
              <w:tabs>
                <w:tab w:val="clear" w:pos="170"/>
              </w:tabs>
              <w:ind w:left="84"/>
              <w:rPr>
                <w:szCs w:val="18"/>
              </w:rPr>
            </w:pPr>
            <w:r w:rsidRPr="004A1148">
              <w:rPr>
                <w:szCs w:val="18"/>
              </w:rPr>
              <w:t>London</w:t>
            </w:r>
          </w:p>
          <w:p w:rsidRPr="004A1148" w:rsidR="000519C2" w:rsidP="00E74141" w:rsidRDefault="000519C2">
            <w:pPr>
              <w:pStyle w:val="address"/>
              <w:tabs>
                <w:tab w:val="clear" w:pos="170"/>
              </w:tabs>
              <w:ind w:left="84"/>
              <w:rPr>
                <w:szCs w:val="18"/>
              </w:rPr>
            </w:pPr>
            <w:r w:rsidRPr="004A1148">
              <w:rPr>
                <w:szCs w:val="18"/>
              </w:rPr>
              <w:t>SW1W 9SZ</w:t>
            </w:r>
          </w:p>
          <w:p w:rsidRPr="004A1148" w:rsidR="000519C2" w:rsidP="00E74141" w:rsidRDefault="000519C2">
            <w:pPr>
              <w:pStyle w:val="address"/>
              <w:tabs>
                <w:tab w:val="clear" w:pos="170"/>
              </w:tabs>
              <w:ind w:left="84"/>
              <w:rPr>
                <w:szCs w:val="18"/>
              </w:rPr>
            </w:pPr>
            <w:r w:rsidRPr="004A1148">
              <w:rPr>
                <w:szCs w:val="18"/>
              </w:rPr>
              <w:t>United Kingdom</w:t>
            </w:r>
          </w:p>
          <w:p w:rsidRPr="004A1148" w:rsidR="000519C2" w:rsidP="00E74141" w:rsidRDefault="000519C2">
            <w:pPr>
              <w:pStyle w:val="webaddress"/>
              <w:ind w:left="84"/>
              <w:rPr>
                <w:rStyle w:val="colour"/>
                <w:szCs w:val="18"/>
              </w:rPr>
            </w:pPr>
          </w:p>
          <w:p w:rsidRPr="005C603B" w:rsidR="000519C2" w:rsidP="00E74141" w:rsidRDefault="000519C2">
            <w:pPr>
              <w:pStyle w:val="webaddress"/>
              <w:ind w:left="84"/>
              <w:rPr>
                <w:szCs w:val="18"/>
              </w:rPr>
            </w:pPr>
            <w:r>
              <w:rPr>
                <w:rStyle w:val="colour"/>
                <w:szCs w:val="18"/>
              </w:rPr>
              <w:t>www.</w:t>
            </w:r>
            <w:r w:rsidRPr="004A1148">
              <w:rPr>
                <w:rStyle w:val="colour"/>
                <w:szCs w:val="18"/>
              </w:rPr>
              <w:t>cprd.com</w:t>
            </w:r>
          </w:p>
        </w:tc>
      </w:tr>
    </w:tbl>
    <w:p w:rsidR="00EF333C" w:rsidP="00BF4AB3" w:rsidRDefault="00BF4AB3">
      <w:pPr>
        <w:pStyle w:val="Heading1"/>
      </w:pPr>
      <w:r>
        <w:t>Lookups XXX</w:t>
      </w:r>
    </w:p>
    <w:p w:rsidRPr="00F2083C" w:rsidR="00AD31BC" w:rsidP="00AD31BC" w:rsidRDefault="00AD31BC">
      <w:pPr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>The following lookups are referred to in the data specification documentation as Lookup XXX, where XXX is one of the 3-character reference codes li</w:t>
      </w:r>
      <w:bookmarkStart w:name="_GoBack" w:id="0"/>
      <w:bookmarkEnd w:id="0"/>
      <w:r>
        <w:rPr>
          <w:rFonts w:cs="Arial"/>
          <w:color w:val="000000"/>
          <w:szCs w:val="22"/>
        </w:rPr>
        <w:t>sted below.</w:t>
      </w:r>
    </w:p>
    <w:sectPr w:rsidRPr="00F2083C" w:rsidR="00AD31BC" w:rsidSect="009E2896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134" w:bottom="1701" w:left="851" w:header="851" w:footer="1361" w:gutter="0"/>
      <w:cols w:space="708"/>
      <w:docGrid w:linePitch="360"/>
    </w:sectPr>
    <w:p/>
    <w:p>
      <w:pPr>
        <w:pStyle w:val="Heading3"/>
      </w:pPr>
      <w:r>
        <w:t>AAR - Asthma Risk Factors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Not at risk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Previous history of severe attack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On 3 or more drugs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Night symptoms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Recent hospital admission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Other reason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ABO - Blood Group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A+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A-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B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B+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B-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O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O+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O-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AB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AB+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AB-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Rhesus +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Rhesus -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ADT - Advice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Alcohol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Smoking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Diet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Family History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Breast self examination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Testes self-examination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Menopause counselling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Risk of CVD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Exercise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ADV - Advice Given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Advice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Leaflet and advice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Internal counselling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External counselling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Therapy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PILS Leaflets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AFD - After Death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Seen after death by me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Seen after death by another medical practitioner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Not seen after death by a medical practitioner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AGC - Elderly Patient Agencies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Meals on wheels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District Nurse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Social services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Home help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Other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Health Visitor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AMA - Asthma Management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Start inhaled steroids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Double inhaled steroids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Start oral steroids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Call Doctor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ASL - Asleep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Asleep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Awake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Asleep and awake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ATT - Attendance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First visit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Subsequent visit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Last visit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First follow-up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Subsequent follow-up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BMO - Birth Mode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Normal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Forceps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Ventouse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Caesarian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Unknown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BPR - Birth Presentation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Vertex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Breech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Transverse lie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Other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Unknown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CAP - Capitation Supplement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Low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Medium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High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Not Applicable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CEN - Centiles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&lt; 3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3 - 9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10 - 24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25 - 49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50 - 74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75 - 89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90 - 97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&gt; 97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CER - Certainty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Tentative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Unlikely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Possible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Likely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Certain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Absolute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CHS - CHS Stages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Birth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6 weeks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8 months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18 months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3 years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4+ years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COD - Category of Death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Category Ia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Category Ib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Category Ic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Category II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COS - Type of Consent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Full consent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Partial consent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No consent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COT - Consultation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Clinic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Night visit, Deputising service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Follow-up/routine visit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Night visit, Local rota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Mail from patient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Night visit , practice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Out of hours, Practice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Out of hours, Non Practice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Surgery consultation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Telephone call from a patient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Acute visit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Discharge details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Letter from Outpatients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Repeat Issue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Other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Results recording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Mail to patient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Emergency Consultation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Administration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Casualty Attendance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Telephone call to a patient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Third Party Consultation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Hospital Admission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Children's Home Visit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Day Case Report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GOS18 Report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Home Visit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Hotel Visit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NHS Direct Report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Nursing Home Visit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Residential Home Visit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Twilight Visit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Triage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Walk-in Centre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Co-op Telephone advice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Co-op Surgery Consultation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Co-op Home Visit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Minor Injury Service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Medicine Management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Community Clinic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Community Nursing Note</w:t>
            </w:r>
          </w:p>
          <w:tcPr>
            <w:tcW w:w="4400" w:type="dxa"/>
          </w:tcPr>
        </w:tc>
      </w:tr>
      <w:tr>
        <w:tc>
          <w:p>
            <w:r>
              <w:t>42</w:t>
            </w:r>
          </w:p>
          <w:tcPr>
            <w:tcW w:w="400" w:type="dxa"/>
          </w:tcPr>
        </w:tc>
        <w:tc>
          <w:p>
            <w:r>
              <w:t>Community Nursing Report</w:t>
            </w:r>
          </w:p>
          <w:tcPr>
            <w:tcW w:w="4400" w:type="dxa"/>
          </w:tcPr>
        </w:tc>
      </w:tr>
      <w:tr>
        <w:tc>
          <w:p>
            <w:r>
              <w:t>43</w:t>
            </w:r>
          </w:p>
          <w:tcPr>
            <w:tcW w:w="400" w:type="dxa"/>
          </w:tcPr>
        </w:tc>
        <w:tc>
          <w:p>
            <w:r>
              <w:t>Data Transferred from other system</w:t>
            </w:r>
          </w:p>
          <w:tcPr>
            <w:tcW w:w="4400" w:type="dxa"/>
          </w:tcPr>
        </w:tc>
      </w:tr>
      <w:tr>
        <w:tc>
          <w:p>
            <w:r>
              <w:t>44</w:t>
            </w:r>
          </w:p>
          <w:tcPr>
            <w:tcW w:w="400" w:type="dxa"/>
          </w:tcPr>
        </w:tc>
        <w:tc>
          <w:p>
            <w:r>
              <w:t>Health Authority Entry</w:t>
            </w:r>
          </w:p>
          <w:tcPr>
            <w:tcW w:w="4400" w:type="dxa"/>
          </w:tcPr>
        </w:tc>
      </w:tr>
      <w:tr>
        <w:tc>
          <w:p>
            <w:r>
              <w:t>45</w:t>
            </w:r>
          </w:p>
          <w:tcPr>
            <w:tcW w:w="400" w:type="dxa"/>
          </w:tcPr>
        </w:tc>
        <w:tc>
          <w:p>
            <w:r>
              <w:t>Health Visitor Note</w:t>
            </w:r>
          </w:p>
          <w:tcPr>
            <w:tcW w:w="4400" w:type="dxa"/>
          </w:tcPr>
        </w:tc>
      </w:tr>
      <w:tr>
        <w:tc>
          <w:p>
            <w:r>
              <w:t>46</w:t>
            </w:r>
          </w:p>
          <w:tcPr>
            <w:tcW w:w="400" w:type="dxa"/>
          </w:tcPr>
        </w:tc>
        <w:tc>
          <w:p>
            <w:r>
              <w:t>Health Visitor Report</w:t>
            </w:r>
          </w:p>
          <w:tcPr>
            <w:tcW w:w="4400" w:type="dxa"/>
          </w:tcPr>
        </w:tc>
      </w:tr>
      <w:tr>
        <w:tc>
          <w:p>
            <w:r>
              <w:t>47</w:t>
            </w:r>
          </w:p>
          <w:tcPr>
            <w:tcW w:w="400" w:type="dxa"/>
          </w:tcPr>
        </w:tc>
        <w:tc>
          <w:p>
            <w:r>
              <w:t>Hospital Inpatient Report</w:t>
            </w:r>
          </w:p>
          <w:tcPr>
            <w:tcW w:w="4400" w:type="dxa"/>
          </w:tcPr>
        </w:tc>
      </w:tr>
      <w:tr>
        <w:tc>
          <w:p>
            <w:r>
              <w:t>48</w:t>
            </w:r>
          </w:p>
          <w:tcPr>
            <w:tcW w:w="400" w:type="dxa"/>
          </w:tcPr>
        </w:tc>
        <w:tc>
          <w:p>
            <w:r>
              <w:t>Initial Post Discharge Review</w:t>
            </w:r>
          </w:p>
          <w:tcPr>
            <w:tcW w:w="4400" w:type="dxa"/>
          </w:tcPr>
        </w:tc>
      </w:tr>
      <w:tr>
        <w:tc>
          <w:p>
            <w:r>
              <w:t>49</w:t>
            </w:r>
          </w:p>
          <w:tcPr>
            <w:tcW w:w="400" w:type="dxa"/>
          </w:tcPr>
        </w:tc>
        <w:tc>
          <w:p>
            <w:r>
              <w:t>Laboratory Request</w:t>
            </w:r>
          </w:p>
          <w:tcPr>
            <w:tcW w:w="4400" w:type="dxa"/>
          </w:tcPr>
        </w:tc>
      </w:tr>
      <w:tr>
        <w:tc>
          <w:p>
            <w:r>
              <w:t>50</w:t>
            </w:r>
          </w:p>
          <w:tcPr>
            <w:tcW w:w="400" w:type="dxa"/>
          </w:tcPr>
        </w:tc>
        <w:tc>
          <w:p>
            <w:r>
              <w:t>Night Visit</w:t>
            </w:r>
          </w:p>
          <w:tcPr>
            <w:tcW w:w="4400" w:type="dxa"/>
          </w:tcPr>
        </w:tc>
      </w:tr>
      <w:tr>
        <w:tc>
          <w:p>
            <w:r>
              <w:t>51</w:t>
            </w:r>
          </w:p>
          <w:tcPr>
            <w:tcW w:w="400" w:type="dxa"/>
          </w:tcPr>
        </w:tc>
        <w:tc>
          <w:p>
            <w:r>
              <w:t>Radiology Request</w:t>
            </w:r>
          </w:p>
          <w:tcPr>
            <w:tcW w:w="4400" w:type="dxa"/>
          </w:tcPr>
        </w:tc>
      </w:tr>
      <w:tr>
        <w:tc>
          <w:p>
            <w:r>
              <w:t>52</w:t>
            </w:r>
          </w:p>
          <w:tcPr>
            <w:tcW w:w="400" w:type="dxa"/>
          </w:tcPr>
        </w:tc>
        <w:tc>
          <w:p>
            <w:r>
              <w:t>Radiology Result</w:t>
            </w:r>
          </w:p>
          <w:tcPr>
            <w:tcW w:w="4400" w:type="dxa"/>
          </w:tcPr>
        </w:tc>
      </w:tr>
      <w:tr>
        <w:tc>
          <w:p>
            <w:r>
              <w:t>53</w:t>
            </w:r>
          </w:p>
          <w:tcPr>
            <w:tcW w:w="400" w:type="dxa"/>
          </w:tcPr>
        </w:tc>
        <w:tc>
          <w:p>
            <w:r>
              <w:t>Referral Letter</w:t>
            </w:r>
          </w:p>
          <w:tcPr>
            <w:tcW w:w="4400" w:type="dxa"/>
          </w:tcPr>
        </w:tc>
      </w:tr>
      <w:tr>
        <w:tc>
          <w:p>
            <w:r>
              <w:t>54</w:t>
            </w:r>
          </w:p>
          <w:tcPr>
            <w:tcW w:w="400" w:type="dxa"/>
          </w:tcPr>
        </w:tc>
        <w:tc>
          <w:p>
            <w:r>
              <w:t>Social Services Report</w:t>
            </w:r>
          </w:p>
          <w:tcPr>
            <w:tcW w:w="4400" w:type="dxa"/>
          </w:tcPr>
        </w:tc>
      </w:tr>
      <w:tr>
        <w:tc>
          <w:p>
            <w:r>
              <w:t>55</w:t>
            </w:r>
          </w:p>
          <w:tcPr>
            <w:tcW w:w="400" w:type="dxa"/>
          </w:tcPr>
        </w:tc>
        <w:tc>
          <w:p>
            <w:r>
              <w:t>Telephone Consultation</w:t>
            </w:r>
          </w:p>
          <w:tcPr>
            <w:tcW w:w="4400" w:type="dxa"/>
          </w:tcPr>
        </w:tc>
      </w:tr>
      <w:tr>
        <w:tc>
          <w:p>
            <w:r>
              <w:t>56</w:t>
            </w:r>
          </w:p>
          <w:tcPr>
            <w:tcW w:w="400" w:type="dxa"/>
          </w:tcPr>
        </w:tc>
        <w:tc>
          <w:p>
            <w:r>
              <w:t>Template Entry</w:t>
            </w:r>
          </w:p>
          <w:tcPr>
            <w:tcW w:w="4400" w:type="dxa"/>
          </w:tcPr>
        </w:tc>
      </w:tr>
      <w:tr>
        <w:tc>
          <w:p>
            <w:r>
              <w:t>57</w:t>
            </w:r>
          </w:p>
          <w:tcPr>
            <w:tcW w:w="400" w:type="dxa"/>
          </w:tcPr>
        </w:tc>
        <w:tc>
          <w:p>
            <w:r>
              <w:t>GP to GP communication transaction</w:t>
            </w:r>
          </w:p>
          <w:tcPr>
            <w:tcW w:w="4400" w:type="dxa"/>
          </w:tcPr>
        </w:tc>
      </w:tr>
      <w:tr>
        <w:tc>
          <w:p>
            <w:r>
              <w:t>58</w:t>
            </w:r>
          </w:p>
          <w:tcPr>
            <w:tcW w:w="400" w:type="dxa"/>
          </w:tcPr>
        </w:tc>
        <w:tc>
          <w:p>
            <w:r>
              <w:t>Non-consultation medication data</w:t>
            </w:r>
          </w:p>
          <w:tcPr>
            <w:tcW w:w="4400" w:type="dxa"/>
          </w:tcPr>
        </w:tc>
      </w:tr>
      <w:tr>
        <w:tc>
          <w:p>
            <w:r>
              <w:t>59</w:t>
            </w:r>
          </w:p>
          <w:tcPr>
            <w:tcW w:w="400" w:type="dxa"/>
          </w:tcPr>
        </w:tc>
        <w:tc>
          <w:p>
            <w:r>
              <w:t>Non-consultation data</w:t>
            </w:r>
          </w:p>
          <w:tcPr>
            <w:tcW w:w="4400" w:type="dxa"/>
          </w:tcPr>
        </w:tc>
      </w:tr>
      <w:tr>
        <w:tc>
          <w:p>
            <w:r>
              <w:t>60</w:t>
            </w:r>
          </w:p>
          <w:tcPr>
            <w:tcW w:w="400" w:type="dxa"/>
          </w:tcPr>
        </w:tc>
        <w:tc>
          <w:p>
            <w:r>
              <w:t>ePharmacy message</w:t>
            </w:r>
          </w:p>
          <w:tcPr>
            <w:tcW w:w="4400" w:type="dxa"/>
          </w:tcPr>
        </w:tc>
      </w:tr>
      <w:tr>
        <w:tc>
          <w:p>
            <w:r>
              <w:t>61</w:t>
            </w:r>
          </w:p>
          <w:tcPr>
            <w:tcW w:w="400" w:type="dxa"/>
          </w:tcPr>
        </w:tc>
        <w:tc>
          <w:p>
            <w:r>
              <w:t>Extended Hours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CST - Current Status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Observation only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Continuous treatment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Resolved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Intermittent treatment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CTT - Contraceptive Service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First service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Subsequent service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Service end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CUF - Cuff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Standard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Paediatric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Large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CVD - CVD Risk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General Advice Only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Opportunistic Intervention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Priority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CYX - Cervical Cytology Exclusion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Hysterectomy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Follow-up Stopped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Patient refusal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Considered inappropriate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DAS - Diagnosis of Asthma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Chest symptoms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Symptoms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Night cough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Peak flow variation &gt; 15%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Other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DBS - Diabetic Status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Oral hypoglycaemics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Using Insulin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Dietary control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Gestational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Other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Resolved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DEP - Departments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No Data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General Surgery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Urology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Trauma and Orthopaedics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ENT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Ophthalmology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Oral Surgery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Restorative Dentistry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Paediatric Dentistry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Orthodontics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Neurosurgery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Plastic Surgery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Cardiothoracic Surgery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Paediatric Surgery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Accident and Emergency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Anaesthetics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General Medicine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Gastroenterology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Endocrinology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Haematology (Clinical)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Clinical Physiology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Clinical Pharmacology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Audiological Medicine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Clinical Genetics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Clinical Cytogenetics and Molecular Genetics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Clinical Immunology and Allergy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Rehabilitation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Palliative Medicine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Cardiology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Dermatology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Thoracic Medicine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Infectious Diseases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Genito-Urinary Medicine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Nephrology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Medical Oncology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Nuclear Medicine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Neurology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Clinical Neuro-Physiology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Rheumatology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Paediatrics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Paediatric Neurology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Geriatric Medicine</w:t>
            </w:r>
          </w:p>
          <w:tcPr>
            <w:tcW w:w="4400" w:type="dxa"/>
          </w:tcPr>
        </w:tc>
      </w:tr>
      <w:tr>
        <w:tc>
          <w:p>
            <w:r>
              <w:t>42</w:t>
            </w:r>
          </w:p>
          <w:tcPr>
            <w:tcW w:w="400" w:type="dxa"/>
          </w:tcPr>
        </w:tc>
        <w:tc>
          <w:p>
            <w:r>
              <w:t>Dental Medicine Specialties</w:t>
            </w:r>
          </w:p>
          <w:tcPr>
            <w:tcW w:w="4400" w:type="dxa"/>
          </w:tcPr>
        </w:tc>
      </w:tr>
      <w:tr>
        <w:tc>
          <w:p>
            <w:r>
              <w:t>43</w:t>
            </w:r>
          </w:p>
          <w:tcPr>
            <w:tcW w:w="400" w:type="dxa"/>
          </w:tcPr>
        </w:tc>
        <w:tc>
          <w:p>
            <w:r>
              <w:t>Obstetrics (Hospital Bed or Delivery Facilities)</w:t>
            </w:r>
          </w:p>
          <w:tcPr>
            <w:tcW w:w="4400" w:type="dxa"/>
          </w:tcPr>
        </w:tc>
      </w:tr>
      <w:tr>
        <w:tc>
          <w:p>
            <w:r>
              <w:t>44</w:t>
            </w:r>
          </w:p>
          <w:tcPr>
            <w:tcW w:w="400" w:type="dxa"/>
          </w:tcPr>
        </w:tc>
        <w:tc>
          <w:p>
            <w:r>
              <w:t>Gynaecology</w:t>
            </w:r>
          </w:p>
          <w:tcPr>
            <w:tcW w:w="4400" w:type="dxa"/>
          </w:tcPr>
        </w:tc>
      </w:tr>
      <w:tr>
        <w:tc>
          <w:p>
            <w:r>
              <w:t>45</w:t>
            </w:r>
          </w:p>
          <w:tcPr>
            <w:tcW w:w="400" w:type="dxa"/>
          </w:tcPr>
        </w:tc>
        <w:tc>
          <w:p>
            <w:r>
              <w:t>Ante-natal clinic</w:t>
            </w:r>
          </w:p>
          <w:tcPr>
            <w:tcW w:w="4400" w:type="dxa"/>
          </w:tcPr>
        </w:tc>
      </w:tr>
      <w:tr>
        <w:tc>
          <w:p>
            <w:r>
              <w:t>46</w:t>
            </w:r>
          </w:p>
          <w:tcPr>
            <w:tcW w:w="400" w:type="dxa"/>
          </w:tcPr>
        </w:tc>
        <w:tc>
          <w:p>
            <w:r>
              <w:t>Post-natal clinic</w:t>
            </w:r>
          </w:p>
          <w:tcPr>
            <w:tcW w:w="4400" w:type="dxa"/>
          </w:tcPr>
        </w:tc>
      </w:tr>
      <w:tr>
        <w:tc>
          <w:p>
            <w:r>
              <w:t>47</w:t>
            </w:r>
          </w:p>
          <w:tcPr>
            <w:tcW w:w="400" w:type="dxa"/>
          </w:tcPr>
        </w:tc>
        <w:tc>
          <w:p>
            <w:r>
              <w:t>Maternity Function</w:t>
            </w:r>
          </w:p>
          <w:tcPr>
            <w:tcW w:w="4400" w:type="dxa"/>
          </w:tcPr>
        </w:tc>
      </w:tr>
      <w:tr>
        <w:tc>
          <w:p>
            <w:r>
              <w:t>48</w:t>
            </w:r>
          </w:p>
          <w:tcPr>
            <w:tcW w:w="400" w:type="dxa"/>
          </w:tcPr>
        </w:tc>
        <w:tc>
          <w:p>
            <w:r>
              <w:t>Other than Maternity</w:t>
            </w:r>
          </w:p>
          <w:tcPr>
            <w:tcW w:w="4400" w:type="dxa"/>
          </w:tcPr>
        </w:tc>
      </w:tr>
      <w:tr>
        <w:tc>
          <w:p>
            <w:r>
              <w:t>49</w:t>
            </w:r>
          </w:p>
          <w:tcPr>
            <w:tcW w:w="400" w:type="dxa"/>
          </w:tcPr>
        </w:tc>
        <w:tc>
          <w:p>
            <w:r>
              <w:t>Mental Handicap</w:t>
            </w:r>
          </w:p>
          <w:tcPr>
            <w:tcW w:w="4400" w:type="dxa"/>
          </w:tcPr>
        </w:tc>
      </w:tr>
      <w:tr>
        <w:tc>
          <w:p>
            <w:r>
              <w:t>50</w:t>
            </w:r>
          </w:p>
          <w:tcPr>
            <w:tcW w:w="400" w:type="dxa"/>
          </w:tcPr>
        </w:tc>
        <w:tc>
          <w:p>
            <w:r>
              <w:t>Mental Illness</w:t>
            </w:r>
          </w:p>
          <w:tcPr>
            <w:tcW w:w="4400" w:type="dxa"/>
          </w:tcPr>
        </w:tc>
      </w:tr>
      <w:tr>
        <w:tc>
          <w:p>
            <w:r>
              <w:t>51</w:t>
            </w:r>
          </w:p>
          <w:tcPr>
            <w:tcW w:w="400" w:type="dxa"/>
          </w:tcPr>
        </w:tc>
        <w:tc>
          <w:p>
            <w:r>
              <w:t>Child and Adolescent Psychiatry</w:t>
            </w:r>
          </w:p>
          <w:tcPr>
            <w:tcW w:w="4400" w:type="dxa"/>
          </w:tcPr>
        </w:tc>
      </w:tr>
      <w:tr>
        <w:tc>
          <w:p>
            <w:r>
              <w:t>52</w:t>
            </w:r>
          </w:p>
          <w:tcPr>
            <w:tcW w:w="400" w:type="dxa"/>
          </w:tcPr>
        </w:tc>
        <w:tc>
          <w:p>
            <w:r>
              <w:t>Forensic Psychiatry</w:t>
            </w:r>
          </w:p>
          <w:tcPr>
            <w:tcW w:w="4400" w:type="dxa"/>
          </w:tcPr>
        </w:tc>
      </w:tr>
      <w:tr>
        <w:tc>
          <w:p>
            <w:r>
              <w:t>53</w:t>
            </w:r>
          </w:p>
          <w:tcPr>
            <w:tcW w:w="400" w:type="dxa"/>
          </w:tcPr>
        </w:tc>
        <w:tc>
          <w:p>
            <w:r>
              <w:t>Psychotherapy</w:t>
            </w:r>
          </w:p>
          <w:tcPr>
            <w:tcW w:w="4400" w:type="dxa"/>
          </w:tcPr>
        </w:tc>
      </w:tr>
      <w:tr>
        <w:tc>
          <w:p>
            <w:r>
              <w:t>54</w:t>
            </w:r>
          </w:p>
          <w:tcPr>
            <w:tcW w:w="400" w:type="dxa"/>
          </w:tcPr>
        </w:tc>
        <w:tc>
          <w:p>
            <w:r>
              <w:t>Old Age Psychiatry</w:t>
            </w:r>
          </w:p>
          <w:tcPr>
            <w:tcW w:w="4400" w:type="dxa"/>
          </w:tcPr>
        </w:tc>
      </w:tr>
      <w:tr>
        <w:tc>
          <w:p>
            <w:r>
              <w:t>55</w:t>
            </w:r>
          </w:p>
          <w:tcPr>
            <w:tcW w:w="400" w:type="dxa"/>
          </w:tcPr>
        </w:tc>
        <w:tc>
          <w:p>
            <w:r>
              <w:t>Clinical Oncology</w:t>
            </w:r>
          </w:p>
          <w:tcPr>
            <w:tcW w:w="4400" w:type="dxa"/>
          </w:tcPr>
        </w:tc>
      </w:tr>
      <w:tr>
        <w:tc>
          <w:p>
            <w:r>
              <w:t>56</w:t>
            </w:r>
          </w:p>
          <w:tcPr>
            <w:tcW w:w="400" w:type="dxa"/>
          </w:tcPr>
        </w:tc>
        <w:tc>
          <w:p>
            <w:r>
              <w:t>Radiology</w:t>
            </w:r>
          </w:p>
          <w:tcPr>
            <w:tcW w:w="4400" w:type="dxa"/>
          </w:tcPr>
        </w:tc>
      </w:tr>
      <w:tr>
        <w:tc>
          <w:p>
            <w:r>
              <w:t>57</w:t>
            </w:r>
          </w:p>
          <w:tcPr>
            <w:tcW w:w="400" w:type="dxa"/>
          </w:tcPr>
        </w:tc>
        <w:tc>
          <w:p>
            <w:r>
              <w:t>General Pathology</w:t>
            </w:r>
          </w:p>
          <w:tcPr>
            <w:tcW w:w="4400" w:type="dxa"/>
          </w:tcPr>
        </w:tc>
      </w:tr>
      <w:tr>
        <w:tc>
          <w:p>
            <w:r>
              <w:t>58</w:t>
            </w:r>
          </w:p>
          <w:tcPr>
            <w:tcW w:w="400" w:type="dxa"/>
          </w:tcPr>
        </w:tc>
        <w:tc>
          <w:p>
            <w:r>
              <w:t>Blood Transfusion</w:t>
            </w:r>
          </w:p>
          <w:tcPr>
            <w:tcW w:w="4400" w:type="dxa"/>
          </w:tcPr>
        </w:tc>
      </w:tr>
      <w:tr>
        <w:tc>
          <w:p>
            <w:r>
              <w:t>59</w:t>
            </w:r>
          </w:p>
          <w:tcPr>
            <w:tcW w:w="400" w:type="dxa"/>
          </w:tcPr>
        </w:tc>
        <w:tc>
          <w:p>
            <w:r>
              <w:t>Chemical Pathology</w:t>
            </w:r>
          </w:p>
          <w:tcPr>
            <w:tcW w:w="4400" w:type="dxa"/>
          </w:tcPr>
        </w:tc>
      </w:tr>
      <w:tr>
        <w:tc>
          <w:p>
            <w:r>
              <w:t>60</w:t>
            </w:r>
          </w:p>
          <w:tcPr>
            <w:tcW w:w="400" w:type="dxa"/>
          </w:tcPr>
        </w:tc>
        <w:tc>
          <w:p>
            <w:r>
              <w:t>Haematology</w:t>
            </w:r>
          </w:p>
          <w:tcPr>
            <w:tcW w:w="4400" w:type="dxa"/>
          </w:tcPr>
        </w:tc>
      </w:tr>
      <w:tr>
        <w:tc>
          <w:p>
            <w:r>
              <w:t>61</w:t>
            </w:r>
          </w:p>
          <w:tcPr>
            <w:tcW w:w="400" w:type="dxa"/>
          </w:tcPr>
        </w:tc>
        <w:tc>
          <w:p>
            <w:r>
              <w:t>Histopathology</w:t>
            </w:r>
          </w:p>
          <w:tcPr>
            <w:tcW w:w="4400" w:type="dxa"/>
          </w:tcPr>
        </w:tc>
      </w:tr>
      <w:tr>
        <w:tc>
          <w:p>
            <w:r>
              <w:t>62</w:t>
            </w:r>
          </w:p>
          <w:tcPr>
            <w:tcW w:w="400" w:type="dxa"/>
          </w:tcPr>
        </w:tc>
        <w:tc>
          <w:p>
            <w:r>
              <w:t>Immunopathology</w:t>
            </w:r>
          </w:p>
          <w:tcPr>
            <w:tcW w:w="4400" w:type="dxa"/>
          </w:tcPr>
        </w:tc>
      </w:tr>
      <w:tr>
        <w:tc>
          <w:p>
            <w:r>
              <w:t>63</w:t>
            </w:r>
          </w:p>
          <w:tcPr>
            <w:tcW w:w="400" w:type="dxa"/>
          </w:tcPr>
        </w:tc>
        <w:tc>
          <w:p>
            <w:r>
              <w:t>Medical Microbiology</w:t>
            </w:r>
          </w:p>
          <w:tcPr>
            <w:tcW w:w="4400" w:type="dxa"/>
          </w:tcPr>
        </w:tc>
      </w:tr>
      <w:tr>
        <w:tc>
          <w:p>
            <w:r>
              <w:t>64</w:t>
            </w:r>
          </w:p>
          <w:tcPr>
            <w:tcW w:w="400" w:type="dxa"/>
          </w:tcPr>
        </w:tc>
        <w:tc>
          <w:p>
            <w:r>
              <w:t>Neuropathology</w:t>
            </w:r>
          </w:p>
          <w:tcPr>
            <w:tcW w:w="4400" w:type="dxa"/>
          </w:tcPr>
        </w:tc>
      </w:tr>
      <w:tr>
        <w:tc>
          <w:p>
            <w:r>
              <w:t>65</w:t>
            </w:r>
          </w:p>
          <w:tcPr>
            <w:tcW w:w="400" w:type="dxa"/>
          </w:tcPr>
        </w:tc>
        <w:tc>
          <w:p>
            <w:r>
              <w:t>Community Medicine</w:t>
            </w:r>
          </w:p>
          <w:tcPr>
            <w:tcW w:w="4400" w:type="dxa"/>
          </w:tcPr>
        </w:tc>
      </w:tr>
      <w:tr>
        <w:tc>
          <w:p>
            <w:r>
              <w:t>66</w:t>
            </w:r>
          </w:p>
          <w:tcPr>
            <w:tcW w:w="400" w:type="dxa"/>
          </w:tcPr>
        </w:tc>
        <w:tc>
          <w:p>
            <w:r>
              <w:t>Occupational Medicine</w:t>
            </w:r>
          </w:p>
          <w:tcPr>
            <w:tcW w:w="4400" w:type="dxa"/>
          </w:tcPr>
        </w:tc>
      </w:tr>
      <w:tr>
        <w:tc>
          <w:p>
            <w:r>
              <w:t>67</w:t>
            </w:r>
          </w:p>
          <w:tcPr>
            <w:tcW w:w="400" w:type="dxa"/>
          </w:tcPr>
        </w:tc>
        <w:tc>
          <w:p>
            <w:r>
              <w:t>Joint Consultant Clinics</w:t>
            </w:r>
          </w:p>
          <w:tcPr>
            <w:tcW w:w="4400" w:type="dxa"/>
          </w:tcPr>
        </w:tc>
      </w:tr>
      <w:tr>
        <w:tc>
          <w:p>
            <w:r>
              <w:t>68</w:t>
            </w:r>
          </w:p>
          <w:tcPr>
            <w:tcW w:w="400" w:type="dxa"/>
          </w:tcPr>
        </w:tc>
        <w:tc>
          <w:p>
            <w:r>
              <w:t>Clinical Psychology</w:t>
            </w:r>
          </w:p>
          <w:tcPr>
            <w:tcW w:w="4400" w:type="dxa"/>
          </w:tcPr>
        </w:tc>
      </w:tr>
      <w:tr>
        <w:tc>
          <w:p>
            <w:r>
              <w:t>69</w:t>
            </w:r>
          </w:p>
          <w:tcPr>
            <w:tcW w:w="400" w:type="dxa"/>
          </w:tcPr>
        </w:tc>
        <w:tc>
          <w:p>
            <w:r>
              <w:t>Learning Disabilities</w:t>
            </w:r>
          </w:p>
          <w:tcPr>
            <w:tcW w:w="4400" w:type="dxa"/>
          </w:tcPr>
        </w:tc>
      </w:tr>
      <w:tr>
        <w:tc>
          <w:p>
            <w:r>
              <w:t>70</w:t>
            </w:r>
          </w:p>
          <w:tcPr>
            <w:tcW w:w="400" w:type="dxa"/>
          </w:tcPr>
        </w:tc>
        <w:tc>
          <w:p>
            <w:r>
              <w:t>Adult Psychiatry</w:t>
            </w:r>
          </w:p>
          <w:tcPr>
            <w:tcW w:w="4400" w:type="dxa"/>
          </w:tcPr>
        </w:tc>
      </w:tr>
      <w:tr>
        <w:tc>
          <w:p>
            <w:r>
              <w:t>71</w:t>
            </w:r>
          </w:p>
          <w:tcPr>
            <w:tcW w:w="400" w:type="dxa"/>
          </w:tcPr>
        </w:tc>
        <w:tc>
          <w:p>
            <w:r>
              <w:t>Community Paediatrics</w:t>
            </w:r>
          </w:p>
          <w:tcPr>
            <w:tcW w:w="4400" w:type="dxa"/>
          </w:tcPr>
        </w:tc>
      </w:tr>
      <w:tr>
        <w:tc>
          <w:p>
            <w:r>
              <w:t>72</w:t>
            </w:r>
          </w:p>
          <w:tcPr>
            <w:tcW w:w="400" w:type="dxa"/>
          </w:tcPr>
        </w:tc>
        <w:tc>
          <w:p>
            <w:r>
              <w:t>Diabetic Nurse Specialist</w:t>
            </w:r>
          </w:p>
          <w:tcPr>
            <w:tcW w:w="4400" w:type="dxa"/>
          </w:tcPr>
        </w:tc>
      </w:tr>
      <w:tr>
        <w:tc>
          <w:p>
            <w:r>
              <w:t>73</w:t>
            </w:r>
          </w:p>
          <w:tcPr>
            <w:tcW w:w="400" w:type="dxa"/>
          </w:tcPr>
        </w:tc>
        <w:tc>
          <w:p>
            <w:r>
              <w:t>Optometrist</w:t>
            </w:r>
          </w:p>
          <w:tcPr>
            <w:tcW w:w="4400" w:type="dxa"/>
          </w:tcPr>
        </w:tc>
      </w:tr>
      <w:tr>
        <w:tc>
          <w:p>
            <w:r>
              <w:t>74</w:t>
            </w:r>
          </w:p>
          <w:tcPr>
            <w:tcW w:w="400" w:type="dxa"/>
          </w:tcPr>
        </w:tc>
        <w:tc>
          <w:p>
            <w:r>
              <w:t>Speech Therapy</w:t>
            </w:r>
          </w:p>
          <w:tcPr>
            <w:tcW w:w="4400" w:type="dxa"/>
          </w:tcPr>
        </w:tc>
      </w:tr>
      <w:tr>
        <w:tc>
          <w:p>
            <w:r>
              <w:t>75</w:t>
            </w:r>
          </w:p>
          <w:tcPr>
            <w:tcW w:w="400" w:type="dxa"/>
          </w:tcPr>
        </w:tc>
        <w:tc>
          <w:p>
            <w:r>
              <w:t>Chiropody</w:t>
            </w:r>
          </w:p>
          <w:tcPr>
            <w:tcW w:w="4400" w:type="dxa"/>
          </w:tcPr>
        </w:tc>
      </w:tr>
      <w:tr>
        <w:tc>
          <w:p>
            <w:r>
              <w:t>76</w:t>
            </w:r>
          </w:p>
          <w:tcPr>
            <w:tcW w:w="400" w:type="dxa"/>
          </w:tcPr>
        </w:tc>
        <w:tc>
          <w:p>
            <w:r>
              <w:t>Dietetics</w:t>
            </w:r>
          </w:p>
          <w:tcPr>
            <w:tcW w:w="4400" w:type="dxa"/>
          </w:tcPr>
        </w:tc>
      </w:tr>
      <w:tr>
        <w:tc>
          <w:p>
            <w:r>
              <w:t>77</w:t>
            </w:r>
          </w:p>
          <w:tcPr>
            <w:tcW w:w="400" w:type="dxa"/>
          </w:tcPr>
        </w:tc>
        <w:tc>
          <w:p>
            <w:r>
              <w:t>Physiotherapy</w:t>
            </w:r>
          </w:p>
          <w:tcPr>
            <w:tcW w:w="4400" w:type="dxa"/>
          </w:tcPr>
        </w:tc>
      </w:tr>
      <w:tr>
        <w:tc>
          <w:p>
            <w:r>
              <w:t>78</w:t>
            </w:r>
          </w:p>
          <w:tcPr>
            <w:tcW w:w="400" w:type="dxa"/>
          </w:tcPr>
        </w:tc>
        <w:tc>
          <w:p>
            <w:r>
              <w:t>Occupational Therapy</w:t>
            </w:r>
          </w:p>
          <w:tcPr>
            <w:tcW w:w="4400" w:type="dxa"/>
          </w:tcPr>
        </w:tc>
      </w:tr>
      <w:tr>
        <w:tc>
          <w:p>
            <w:r>
              <w:t>79</w:t>
            </w:r>
          </w:p>
          <w:tcPr>
            <w:tcW w:w="400" w:type="dxa"/>
          </w:tcPr>
        </w:tc>
        <w:tc>
          <w:p>
            <w:r>
              <w:t>Community Psychiatric Nurse</w:t>
            </w:r>
          </w:p>
          <w:tcPr>
            <w:tcW w:w="4400" w:type="dxa"/>
          </w:tcPr>
        </w:tc>
      </w:tr>
      <w:tr>
        <w:tc>
          <w:p>
            <w:r>
              <w:t>80</w:t>
            </w:r>
          </w:p>
          <w:tcPr>
            <w:tcW w:w="400" w:type="dxa"/>
          </w:tcPr>
        </w:tc>
        <w:tc>
          <w:p>
            <w:r>
              <w:t>Mobile Diabetic Eye Screening</w:t>
            </w:r>
          </w:p>
          <w:tcPr>
            <w:tcW w:w="4400" w:type="dxa"/>
          </w:tcPr>
        </w:tc>
      </w:tr>
      <w:tr>
        <w:tc>
          <w:p>
            <w:r>
              <w:t>81</w:t>
            </w:r>
          </w:p>
          <w:tcPr>
            <w:tcW w:w="400" w:type="dxa"/>
          </w:tcPr>
        </w:tc>
        <w:tc>
          <w:p>
            <w:r>
              <w:t>Obstetrics &amp; Gynaecology</w:t>
            </w:r>
          </w:p>
          <w:tcPr>
            <w:tcW w:w="4400" w:type="dxa"/>
          </w:tcPr>
        </w:tc>
      </w:tr>
      <w:tr>
        <w:tc>
          <w:p>
            <w:r>
              <w:t>82</w:t>
            </w:r>
          </w:p>
          <w:tcPr>
            <w:tcW w:w="400" w:type="dxa"/>
          </w:tcPr>
        </w:tc>
        <w:tc>
          <w:p>
            <w:r>
              <w:t>Pain Management</w:t>
            </w:r>
          </w:p>
          <w:tcPr>
            <w:tcW w:w="4400" w:type="dxa"/>
          </w:tcPr>
        </w:tc>
      </w:tr>
      <w:tr>
        <w:tc>
          <w:p>
            <w:r>
              <w:t>83</w:t>
            </w:r>
          </w:p>
          <w:tcPr>
            <w:tcW w:w="400" w:type="dxa"/>
          </w:tcPr>
        </w:tc>
        <w:tc>
          <w:p>
            <w:r>
              <w:t>Medical Ophthalmology</w:t>
            </w:r>
          </w:p>
          <w:tcPr>
            <w:tcW w:w="4400" w:type="dxa"/>
          </w:tcPr>
        </w:tc>
      </w:tr>
      <w:tr>
        <w:tc>
          <w:p>
            <w:r>
              <w:t>84</w:t>
            </w:r>
          </w:p>
          <w:tcPr>
            <w:tcW w:w="400" w:type="dxa"/>
          </w:tcPr>
        </w:tc>
        <w:tc>
          <w:p>
            <w:r>
              <w:t>Midwife Episode</w:t>
            </w:r>
          </w:p>
          <w:tcPr>
            <w:tcW w:w="4400" w:type="dxa"/>
          </w:tcPr>
        </w:tc>
      </w:tr>
      <w:tr>
        <w:tc>
          <w:p>
            <w:r>
              <w:t>85</w:t>
            </w:r>
          </w:p>
          <w:tcPr>
            <w:tcW w:w="400" w:type="dxa"/>
          </w:tcPr>
        </w:tc>
        <w:tc>
          <w:p>
            <w:r>
              <w:t>General Practice</w:t>
            </w:r>
          </w:p>
          <w:tcPr>
            <w:tcW w:w="4400" w:type="dxa"/>
          </w:tcPr>
        </w:tc>
      </w:tr>
      <w:tr>
        <w:tc>
          <w:p>
            <w:r>
              <w:t>86</w:t>
            </w:r>
          </w:p>
          <w:tcPr>
            <w:tcW w:w="400" w:type="dxa"/>
          </w:tcPr>
        </w:tc>
        <w:tc>
          <w:p>
            <w:r>
              <w:t>Nursing Episode</w:t>
            </w:r>
          </w:p>
          <w:tcPr>
            <w:tcW w:w="4400" w:type="dxa"/>
          </w:tcPr>
        </w:tc>
      </w:tr>
      <w:tr>
        <w:tc>
          <w:p>
            <w:r>
              <w:t>87</w:t>
            </w:r>
          </w:p>
          <w:tcPr>
            <w:tcW w:w="400" w:type="dxa"/>
          </w:tcPr>
        </w:tc>
        <w:tc>
          <w:p>
            <w:r>
              <w:t>Vascular Surgeons</w:t>
            </w:r>
          </w:p>
          <w:tcPr>
            <w:tcW w:w="4400" w:type="dxa"/>
          </w:tcPr>
        </w:tc>
      </w:tr>
      <w:tr>
        <w:tc>
          <w:p>
            <w:r>
              <w:t>88</w:t>
            </w:r>
          </w:p>
          <w:tcPr>
            <w:tcW w:w="400" w:type="dxa"/>
          </w:tcPr>
        </w:tc>
        <w:tc>
          <w:p>
            <w:r>
              <w:t>Hearing Aid Clinic</w:t>
            </w:r>
          </w:p>
          <w:tcPr>
            <w:tcW w:w="4400" w:type="dxa"/>
          </w:tcPr>
        </w:tc>
      </w:tr>
      <w:tr>
        <w:tc>
          <w:p>
            <w:r>
              <w:t>89</w:t>
            </w:r>
          </w:p>
          <w:tcPr>
            <w:tcW w:w="400" w:type="dxa"/>
          </w:tcPr>
        </w:tc>
        <w:tc>
          <w:p>
            <w:r>
              <w:t>Endodontics</w:t>
            </w:r>
          </w:p>
          <w:tcPr>
            <w:tcW w:w="4400" w:type="dxa"/>
          </w:tcPr>
        </w:tc>
      </w:tr>
      <w:tr>
        <w:tc>
          <w:p>
            <w:r>
              <w:t>90</w:t>
            </w:r>
          </w:p>
          <w:tcPr>
            <w:tcW w:w="400" w:type="dxa"/>
          </w:tcPr>
        </w:tc>
        <w:tc>
          <w:p>
            <w:r>
              <w:t>Prosthodontics</w:t>
            </w:r>
          </w:p>
          <w:tcPr>
            <w:tcW w:w="4400" w:type="dxa"/>
          </w:tcPr>
        </w:tc>
      </w:tr>
      <w:tr>
        <w:tc>
          <w:p>
            <w:r>
              <w:t>91</w:t>
            </w:r>
          </w:p>
          <w:tcPr>
            <w:tcW w:w="400" w:type="dxa"/>
          </w:tcPr>
        </w:tc>
        <w:tc>
          <w:p>
            <w:r>
              <w:t>Paediatric Cardiology</w:t>
            </w:r>
          </w:p>
          <w:tcPr>
            <w:tcW w:w="4400" w:type="dxa"/>
          </w:tcPr>
        </w:tc>
      </w:tr>
      <w:tr>
        <w:tc>
          <w:p>
            <w:r>
              <w:t>92</w:t>
            </w:r>
          </w:p>
          <w:tcPr>
            <w:tcW w:w="400" w:type="dxa"/>
          </w:tcPr>
        </w:tc>
        <w:tc>
          <w:p>
            <w:r>
              <w:t>Tropical Medicine</w:t>
            </w:r>
          </w:p>
          <w:tcPr>
            <w:tcW w:w="4400" w:type="dxa"/>
          </w:tcPr>
        </w:tc>
      </w:tr>
      <w:tr>
        <w:tc>
          <w:p>
            <w:r>
              <w:t>93</w:t>
            </w:r>
          </w:p>
          <w:tcPr>
            <w:tcW w:w="400" w:type="dxa"/>
          </w:tcPr>
        </w:tc>
        <w:tc>
          <w:p>
            <w:r>
              <w:t>Community Sexual and Reproductive Health</w:t>
            </w:r>
          </w:p>
          <w:tcPr>
            <w:tcW w:w="4400" w:type="dxa"/>
          </w:tcPr>
        </w:tc>
      </w:tr>
      <w:tr>
        <w:tc>
          <w:p>
            <w:r>
              <w:t>94</w:t>
            </w:r>
          </w:p>
          <w:tcPr>
            <w:tcW w:w="400" w:type="dxa"/>
          </w:tcPr>
        </w:tc>
        <w:tc>
          <w:p>
            <w:r>
              <w:t>Public Health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DIE - Type of Diet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Vegetarian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Vegan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EPI - Episode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First Ever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New event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Continuing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Other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EPM - Epilepsy Management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Hospital only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Community only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GP only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Shared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Other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EXE - Exercise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Inactive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Moderate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Vigorous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Gentle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FIT - Epileptic Fit Frequency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Daily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Weekly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Monthly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Quarterly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Yearly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&gt; Daily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&gt; Weekly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&gt; Monthly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&gt; Quarterly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&gt; Yearly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Less frequent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FPR - Fetal Presentation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Cephalic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Breech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Transverse lie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Oblique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Unknown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GLA - Visual Aids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Wears spectacles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Wears contact lenses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None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GMP - Examination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Good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Moderate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Poor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Not examined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HPS - Program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Hospital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Practice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Shared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IMC - Immunisation Compound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DT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MMR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DTP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TD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TP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MR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HIBDTP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DP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HEPABTWIN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HEPATYP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DTAPIPVHIB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DTAPIPV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DTIPV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HEPATYP2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HIBMENC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HEPABAMBRIX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HEPABAMBPA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DTAP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POLIO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TETANUS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MENC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PERTUSSIS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MUMPS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TYPTYPHERIX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HIB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RUBELLA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HEPATITIS_B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HEPATITIS_A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HEPA2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MEASLES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DIPHTHERIA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TYPTYPHIM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HEPB_JUN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HEPA_JUN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DTAPIPVHIBHB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LASS II SOFT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INP003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INP002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INP004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INP001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HEPATYPH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IME - Method of Administration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Intramuscular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Oral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Subcutaneous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Intradermal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Intranasal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IMM - Immunisation Status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Given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Refusal to start or complete course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Advised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IMT - Immunisation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/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TETANUS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POLIO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DIPHTHERIA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FLU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PERTUSSIS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HIB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MEASLES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RUBELLA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MUMPS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MENC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HEPA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TYPHOID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PNEUMOCOC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HEPB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BCG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TYPTYPHIM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HEPAMONO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PNEUMOCONJ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HEPAAVAXIM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TYPTYPHERIX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HNIG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MENING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YELLOW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CHOLERA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RABIES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HEPAJUNIOR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HEPAMONOJUNIO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PNEUMOPOLY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HEPATITIS_A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SMALLPOX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HEPATITIS_B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OTHERCOMBINED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HEPAVAQTA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JAPAN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HEPABTWIN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MENACWY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OTHERSINGLE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HEPAEPAX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HBIG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HEPAPMMSD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TICK</w:t>
            </w:r>
          </w:p>
          <w:tcPr>
            <w:tcW w:w="4400" w:type="dxa"/>
          </w:tcPr>
        </w:tc>
      </w:tr>
      <w:tr>
        <w:tc>
          <w:p>
            <w:r>
              <w:t>42</w:t>
            </w:r>
          </w:p>
          <w:tcPr>
            <w:tcW w:w="400" w:type="dxa"/>
          </w:tcPr>
        </w:tc>
        <w:tc>
          <w:p>
            <w:r>
              <w:t>TD</w:t>
            </w:r>
          </w:p>
          <w:tcPr>
            <w:tcW w:w="4400" w:type="dxa"/>
          </w:tcPr>
        </w:tc>
      </w:tr>
      <w:tr>
        <w:tc>
          <w:p>
            <w:r>
              <w:t>43</w:t>
            </w:r>
          </w:p>
          <w:tcPr>
            <w:tcW w:w="400" w:type="dxa"/>
          </w:tcPr>
        </w:tc>
        <w:tc>
          <w:p>
            <w:r>
              <w:t>VARICELLA</w:t>
            </w:r>
          </w:p>
          <w:tcPr>
            <w:tcW w:w="4400" w:type="dxa"/>
          </w:tcPr>
        </w:tc>
      </w:tr>
      <w:tr>
        <w:tc>
          <w:p>
            <w:r>
              <w:t>44</w:t>
            </w:r>
          </w:p>
          <w:tcPr>
            <w:tcW w:w="400" w:type="dxa"/>
          </w:tcPr>
        </w:tc>
        <w:tc>
          <w:p>
            <w:r>
              <w:t>TAB</w:t>
            </w:r>
          </w:p>
          <w:tcPr>
            <w:tcW w:w="4400" w:type="dxa"/>
          </w:tcPr>
        </w:tc>
      </w:tr>
      <w:tr>
        <w:tc>
          <w:p>
            <w:r>
              <w:t>45</w:t>
            </w:r>
          </w:p>
          <w:tcPr>
            <w:tcW w:w="400" w:type="dxa"/>
          </w:tcPr>
        </w:tc>
        <w:tc>
          <w:p>
            <w:r>
              <w:t>IGTETANUS</w:t>
            </w:r>
          </w:p>
          <w:tcPr>
            <w:tcW w:w="4400" w:type="dxa"/>
          </w:tcPr>
        </w:tc>
      </w:tr>
      <w:tr>
        <w:tc>
          <w:p>
            <w:r>
              <w:t>46</w:t>
            </w:r>
          </w:p>
          <w:tcPr>
            <w:tcW w:w="400" w:type="dxa"/>
          </w:tcPr>
        </w:tc>
        <w:tc>
          <w:p>
            <w:r>
              <w:t>HIBDTP</w:t>
            </w:r>
          </w:p>
          <w:tcPr>
            <w:tcW w:w="4400" w:type="dxa"/>
          </w:tcPr>
        </w:tc>
      </w:tr>
      <w:tr>
        <w:tc>
          <w:p>
            <w:r>
              <w:t>47</w:t>
            </w:r>
          </w:p>
          <w:tcPr>
            <w:tcW w:w="400" w:type="dxa"/>
          </w:tcPr>
        </w:tc>
        <w:tc>
          <w:p>
            <w:r>
              <w:t>DTP</w:t>
            </w:r>
          </w:p>
          <w:tcPr>
            <w:tcW w:w="4400" w:type="dxa"/>
          </w:tcPr>
        </w:tc>
      </w:tr>
      <w:tr>
        <w:tc>
          <w:p>
            <w:r>
              <w:t>48</w:t>
            </w:r>
          </w:p>
          <w:tcPr>
            <w:tcW w:w="400" w:type="dxa"/>
          </w:tcPr>
        </w:tc>
        <w:tc>
          <w:p>
            <w:r>
              <w:t>ANTHRAX</w:t>
            </w:r>
          </w:p>
          <w:tcPr>
            <w:tcW w:w="4400" w:type="dxa"/>
          </w:tcPr>
        </w:tc>
      </w:tr>
      <w:tr>
        <w:tc>
          <w:p>
            <w:r>
              <w:t>49</w:t>
            </w:r>
          </w:p>
          <w:tcPr>
            <w:tcW w:w="400" w:type="dxa"/>
          </w:tcPr>
        </w:tc>
        <w:tc>
          <w:p>
            <w:r>
              <w:t>TYPHUS</w:t>
            </w:r>
          </w:p>
          <w:tcPr>
            <w:tcW w:w="4400" w:type="dxa"/>
          </w:tcPr>
        </w:tc>
      </w:tr>
      <w:tr>
        <w:tc>
          <w:p>
            <w:r>
              <w:t>50</w:t>
            </w:r>
          </w:p>
          <w:tcPr>
            <w:tcW w:w="400" w:type="dxa"/>
          </w:tcPr>
        </w:tc>
        <w:tc>
          <w:p>
            <w:r>
              <w:t>MR</w:t>
            </w:r>
          </w:p>
          <w:tcPr>
            <w:tcW w:w="4400" w:type="dxa"/>
          </w:tcPr>
        </w:tc>
      </w:tr>
      <w:tr>
        <w:tc>
          <w:p>
            <w:r>
              <w:t>51</w:t>
            </w:r>
          </w:p>
          <w:tcPr>
            <w:tcW w:w="400" w:type="dxa"/>
          </w:tcPr>
        </w:tc>
        <w:tc>
          <w:p>
            <w:r>
              <w:t>MMR</w:t>
            </w:r>
          </w:p>
          <w:tcPr>
            <w:tcW w:w="4400" w:type="dxa"/>
          </w:tcPr>
        </w:tc>
      </w:tr>
      <w:tr>
        <w:tc>
          <w:p>
            <w:r>
              <w:t>52</w:t>
            </w:r>
          </w:p>
          <w:tcPr>
            <w:tcW w:w="400" w:type="dxa"/>
          </w:tcPr>
        </w:tc>
        <w:tc>
          <w:p>
            <w:r>
              <w:t>HIBMENC</w:t>
            </w:r>
          </w:p>
          <w:tcPr>
            <w:tcW w:w="4400" w:type="dxa"/>
          </w:tcPr>
        </w:tc>
      </w:tr>
      <w:tr>
        <w:tc>
          <w:p>
            <w:r>
              <w:t>53</w:t>
            </w:r>
          </w:p>
          <w:tcPr>
            <w:tcW w:w="400" w:type="dxa"/>
          </w:tcPr>
        </w:tc>
        <w:tc>
          <w:p>
            <w:r>
              <w:t>IGZOSTER</w:t>
            </w:r>
          </w:p>
          <w:tcPr>
            <w:tcW w:w="4400" w:type="dxa"/>
          </w:tcPr>
        </w:tc>
      </w:tr>
      <w:tr>
        <w:tc>
          <w:p>
            <w:r>
              <w:t>54</w:t>
            </w:r>
          </w:p>
          <w:tcPr>
            <w:tcW w:w="400" w:type="dxa"/>
          </w:tcPr>
        </w:tc>
        <w:tc>
          <w:p>
            <w:r>
              <w:t>TYPVIVOTIF</w:t>
            </w:r>
          </w:p>
          <w:tcPr>
            <w:tcW w:w="4400" w:type="dxa"/>
          </w:tcPr>
        </w:tc>
      </w:tr>
      <w:tr>
        <w:tc>
          <w:p>
            <w:r>
              <w:t>55</w:t>
            </w:r>
          </w:p>
          <w:tcPr>
            <w:tcW w:w="400" w:type="dxa"/>
          </w:tcPr>
        </w:tc>
        <w:tc>
          <w:p>
            <w:r>
              <w:t>DP</w:t>
            </w:r>
          </w:p>
          <w:tcPr>
            <w:tcW w:w="4400" w:type="dxa"/>
          </w:tcPr>
        </w:tc>
      </w:tr>
      <w:tr>
        <w:tc>
          <w:p>
            <w:r>
              <w:t>56</w:t>
            </w:r>
          </w:p>
          <w:tcPr>
            <w:tcW w:w="400" w:type="dxa"/>
          </w:tcPr>
        </w:tc>
        <w:tc>
          <w:p>
            <w:r>
              <w:t>IGRABIES</w:t>
            </w:r>
          </w:p>
          <w:tcPr>
            <w:tcW w:w="4400" w:type="dxa"/>
          </w:tcPr>
        </w:tc>
      </w:tr>
      <w:tr>
        <w:tc>
          <w:p>
            <w:r>
              <w:t>57</w:t>
            </w:r>
          </w:p>
          <w:tcPr>
            <w:tcW w:w="400" w:type="dxa"/>
          </w:tcPr>
        </w:tc>
        <w:tc>
          <w:p>
            <w:r>
              <w:t>DT</w:t>
            </w:r>
          </w:p>
          <w:tcPr>
            <w:tcW w:w="4400" w:type="dxa"/>
          </w:tcPr>
        </w:tc>
      </w:tr>
      <w:tr>
        <w:tc>
          <w:p>
            <w:r>
              <w:t>58</w:t>
            </w:r>
          </w:p>
          <w:tcPr>
            <w:tcW w:w="400" w:type="dxa"/>
          </w:tcPr>
        </w:tc>
        <w:tc>
          <w:p>
            <w:r>
              <w:t>HPV</w:t>
            </w:r>
          </w:p>
          <w:tcPr>
            <w:tcW w:w="4400" w:type="dxa"/>
          </w:tcPr>
        </w:tc>
      </w:tr>
      <w:tr>
        <w:tc>
          <w:p>
            <w:r>
              <w:t>59</w:t>
            </w:r>
          </w:p>
          <w:tcPr>
            <w:tcW w:w="400" w:type="dxa"/>
          </w:tcPr>
        </w:tc>
        <w:tc>
          <w:p>
            <w:r>
              <w:t>SMALLPOXUNSUC</w:t>
            </w:r>
          </w:p>
          <w:tcPr>
            <w:tcW w:w="4400" w:type="dxa"/>
          </w:tcPr>
        </w:tc>
      </w:tr>
      <w:tr>
        <w:tc>
          <w:p>
            <w:r>
              <w:t>60</w:t>
            </w:r>
          </w:p>
          <w:tcPr>
            <w:tcW w:w="400" w:type="dxa"/>
          </w:tcPr>
        </w:tc>
        <w:tc>
          <w:p>
            <w:r>
              <w:t>PLAGUE</w:t>
            </w:r>
          </w:p>
          <w:tcPr>
            <w:tcW w:w="4400" w:type="dxa"/>
          </w:tcPr>
        </w:tc>
      </w:tr>
      <w:tr>
        <w:tc>
          <w:p>
            <w:r>
              <w:t>61</w:t>
            </w:r>
          </w:p>
          <w:tcPr>
            <w:tcW w:w="400" w:type="dxa"/>
          </w:tcPr>
        </w:tc>
        <w:tc>
          <w:p>
            <w:r>
              <w:t>TULARAEMIA</w:t>
            </w:r>
          </w:p>
          <w:tcPr>
            <w:tcW w:w="4400" w:type="dxa"/>
          </w:tcPr>
        </w:tc>
      </w:tr>
      <w:tr>
        <w:tc>
          <w:p>
            <w:r>
              <w:t>62</w:t>
            </w:r>
          </w:p>
          <w:tcPr>
            <w:tcW w:w="400" w:type="dxa"/>
          </w:tcPr>
        </w:tc>
        <w:tc>
          <w:p>
            <w:r>
              <w:t>IGANTID</w:t>
            </w:r>
          </w:p>
          <w:tcPr>
            <w:tcW w:w="4400" w:type="dxa"/>
          </w:tcPr>
        </w:tc>
      </w:tr>
      <w:tr>
        <w:tc>
          <w:p>
            <w:r>
              <w:t>63</w:t>
            </w:r>
          </w:p>
          <w:tcPr>
            <w:tcW w:w="400" w:type="dxa"/>
          </w:tcPr>
        </w:tc>
        <w:tc>
          <w:p>
            <w:r>
              <w:t>IGCMV</w:t>
            </w:r>
          </w:p>
          <w:tcPr>
            <w:tcW w:w="4400" w:type="dxa"/>
          </w:tcPr>
        </w:tc>
      </w:tr>
      <w:tr>
        <w:tc>
          <w:p>
            <w:r>
              <w:t>64</w:t>
            </w:r>
          </w:p>
          <w:tcPr>
            <w:tcW w:w="400" w:type="dxa"/>
          </w:tcPr>
        </w:tc>
        <w:tc>
          <w:p>
            <w:r>
              <w:t>DIPHTHERIAUM</w:t>
            </w:r>
          </w:p>
          <w:tcPr>
            <w:tcW w:w="4400" w:type="dxa"/>
          </w:tcPr>
        </w:tc>
      </w:tr>
      <w:tr>
        <w:tc>
          <w:p>
            <w:r>
              <w:t>66</w:t>
            </w:r>
          </w:p>
          <w:tcPr>
            <w:tcW w:w="400" w:type="dxa"/>
          </w:tcPr>
        </w:tc>
        <w:tc>
          <w:p>
            <w:r>
              <w:t>MENU</w:t>
            </w:r>
          </w:p>
          <w:tcPr>
            <w:tcW w:w="4400" w:type="dxa"/>
          </w:tcPr>
        </w:tc>
      </w:tr>
      <w:tr>
        <w:tc>
          <w:p>
            <w:r>
              <w:t>67</w:t>
            </w:r>
          </w:p>
          <w:tcPr>
            <w:tcW w:w="400" w:type="dxa"/>
          </w:tcPr>
        </w:tc>
        <w:tc>
          <w:p>
            <w:r>
              <w:t>HPVCER</w:t>
            </w:r>
          </w:p>
          <w:tcPr>
            <w:tcW w:w="4400" w:type="dxa"/>
          </w:tcPr>
        </w:tc>
      </w:tr>
      <w:tr>
        <w:tc>
          <w:p>
            <w:r>
              <w:t>68</w:t>
            </w:r>
          </w:p>
          <w:tcPr>
            <w:tcW w:w="400" w:type="dxa"/>
          </w:tcPr>
        </w:tc>
        <w:tc>
          <w:p>
            <w:r>
              <w:t>HEPABAMBRIX</w:t>
            </w:r>
          </w:p>
          <w:tcPr>
            <w:tcW w:w="4400" w:type="dxa"/>
          </w:tcPr>
        </w:tc>
      </w:tr>
      <w:tr>
        <w:tc>
          <w:p>
            <w:r>
              <w:t>69</w:t>
            </w:r>
          </w:p>
          <w:tcPr>
            <w:tcW w:w="400" w:type="dxa"/>
          </w:tcPr>
        </w:tc>
        <w:tc>
          <w:p>
            <w:r>
              <w:t>HEPABAMBPA</w:t>
            </w:r>
          </w:p>
          <w:tcPr>
            <w:tcW w:w="4400" w:type="dxa"/>
          </w:tcPr>
        </w:tc>
      </w:tr>
      <w:tr>
        <w:tc>
          <w:p>
            <w:r>
              <w:t>70</w:t>
            </w:r>
          </w:p>
          <w:tcPr>
            <w:tcW w:w="400" w:type="dxa"/>
          </w:tcPr>
        </w:tc>
        <w:tc>
          <w:p>
            <w:r>
              <w:t>HEPA2</w:t>
            </w:r>
          </w:p>
          <w:tcPr>
            <w:tcW w:w="4400" w:type="dxa"/>
          </w:tcPr>
        </w:tc>
      </w:tr>
      <w:tr>
        <w:tc>
          <w:p>
            <w:r>
              <w:t>71</w:t>
            </w:r>
          </w:p>
          <w:tcPr>
            <w:tcW w:w="400" w:type="dxa"/>
          </w:tcPr>
        </w:tc>
        <w:tc>
          <w:p>
            <w:r>
              <w:t>PFLUGEN</w:t>
            </w:r>
          </w:p>
          <w:tcPr>
            <w:tcW w:w="4400" w:type="dxa"/>
          </w:tcPr>
        </w:tc>
      </w:tr>
      <w:tr>
        <w:tc>
          <w:p>
            <w:r>
              <w:t>72</w:t>
            </w:r>
          </w:p>
          <w:tcPr>
            <w:tcW w:w="400" w:type="dxa"/>
          </w:tcPr>
        </w:tc>
        <w:tc>
          <w:p>
            <w:r>
              <w:t>PFLUGSK</w:t>
            </w:r>
          </w:p>
          <w:tcPr>
            <w:tcW w:w="4400" w:type="dxa"/>
          </w:tcPr>
        </w:tc>
      </w:tr>
      <w:tr>
        <w:tc>
          <w:p>
            <w:r>
              <w:t>73</w:t>
            </w:r>
          </w:p>
          <w:tcPr>
            <w:tcW w:w="400" w:type="dxa"/>
          </w:tcPr>
        </w:tc>
        <w:tc>
          <w:p>
            <w:r>
              <w:t>PFLUGSKO</w:t>
            </w:r>
          </w:p>
          <w:tcPr>
            <w:tcW w:w="4400" w:type="dxa"/>
          </w:tcPr>
        </w:tc>
      </w:tr>
      <w:tr>
        <w:tc>
          <w:p>
            <w:r>
              <w:t>74</w:t>
            </w:r>
          </w:p>
          <w:tcPr>
            <w:tcW w:w="400" w:type="dxa"/>
          </w:tcPr>
        </w:tc>
        <w:tc>
          <w:p>
            <w:r>
              <w:t>PFLUGS</w:t>
            </w:r>
          </w:p>
          <w:tcPr>
            <w:tcW w:w="4400" w:type="dxa"/>
          </w:tcPr>
        </w:tc>
      </w:tr>
      <w:tr>
        <w:tc>
          <w:p>
            <w:r>
              <w:t>75</w:t>
            </w:r>
          </w:p>
          <w:tcPr>
            <w:tcW w:w="400" w:type="dxa"/>
          </w:tcPr>
        </w:tc>
        <w:tc>
          <w:p>
            <w:r>
              <w:t>PFLUBAXO</w:t>
            </w:r>
          </w:p>
          <w:tcPr>
            <w:tcW w:w="4400" w:type="dxa"/>
          </w:tcPr>
        </w:tc>
      </w:tr>
      <w:tr>
        <w:tc>
          <w:p>
            <w:r>
              <w:t>76</w:t>
            </w:r>
          </w:p>
          <w:tcPr>
            <w:tcW w:w="400" w:type="dxa"/>
          </w:tcPr>
        </w:tc>
        <w:tc>
          <w:p>
            <w:r>
              <w:t>PFLUBAX</w:t>
            </w:r>
          </w:p>
          <w:tcPr>
            <w:tcW w:w="4400" w:type="dxa"/>
          </w:tcPr>
        </w:tc>
      </w:tr>
      <w:tr>
        <w:tc>
          <w:p>
            <w:r>
              <w:t>77</w:t>
            </w:r>
          </w:p>
          <w:tcPr>
            <w:tcW w:w="400" w:type="dxa"/>
          </w:tcPr>
        </w:tc>
        <w:tc>
          <w:p>
            <w:r>
              <w:t>HEPA_JUN</w:t>
            </w:r>
          </w:p>
          <w:tcPr>
            <w:tcW w:w="4400" w:type="dxa"/>
          </w:tcPr>
        </w:tc>
      </w:tr>
      <w:tr>
        <w:tc>
          <w:p>
            <w:r>
              <w:t>78</w:t>
            </w:r>
          </w:p>
          <w:tcPr>
            <w:tcW w:w="400" w:type="dxa"/>
          </w:tcPr>
        </w:tc>
        <w:tc>
          <w:p>
            <w:r>
              <w:t>PFLUGENO</w:t>
            </w:r>
          </w:p>
          <w:tcPr>
            <w:tcW w:w="4400" w:type="dxa"/>
          </w:tcPr>
        </w:tc>
      </w:tr>
      <w:tr>
        <w:tc>
          <w:p>
            <w:r>
              <w:t>79</w:t>
            </w:r>
          </w:p>
          <w:tcPr>
            <w:tcW w:w="400" w:type="dxa"/>
          </w:tcPr>
        </w:tc>
        <w:tc>
          <w:p>
            <w:r>
              <w:t>DTAPIPV</w:t>
            </w:r>
          </w:p>
          <w:tcPr>
            <w:tcW w:w="4400" w:type="dxa"/>
          </w:tcPr>
        </w:tc>
      </w:tr>
      <w:tr>
        <w:tc>
          <w:p>
            <w:r>
              <w:t>80</w:t>
            </w:r>
          </w:p>
          <w:tcPr>
            <w:tcW w:w="400" w:type="dxa"/>
          </w:tcPr>
        </w:tc>
        <w:tc>
          <w:p>
            <w:r>
              <w:t>DTAPIPVHIB</w:t>
            </w:r>
          </w:p>
          <w:tcPr>
            <w:tcW w:w="4400" w:type="dxa"/>
          </w:tcPr>
        </w:tc>
      </w:tr>
      <w:tr>
        <w:tc>
          <w:p>
            <w:r>
              <w:t>81</w:t>
            </w:r>
          </w:p>
          <w:tcPr>
            <w:tcW w:w="400" w:type="dxa"/>
          </w:tcPr>
        </w:tc>
        <w:tc>
          <w:p>
            <w:r>
              <w:t>DTIPV</w:t>
            </w:r>
          </w:p>
          <w:tcPr>
            <w:tcW w:w="4400" w:type="dxa"/>
          </w:tcPr>
        </w:tc>
      </w:tr>
      <w:tr>
        <w:tc>
          <w:p>
            <w:r>
              <w:t>82</w:t>
            </w:r>
          </w:p>
          <w:tcPr>
            <w:tcW w:w="400" w:type="dxa"/>
          </w:tcPr>
        </w:tc>
        <w:tc>
          <w:p>
            <w:r>
              <w:t>PNEUMOCONJ13</w:t>
            </w:r>
          </w:p>
          <w:tcPr>
            <w:tcW w:w="4400" w:type="dxa"/>
          </w:tcPr>
        </w:tc>
      </w:tr>
      <w:tr>
        <w:tc>
          <w:p>
            <w:r>
              <w:t>83</w:t>
            </w:r>
          </w:p>
          <w:tcPr>
            <w:tcW w:w="400" w:type="dxa"/>
          </w:tcPr>
        </w:tc>
        <w:tc>
          <w:p>
            <w:r>
              <w:t>DIPTHERIA</w:t>
            </w:r>
          </w:p>
          <w:tcPr>
            <w:tcW w:w="4400" w:type="dxa"/>
          </w:tcPr>
        </w:tc>
      </w:tr>
      <w:tr>
        <w:tc>
          <w:p>
            <w:r>
              <w:t>84</w:t>
            </w:r>
          </w:p>
          <w:tcPr>
            <w:tcW w:w="400" w:type="dxa"/>
          </w:tcPr>
        </w:tc>
        <w:tc>
          <w:p>
            <w:r>
              <w:t>FLUSOHP</w:t>
            </w:r>
          </w:p>
          <w:tcPr>
            <w:tcW w:w="4400" w:type="dxa"/>
          </w:tcPr>
        </w:tc>
      </w:tr>
      <w:tr>
        <w:tc>
          <w:p>
            <w:r>
              <w:t>85</w:t>
            </w:r>
          </w:p>
          <w:tcPr>
            <w:tcW w:w="400" w:type="dxa"/>
          </w:tcPr>
        </w:tc>
        <w:tc>
          <w:p>
            <w:r>
              <w:t>FLUSPHARMA</w:t>
            </w:r>
          </w:p>
          <w:tcPr>
            <w:tcW w:w="4400" w:type="dxa"/>
          </w:tcPr>
        </w:tc>
      </w:tr>
      <w:tr>
        <w:tc>
          <w:p>
            <w:r>
              <w:t>86</w:t>
            </w:r>
          </w:p>
          <w:tcPr>
            <w:tcW w:w="400" w:type="dxa"/>
          </w:tcPr>
        </w:tc>
        <w:tc>
          <w:p>
            <w:r>
              <w:t>ROTAVIRUS</w:t>
            </w:r>
          </w:p>
          <w:tcPr>
            <w:tcW w:w="4400" w:type="dxa"/>
          </w:tcPr>
        </w:tc>
      </w:tr>
      <w:tr>
        <w:tc>
          <w:p>
            <w:r>
              <w:t>87</w:t>
            </w:r>
          </w:p>
          <w:tcPr>
            <w:tcW w:w="400" w:type="dxa"/>
          </w:tcPr>
        </w:tc>
        <w:tc>
          <w:p>
            <w:r>
              <w:t>HEPB_JUN</w:t>
            </w:r>
          </w:p>
          <w:tcPr>
            <w:tcW w:w="4400" w:type="dxa"/>
          </w:tcPr>
        </w:tc>
      </w:tr>
      <w:tr>
        <w:tc>
          <w:p>
            <w:r>
              <w:t>88</w:t>
            </w:r>
          </w:p>
          <w:tcPr>
            <w:tcW w:w="400" w:type="dxa"/>
          </w:tcPr>
        </w:tc>
        <w:tc>
          <w:p>
            <w:r>
              <w:t>SHINGLES</w:t>
            </w:r>
          </w:p>
          <w:tcPr>
            <w:tcW w:w="4400" w:type="dxa"/>
          </w:tcPr>
        </w:tc>
      </w:tr>
      <w:tr>
        <w:tc>
          <w:p>
            <w:r>
              <w:t>89</w:t>
            </w:r>
          </w:p>
          <w:tcPr>
            <w:tcW w:w="400" w:type="dxa"/>
          </w:tcPr>
        </w:tc>
        <w:tc>
          <w:p>
            <w:r>
              <w:t>FLUSIN</w:t>
            </w:r>
          </w:p>
          <w:tcPr>
            <w:tcW w:w="4400" w:type="dxa"/>
          </w:tcPr>
        </w:tc>
      </w:tr>
      <w:tr>
        <w:tc>
          <w:p>
            <w:r>
              <w:t>90</w:t>
            </w:r>
          </w:p>
          <w:tcPr>
            <w:tcW w:w="400" w:type="dxa"/>
          </w:tcPr>
        </w:tc>
        <w:tc>
          <w:p>
            <w:r>
              <w:t>HEPAVAQTADULT</w:t>
            </w:r>
          </w:p>
          <w:tcPr>
            <w:tcW w:w="4400" w:type="dxa"/>
          </w:tcPr>
        </w:tc>
      </w:tr>
      <w:tr>
        <w:tc>
          <w:p>
            <w:r>
              <w:t>91</w:t>
            </w:r>
          </w:p>
          <w:tcPr>
            <w:tcW w:w="400" w:type="dxa"/>
          </w:tcPr>
        </w:tc>
        <w:tc>
          <w:p>
            <w:r>
              <w:t>SHINGLESOHP</w:t>
            </w:r>
          </w:p>
          <w:tcPr>
            <w:tcW w:w="4400" w:type="dxa"/>
          </w:tcPr>
        </w:tc>
      </w:tr>
      <w:tr>
        <w:tc>
          <w:p>
            <w:r>
              <w:t>92</w:t>
            </w:r>
          </w:p>
          <w:tcPr>
            <w:tcW w:w="400" w:type="dxa"/>
          </w:tcPr>
        </w:tc>
        <w:tc>
          <w:p>
            <w:r>
              <w:t>ROTAVIRUS VAC</w:t>
            </w:r>
          </w:p>
          <w:tcPr>
            <w:tcW w:w="4400" w:type="dxa"/>
          </w:tcPr>
        </w:tc>
      </w:tr>
      <w:tr>
        <w:tc>
          <w:p>
            <w:r>
              <w:t>93</w:t>
            </w:r>
          </w:p>
          <w:tcPr>
            <w:tcW w:w="400" w:type="dxa"/>
          </w:tcPr>
        </w:tc>
        <w:tc>
          <w:p>
            <w:r>
              <w:t>HPV2</w:t>
            </w:r>
          </w:p>
          <w:tcPr>
            <w:tcW w:w="4400" w:type="dxa"/>
          </w:tcPr>
        </w:tc>
      </w:tr>
      <w:tr>
        <w:tc>
          <w:p>
            <w:r>
              <w:t>94</w:t>
            </w:r>
          </w:p>
          <w:tcPr>
            <w:tcW w:w="400" w:type="dxa"/>
          </w:tcPr>
        </w:tc>
        <w:tc>
          <w:p>
            <w:r>
              <w:t>HPVCER2</w:t>
            </w:r>
          </w:p>
          <w:tcPr>
            <w:tcW w:w="4400" w:type="dxa"/>
          </w:tcPr>
        </w:tc>
      </w:tr>
      <w:tr>
        <w:tc>
          <w:p>
            <w:r>
              <w:t>95</w:t>
            </w:r>
          </w:p>
          <w:tcPr>
            <w:tcW w:w="400" w:type="dxa"/>
          </w:tcPr>
        </w:tc>
        <w:tc>
          <w:p>
            <w:r>
              <w:t>MENB</w:t>
            </w:r>
          </w:p>
          <w:tcPr>
            <w:tcW w:w="4400" w:type="dxa"/>
          </w:tcPr>
        </w:tc>
      </w:tr>
      <w:tr>
        <w:tc>
          <w:p>
            <w:r>
              <w:t>96</w:t>
            </w:r>
          </w:p>
          <w:tcPr>
            <w:tcW w:w="400" w:type="dxa"/>
          </w:tcPr>
        </w:tc>
        <w:tc>
          <w:p>
            <w:r>
              <w:t>PERTUSIS_P</w:t>
            </w:r>
          </w:p>
          <w:tcPr>
            <w:tcW w:w="4400" w:type="dxa"/>
          </w:tcPr>
        </w:tc>
      </w:tr>
      <w:tr>
        <w:tc>
          <w:p>
            <w:r>
              <w:t>97</w:t>
            </w:r>
          </w:p>
          <w:tcPr>
            <w:tcW w:w="400" w:type="dxa"/>
          </w:tcPr>
        </w:tc>
        <w:tc>
          <w:p>
            <w:r>
              <w:t>FLUSINOHP</w:t>
            </w:r>
          </w:p>
          <w:tcPr>
            <w:tcW w:w="4400" w:type="dxa"/>
          </w:tcPr>
        </w:tc>
      </w:tr>
      <w:tr>
        <w:tc>
          <w:p>
            <w:r>
              <w:t>98</w:t>
            </w:r>
          </w:p>
          <w:tcPr>
            <w:tcW w:w="400" w:type="dxa"/>
          </w:tcPr>
        </w:tc>
        <w:tc>
          <w:p>
            <w:r>
              <w:t>MENBOHP</w:t>
            </w:r>
          </w:p>
          <w:tcPr>
            <w:tcW w:w="4400" w:type="dxa"/>
          </w:tcPr>
        </w:tc>
      </w:tr>
      <w:tr>
        <w:tc>
          <w:p>
            <w:r>
              <w:t>99</w:t>
            </w:r>
          </w:p>
          <w:tcPr>
            <w:tcW w:w="400" w:type="dxa"/>
          </w:tcPr>
        </w:tc>
        <w:tc>
          <w:p>
            <w:r>
              <w:t>PERTUSISP_OHP</w:t>
            </w:r>
          </w:p>
          <w:tcPr>
            <w:tcW w:w="4400" w:type="dxa"/>
          </w:tcPr>
        </w:tc>
      </w:tr>
      <w:tr>
        <w:tc>
          <w:p>
            <w:r>
              <w:t>100</w:t>
            </w:r>
          </w:p>
          <w:tcPr>
            <w:tcW w:w="400" w:type="dxa"/>
          </w:tcPr>
        </w:tc>
        <w:tc>
          <w:p>
            <w:r>
              <w:t>FLUSIMOHP</w:t>
            </w:r>
          </w:p>
          <w:tcPr>
            <w:tcW w:w="4400" w:type="dxa"/>
          </w:tcPr>
        </w:tc>
      </w:tr>
      <w:tr>
        <w:tc>
          <w:p>
            <w:r>
              <w:t>101</w:t>
            </w:r>
          </w:p>
          <w:tcPr>
            <w:tcW w:w="400" w:type="dxa"/>
          </w:tcPr>
        </w:tc>
        <w:tc>
          <w:p>
            <w:r>
              <w:t>FLUSIN1</w:t>
            </w:r>
          </w:p>
          <w:tcPr>
            <w:tcW w:w="4400" w:type="dxa"/>
          </w:tcPr>
        </w:tc>
      </w:tr>
      <w:tr>
        <w:tc>
          <w:p>
            <w:r>
              <w:t>102</w:t>
            </w:r>
          </w:p>
          <w:tcPr>
            <w:tcW w:w="400" w:type="dxa"/>
          </w:tcPr>
        </w:tc>
        <w:tc>
          <w:p>
            <w:r>
              <w:t>FLUSINOH1</w:t>
            </w:r>
          </w:p>
          <w:tcPr>
            <w:tcW w:w="4400" w:type="dxa"/>
          </w:tcPr>
        </w:tc>
      </w:tr>
      <w:tr>
        <w:tc>
          <w:p>
            <w:r>
              <w:t>103</w:t>
            </w:r>
          </w:p>
          <w:tcPr>
            <w:tcW w:w="400" w:type="dxa"/>
          </w:tcPr>
        </w:tc>
        <w:tc>
          <w:p>
            <w:r>
              <w:t>MENACWYTRAV</w:t>
            </w:r>
          </w:p>
          <w:tcPr>
            <w:tcW w:w="4400" w:type="dxa"/>
          </w:tcPr>
        </w:tc>
      </w:tr>
      <w:tr>
        <w:tc>
          <w:p>
            <w:r>
              <w:t>104</w:t>
            </w:r>
          </w:p>
          <w:tcPr>
            <w:tcW w:w="400" w:type="dxa"/>
          </w:tcPr>
        </w:tc>
        <w:tc>
          <w:p>
            <w:r>
              <w:t>ROTAVIRUSOHP</w:t>
            </w:r>
          </w:p>
          <w:tcPr>
            <w:tcW w:w="4400" w:type="dxa"/>
          </w:tcPr>
        </w:tc>
      </w:tr>
      <w:tr>
        <w:tc>
          <w:p>
            <w:r>
              <w:t>105</w:t>
            </w:r>
          </w:p>
          <w:tcPr>
            <w:tcW w:w="400" w:type="dxa"/>
          </w:tcPr>
        </w:tc>
        <w:tc>
          <w:p>
            <w:r>
              <w:t>FLUSINPH1</w:t>
            </w:r>
          </w:p>
          <w:tcPr>
            <w:tcW w:w="4400" w:type="dxa"/>
          </w:tcPr>
        </w:tc>
      </w:tr>
      <w:tr>
        <w:tc>
          <w:p>
            <w:r>
              <w:t>106</w:t>
            </w:r>
          </w:p>
          <w:tcPr>
            <w:tcW w:w="400" w:type="dxa"/>
          </w:tcPr>
        </w:tc>
        <w:tc>
          <w:p>
            <w:r>
              <w:t>FLUSINPHA</w:t>
            </w:r>
          </w:p>
          <w:tcPr>
            <w:tcW w:w="4400" w:type="dxa"/>
          </w:tcPr>
        </w:tc>
      </w:tr>
      <w:tr>
        <w:tc>
          <w:p>
            <w:r>
              <w:t>107</w:t>
            </w:r>
          </w:p>
          <w:tcPr>
            <w:tcW w:w="400" w:type="dxa"/>
          </w:tcPr>
        </w:tc>
        <w:tc>
          <w:p>
            <w:r>
              <w:t>HEPB_JUN_AR</w:t>
            </w:r>
          </w:p>
          <w:tcPr>
            <w:tcW w:w="4400" w:type="dxa"/>
          </w:tcPr>
        </w:tc>
      </w:tr>
      <w:tr>
        <w:tc>
          <w:p>
            <w:r>
              <w:t>108</w:t>
            </w:r>
          </w:p>
          <w:tcPr>
            <w:tcW w:w="400" w:type="dxa"/>
          </w:tcPr>
        </w:tc>
        <w:tc>
          <w:p>
            <w:r>
              <w:t>IMMUNISATION TYPE REMOVED</w:t>
            </w:r>
          </w:p>
          <w:tcPr>
            <w:tcW w:w="4400" w:type="dxa"/>
          </w:tcPr>
        </w:tc>
      </w:tr>
      <w:tr>
        <w:tc>
          <w:p>
            <w:r>
              <w:t>109</w:t>
            </w:r>
          </w:p>
          <w:tcPr>
            <w:tcW w:w="400" w:type="dxa"/>
          </w:tcPr>
        </w:tc>
        <w:tc>
          <w:p>
            <w:r>
              <w:t>TICK_BORNE</w:t>
            </w:r>
          </w:p>
          <w:tcPr>
            <w:tcW w:w="4400" w:type="dxa"/>
          </w:tcPr>
        </w:tc>
      </w:tr>
      <w:tr>
        <w:tc>
          <w:p>
            <w:r>
              <w:t>110</w:t>
            </w:r>
          </w:p>
          <w:tcPr>
            <w:tcW w:w="400" w:type="dxa"/>
          </w:tcPr>
        </w:tc>
        <w:tc>
          <w:p>
            <w:r>
              <w:t>HEPATYP</w:t>
            </w:r>
          </w:p>
          <w:tcPr>
            <w:tcW w:w="4400" w:type="dxa"/>
          </w:tcPr>
        </w:tc>
      </w:tr>
      <w:tr>
        <w:tc>
          <w:p>
            <w:r>
              <w:t>111</w:t>
            </w:r>
          </w:p>
          <w:tcPr>
            <w:tcW w:w="400" w:type="dxa"/>
          </w:tcPr>
        </w:tc>
        <w:tc>
          <w:p>
            <w:r>
              <w:t>IMMUNISATION TYPE REMOVED</w:t>
            </w:r>
          </w:p>
          <w:tcPr>
            <w:tcW w:w="4400" w:type="dxa"/>
          </w:tcPr>
        </w:tc>
      </w:tr>
      <w:tr>
        <w:tc>
          <w:p>
            <w:r>
              <w:t>112</w:t>
            </w:r>
          </w:p>
          <w:tcPr>
            <w:tcW w:w="400" w:type="dxa"/>
          </w:tcPr>
        </w:tc>
        <w:tc>
          <w:p>
            <w:r>
              <w:t>DTAPIPVHIBHB</w:t>
            </w:r>
          </w:p>
          <w:tcPr>
            <w:tcW w:w="4400" w:type="dxa"/>
          </w:tcPr>
        </w:tc>
      </w:tr>
      <w:tr>
        <w:tc>
          <w:p>
            <w:r>
              <w:t>114</w:t>
            </w:r>
          </w:p>
          <w:tcPr>
            <w:tcW w:w="400" w:type="dxa"/>
          </w:tcPr>
        </w:tc>
        <w:tc>
          <w:p>
            <w:r>
              <w:t>HEPATYP2</w:t>
            </w:r>
          </w:p>
          <w:tcPr>
            <w:tcW w:w="4400" w:type="dxa"/>
          </w:tcPr>
        </w:tc>
      </w:tr>
      <w:tr>
        <w:tc>
          <w:p>
            <w:r>
              <w:t>113</w:t>
            </w:r>
          </w:p>
          <w:tcPr>
            <w:tcW w:w="400" w:type="dxa"/>
          </w:tcPr>
        </w:tc>
        <w:tc>
          <w:p>
            <w:r>
              <w:t>DTAP</w:t>
            </w:r>
          </w:p>
          <w:tcPr>
            <w:tcW w:w="4400" w:type="dxa"/>
          </w:tcPr>
        </w:tc>
      </w:tr>
      <w:tr>
        <w:tc>
          <w:p>
            <w:r>
              <w:t>115</w:t>
            </w:r>
          </w:p>
          <w:tcPr>
            <w:tcW w:w="400" w:type="dxa"/>
          </w:tcPr>
        </w:tc>
        <w:tc>
          <w:p>
            <w:r>
              <w:t>PNEUMOPREV13</w:t>
            </w:r>
          </w:p>
          <w:tcPr>
            <w:tcW w:w="4400" w:type="dxa"/>
          </w:tcPr>
        </w:tc>
      </w:tr>
      <w:tr>
        <w:tc>
          <w:p>
            <w:r>
              <w:t>116</w:t>
            </w:r>
          </w:p>
          <w:tcPr>
            <w:tcW w:w="400" w:type="dxa"/>
          </w:tcPr>
        </w:tc>
        <w:tc>
          <w:p>
            <w:r>
              <w:t>FLUATIV</w:t>
            </w:r>
          </w:p>
          <w:tcPr>
            <w:tcW w:w="4400" w:type="dxa"/>
          </w:tcPr>
        </w:tc>
      </w:tr>
      <w:tr>
        <w:tc>
          <w:p>
            <w:r>
              <w:t>117</w:t>
            </w:r>
          </w:p>
          <w:tcPr>
            <w:tcW w:w="400" w:type="dxa"/>
          </w:tcPr>
        </w:tc>
        <w:tc>
          <w:p>
            <w:r>
              <w:t>FLUQIVE</w:t>
            </w:r>
          </w:p>
          <w:tcPr>
            <w:tcW w:w="4400" w:type="dxa"/>
          </w:tcPr>
        </w:tc>
      </w:tr>
      <w:tr>
        <w:tc>
          <w:p>
            <w:r>
              <w:t>118</w:t>
            </w:r>
          </w:p>
          <w:tcPr>
            <w:tcW w:w="400" w:type="dxa"/>
          </w:tcPr>
        </w:tc>
        <w:tc>
          <w:p>
            <w:r>
              <w:t>FLUQIVC</w:t>
            </w:r>
          </w:p>
          <w:tcPr>
            <w:tcW w:w="4400" w:type="dxa"/>
          </w:tcPr>
        </w:tc>
      </w:tr>
      <w:tr>
        <w:tc>
          <w:p>
            <w:r>
              <w:t>119</w:t>
            </w:r>
          </w:p>
          <w:tcPr>
            <w:tcW w:w="400" w:type="dxa"/>
          </w:tcPr>
        </w:tc>
        <w:tc>
          <w:p>
            <w:r>
              <w:t>FLUATIVPHA</w:t>
            </w:r>
          </w:p>
          <w:tcPr>
            <w:tcW w:w="4400" w:type="dxa"/>
          </w:tcPr>
        </w:tc>
      </w:tr>
      <w:tr>
        <w:tc>
          <w:p>
            <w:r>
              <w:t>124</w:t>
            </w:r>
          </w:p>
          <w:tcPr>
            <w:tcW w:w="400" w:type="dxa"/>
          </w:tcPr>
        </w:tc>
        <w:tc>
          <w:p>
            <w:r>
              <w:t>FLUQIVCOHP</w:t>
            </w:r>
          </w:p>
          <w:tcPr>
            <w:tcW w:w="4400" w:type="dxa"/>
          </w:tcPr>
        </w:tc>
      </w:tr>
      <w:tr>
        <w:tc>
          <w:p>
            <w:r>
              <w:t>125</w:t>
            </w:r>
          </w:p>
          <w:tcPr>
            <w:tcW w:w="400" w:type="dxa"/>
          </w:tcPr>
        </w:tc>
        <w:tc>
          <w:p>
            <w:r>
              <w:t>FLUTIVOHP</w:t>
            </w:r>
          </w:p>
          <w:tcPr>
            <w:tcW w:w="4400" w:type="dxa"/>
          </w:tcPr>
        </w:tc>
      </w:tr>
      <w:tr>
        <w:tc>
          <w:p>
            <w:r>
              <w:t>128</w:t>
            </w:r>
          </w:p>
          <w:tcPr>
            <w:tcW w:w="400" w:type="dxa"/>
          </w:tcPr>
        </w:tc>
        <w:tc>
          <w:p>
            <w:r>
              <w:t>COVCOURAGEOUS</w:t>
            </w:r>
          </w:p>
          <w:tcPr>
            <w:tcW w:w="4400" w:type="dxa"/>
          </w:tcPr>
        </w:tc>
      </w:tr>
      <w:tr>
        <w:tc>
          <w:p>
            <w:r>
              <w:t>122</w:t>
            </w:r>
          </w:p>
          <w:tcPr>
            <w:tcW w:w="400" w:type="dxa"/>
          </w:tcPr>
        </w:tc>
        <w:tc>
          <w:p>
            <w:r>
              <w:t>FLUQIVCPHA</w:t>
            </w:r>
          </w:p>
          <w:tcPr>
            <w:tcW w:w="4400" w:type="dxa"/>
          </w:tcPr>
        </w:tc>
      </w:tr>
      <w:tr>
        <w:tc>
          <w:p>
            <w:r>
              <w:t>121</w:t>
            </w:r>
          </w:p>
          <w:tcPr>
            <w:tcW w:w="400" w:type="dxa"/>
          </w:tcPr>
        </w:tc>
        <w:tc>
          <w:p>
            <w:r>
              <w:t>FLUQIVEOHP</w:t>
            </w:r>
          </w:p>
          <w:tcPr>
            <w:tcW w:w="4400" w:type="dxa"/>
          </w:tcPr>
        </w:tc>
      </w:tr>
      <w:tr>
        <w:tc>
          <w:p>
            <w:r>
              <w:t>120</w:t>
            </w:r>
          </w:p>
          <w:tcPr>
            <w:tcW w:w="400" w:type="dxa"/>
          </w:tcPr>
        </w:tc>
        <w:tc>
          <w:p>
            <w:r>
              <w:t>FLUTIV</w:t>
            </w:r>
          </w:p>
          <w:tcPr>
            <w:tcW w:w="4400" w:type="dxa"/>
          </w:tcPr>
        </w:tc>
      </w:tr>
      <w:tr>
        <w:tc>
          <w:p>
            <w:r>
              <w:t>126</w:t>
            </w:r>
          </w:p>
          <w:tcPr>
            <w:tcW w:w="400" w:type="dxa"/>
          </w:tcPr>
        </w:tc>
        <w:tc>
          <w:p>
            <w:r>
              <w:t>FLUTIVPHA</w:t>
            </w:r>
          </w:p>
          <w:tcPr>
            <w:tcW w:w="4400" w:type="dxa"/>
          </w:tcPr>
        </w:tc>
      </w:tr>
      <w:tr>
        <w:tc>
          <w:p>
            <w:r>
              <w:t>127</w:t>
            </w:r>
          </w:p>
          <w:tcPr>
            <w:tcW w:w="400" w:type="dxa"/>
          </w:tcPr>
        </w:tc>
        <w:tc>
          <w:p>
            <w:r>
              <w:t>COVOTHER</w:t>
            </w:r>
          </w:p>
          <w:tcPr>
            <w:tcW w:w="4400" w:type="dxa"/>
          </w:tcPr>
        </w:tc>
      </w:tr>
      <w:tr>
        <w:tc>
          <w:p>
            <w:r>
              <w:t>123</w:t>
            </w:r>
          </w:p>
          <w:tcPr>
            <w:tcW w:w="400" w:type="dxa"/>
          </w:tcPr>
        </w:tc>
        <w:tc>
          <w:p>
            <w:r>
              <w:t>FLUATIVOHP</w:t>
            </w:r>
          </w:p>
          <w:tcPr>
            <w:tcW w:w="4400" w:type="dxa"/>
          </w:tcPr>
        </w:tc>
      </w:tr>
      <w:tr>
        <w:tc>
          <w:p>
            <w:r>
              <w:t>133</w:t>
            </w:r>
          </w:p>
          <w:tcPr>
            <w:tcW w:w="400" w:type="dxa"/>
          </w:tcPr>
        </w:tc>
        <w:tc>
          <w:p>
            <w:r>
              <w:t>COVPFIZER</w:t>
            </w:r>
          </w:p>
          <w:tcPr>
            <w:tcW w:w="4400" w:type="dxa"/>
          </w:tcPr>
        </w:tc>
      </w:tr>
      <w:tr>
        <w:tc>
          <w:p>
            <w:r>
              <w:t>129</w:t>
            </w:r>
          </w:p>
          <w:tcPr>
            <w:tcW w:w="400" w:type="dxa"/>
          </w:tcPr>
        </w:tc>
        <w:tc>
          <w:p>
            <w:r>
              <w:t>FLUQIVEPHA</w:t>
            </w:r>
          </w:p>
          <w:tcPr>
            <w:tcW w:w="4400" w:type="dxa"/>
          </w:tcPr>
        </w:tc>
      </w:tr>
      <w:tr>
        <w:tc>
          <w:p>
            <w:r>
              <w:t>130</w:t>
            </w:r>
          </w:p>
          <w:tcPr>
            <w:tcW w:w="400" w:type="dxa"/>
          </w:tcPr>
        </w:tc>
        <w:tc>
          <w:p>
            <w:r>
              <w:t>COVTALENT</w:t>
            </w:r>
          </w:p>
          <w:tcPr>
            <w:tcW w:w="4400" w:type="dxa"/>
          </w:tcPr>
        </w:tc>
      </w:tr>
      <w:tr>
        <w:tc>
          <w:p>
            <w:r>
              <w:t>131</w:t>
            </w:r>
          </w:p>
          <w:tcPr>
            <w:tcW w:w="400" w:type="dxa"/>
          </w:tcPr>
        </w:tc>
        <w:tc>
          <w:p>
            <w:r>
              <w:t>FLUTIVHDOH</w:t>
            </w:r>
          </w:p>
          <w:tcPr>
            <w:tcW w:w="4400" w:type="dxa"/>
          </w:tcPr>
        </w:tc>
      </w:tr>
      <w:tr>
        <w:tc>
          <w:p>
            <w:r>
              <w:t>132</w:t>
            </w:r>
          </w:p>
          <w:tcPr>
            <w:tcW w:w="400" w:type="dxa"/>
          </w:tcPr>
        </w:tc>
        <w:tc>
          <w:p>
            <w:r>
              <w:t>COVOXFORD</w:t>
            </w:r>
          </w:p>
          <w:tcPr>
            <w:tcW w:w="4400" w:type="dxa"/>
          </w:tcPr>
        </w:tc>
      </w:tr>
      <w:tr>
        <w:tc>
          <w:p>
            <w:r>
              <w:t>134</w:t>
            </w:r>
          </w:p>
          <w:tcPr>
            <w:tcW w:w="400" w:type="dxa"/>
          </w:tcPr>
        </w:tc>
        <w:tc>
          <w:p>
            <w:r>
              <w:t>COVJANSSEN</w:t>
            </w:r>
          </w:p>
          <w:tcPr>
            <w:tcW w:w="4400" w:type="dxa"/>
          </w:tcPr>
        </w:tc>
      </w:tr>
      <w:tr>
        <w:tc>
          <w:p>
            <w:r>
              <w:t>135</w:t>
            </w:r>
          </w:p>
          <w:tcPr>
            <w:tcW w:w="400" w:type="dxa"/>
          </w:tcPr>
        </w:tc>
        <w:tc>
          <w:p>
            <w:r>
              <w:t>COVMODERNA</w:t>
            </w:r>
          </w:p>
          <w:tcPr>
            <w:tcW w:w="4400" w:type="dxa"/>
          </w:tcPr>
        </w:tc>
      </w:tr>
      <w:tr>
        <w:tc>
          <w:p>
            <w:r>
              <w:t>150</w:t>
            </w:r>
          </w:p>
          <w:tcPr>
            <w:tcW w:w="400" w:type="dxa"/>
          </w:tcPr>
        </w:tc>
        <w:tc>
          <w:p>
            <w:r>
              <w:t>HEPAB</w:t>
            </w:r>
          </w:p>
          <w:tcPr>
            <w:tcW w:w="4400" w:type="dxa"/>
          </w:tcPr>
        </w:tc>
      </w:tr>
      <w:tr>
        <w:tc>
          <w:p>
            <w:r>
              <w:t>148</w:t>
            </w:r>
          </w:p>
          <w:tcPr>
            <w:tcW w:w="400" w:type="dxa"/>
          </w:tcPr>
        </w:tc>
        <w:tc>
          <w:p>
            <w:r>
              <w:t>TYPVISINGLE</w:t>
            </w:r>
          </w:p>
          <w:tcPr>
            <w:tcW w:w="4400" w:type="dxa"/>
          </w:tcPr>
        </w:tc>
      </w:tr>
      <w:tr>
        <w:tc>
          <w:p>
            <w:r>
              <w:t>145</w:t>
            </w:r>
          </w:p>
          <w:tcPr>
            <w:tcW w:w="400" w:type="dxa"/>
          </w:tcPr>
        </w:tc>
        <w:tc>
          <w:p>
            <w:r>
              <w:t>COVNOVAVAX</w:t>
            </w:r>
          </w:p>
          <w:tcPr>
            <w:tcW w:w="4400" w:type="dxa"/>
          </w:tcPr>
        </w:tc>
      </w:tr>
      <w:tr>
        <w:tc>
          <w:p>
            <w:r>
              <w:t>147</w:t>
            </w:r>
          </w:p>
          <w:tcPr>
            <w:tcW w:w="400" w:type="dxa"/>
          </w:tcPr>
        </w:tc>
        <w:tc>
          <w:p>
            <w:r>
              <w:t>HPVGENERIC</w:t>
            </w:r>
          </w:p>
          <w:tcPr>
            <w:tcW w:w="4400" w:type="dxa"/>
          </w:tcPr>
        </w:tc>
      </w:tr>
      <w:tr>
        <w:tc>
          <w:p>
            <w:r>
              <w:t>149</w:t>
            </w:r>
          </w:p>
          <w:tcPr>
            <w:tcW w:w="400" w:type="dxa"/>
          </w:tcPr>
        </w:tc>
        <w:tc>
          <w:p>
            <w:r>
              <w:t>FLUPHA</w:t>
            </w:r>
          </w:p>
          <w:tcPr>
            <w:tcW w:w="4400" w:type="dxa"/>
          </w:tcPr>
        </w:tc>
      </w:tr>
      <w:tr>
        <w:tc>
          <w:p>
            <w:r>
              <w:t>146</w:t>
            </w:r>
          </w:p>
          <w:tcPr>
            <w:tcW w:w="400" w:type="dxa"/>
          </w:tcPr>
        </w:tc>
        <w:tc>
          <w:p>
            <w:r>
              <w:t>HEPATYPH</w:t>
            </w:r>
          </w:p>
          <w:tcPr>
            <w:tcW w:w="4400" w:type="dxa"/>
          </w:tcPr>
        </w:tc>
      </w:tr>
      <w:tr>
        <w:tc>
          <w:p>
            <w:r>
              <w:t>143</w:t>
            </w:r>
          </w:p>
          <w:tcPr>
            <w:tcW w:w="400" w:type="dxa"/>
          </w:tcPr>
        </w:tc>
        <w:tc>
          <w:p>
            <w:r>
              <w:t>COVVALNEVA</w:t>
            </w:r>
          </w:p>
          <w:tcPr>
            <w:tcW w:w="4400" w:type="dxa"/>
          </w:tcPr>
        </w:tc>
      </w:tr>
      <w:tr>
        <w:tc>
          <w:p>
            <w:r>
              <w:t>144</w:t>
            </w:r>
          </w:p>
          <w:tcPr>
            <w:tcW w:w="400" w:type="dxa"/>
          </w:tcPr>
        </w:tc>
        <w:tc>
          <w:p>
            <w:r>
              <w:t>84005THIGH ST</w:t>
            </w:r>
          </w:p>
          <w:tcPr>
            <w:tcW w:w="4400" w:type="dxa"/>
          </w:tcPr>
        </w:tc>
      </w:tr>
      <w:tr>
        <w:tc>
          <w:p>
            <w:r>
              <w:t>151</w:t>
            </w:r>
          </w:p>
          <w:tcPr>
            <w:tcW w:w="400" w:type="dxa"/>
          </w:tcPr>
        </w:tc>
        <w:tc>
          <w:p>
            <w:r>
              <w:t>FLUQIVRPHA</w:t>
            </w:r>
          </w:p>
          <w:tcPr>
            <w:tcW w:w="4400" w:type="dxa"/>
          </w:tcPr>
        </w:tc>
      </w:tr>
      <w:tr>
        <w:tc>
          <w:p>
            <w:r>
              <w:t>153</w:t>
            </w:r>
          </w:p>
          <w:tcPr>
            <w:tcW w:w="400" w:type="dxa"/>
          </w:tcPr>
        </w:tc>
        <w:tc>
          <w:p>
            <w:r>
              <w:t>HPVGARD9_2</w:t>
            </w:r>
          </w:p>
          <w:tcPr>
            <w:tcW w:w="4400" w:type="dxa"/>
          </w:tcPr>
        </w:tc>
      </w:tr>
      <w:tr>
        <w:tc>
          <w:p>
            <w:r>
              <w:t>152</w:t>
            </w:r>
          </w:p>
          <w:tcPr>
            <w:tcW w:w="400" w:type="dxa"/>
          </w:tcPr>
        </w:tc>
        <w:tc>
          <w:p>
            <w:r>
              <w:t>HPVGARD9</w:t>
            </w:r>
          </w:p>
          <w:tcPr>
            <w:tcW w:w="4400" w:type="dxa"/>
          </w:tcPr>
        </w:tc>
      </w:tr>
      <w:tr>
        <w:tc>
          <w:p>
            <w:r>
              <w:t>155</w:t>
            </w:r>
          </w:p>
          <w:tcPr>
            <w:tcW w:w="400" w:type="dxa"/>
          </w:tcPr>
        </w:tc>
        <w:tc>
          <w:p>
            <w:r>
              <w:t>FLUTIVHDPH</w:t>
            </w:r>
          </w:p>
          <w:tcPr>
            <w:tcW w:w="4400" w:type="dxa"/>
          </w:tcPr>
        </w:tc>
      </w:tr>
      <w:tr>
        <w:tc>
          <w:p>
            <w:r>
              <w:t>154</w:t>
            </w:r>
          </w:p>
          <w:tcPr>
            <w:tcW w:w="400" w:type="dxa"/>
          </w:tcPr>
        </w:tc>
        <w:tc>
          <w:p>
            <w:r>
              <w:t>FLUTIVHD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INP - In Practice Options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In this Practice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Out of Practice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In another Practice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Source unknown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ISI - Imms Site of Administration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Left arm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Right arm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Left thigh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Right thigh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Left buttock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Right buttock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Other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Upper left thigh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Lower left thigh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Upper right thigh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Lower right thigh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IST - Immunisation Stage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/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B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1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2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3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0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B2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4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/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5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6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IMM001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IMM004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IMM009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OC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KIN - Next of Kin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Spouse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Sibling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Child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Other relative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Other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LAC - Feeding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Breast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Bottle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Breast and bottle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LAT - Laterality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Left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Right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Midline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Indeterminate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Bilateral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LEG - Anatomical Site in Leg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Toe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Foot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Ankle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Lower Leg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Whole Leg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LIV - Birth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Live birth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Still birth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Miscarriage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Unknown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LMP - Lmp Certainty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Sure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Unsure  (use best guess LMP date)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Very unsure (use best guess LMP date)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LNG - Language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Akan (Ashanti)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Albanian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Amharic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Arabic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Bengali &amp; Sylheti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Brawa &amp; Somali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British Signing Language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Cantonese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Cantonese and Vietnamese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Creole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Dutch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English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Ethiopian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Farsi (Persian)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Finnish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Flemish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French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French creole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Gaelic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German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Greek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Gujarati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Hakka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Hausa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Hebrew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Hindi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Igbo (Ibo)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Italian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Japanese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Korean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Kurdish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Lingala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Luganda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Makaton (sign language)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Malayalam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Mandarin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Norwegian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Pashto (Pushtoo)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Patois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Polish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Portuguese</w:t>
            </w:r>
          </w:p>
          <w:tcPr>
            <w:tcW w:w="4400" w:type="dxa"/>
          </w:tcPr>
        </w:tc>
      </w:tr>
      <w:tr>
        <w:tc>
          <w:p>
            <w:r>
              <w:t>42</w:t>
            </w:r>
          </w:p>
          <w:tcPr>
            <w:tcW w:w="400" w:type="dxa"/>
          </w:tcPr>
        </w:tc>
        <w:tc>
          <w:p>
            <w:r>
              <w:t>Punjabi</w:t>
            </w:r>
          </w:p>
          <w:tcPr>
            <w:tcW w:w="4400" w:type="dxa"/>
          </w:tcPr>
        </w:tc>
      </w:tr>
      <w:tr>
        <w:tc>
          <w:p>
            <w:r>
              <w:t>43</w:t>
            </w:r>
          </w:p>
          <w:tcPr>
            <w:tcW w:w="400" w:type="dxa"/>
          </w:tcPr>
        </w:tc>
        <w:tc>
          <w:p>
            <w:r>
              <w:t>Russian</w:t>
            </w:r>
          </w:p>
          <w:tcPr>
            <w:tcW w:w="4400" w:type="dxa"/>
          </w:tcPr>
        </w:tc>
      </w:tr>
      <w:tr>
        <w:tc>
          <w:p>
            <w:r>
              <w:t>44</w:t>
            </w:r>
          </w:p>
          <w:tcPr>
            <w:tcW w:w="400" w:type="dxa"/>
          </w:tcPr>
        </w:tc>
        <w:tc>
          <w:p>
            <w:r>
              <w:t>Serbian/Croatian</w:t>
            </w:r>
          </w:p>
          <w:tcPr>
            <w:tcW w:w="4400" w:type="dxa"/>
          </w:tcPr>
        </w:tc>
      </w:tr>
      <w:tr>
        <w:tc>
          <w:p>
            <w:r>
              <w:t>45</w:t>
            </w:r>
          </w:p>
          <w:tcPr>
            <w:tcW w:w="400" w:type="dxa"/>
          </w:tcPr>
        </w:tc>
        <w:tc>
          <w:p>
            <w:r>
              <w:t>Sinhala</w:t>
            </w:r>
          </w:p>
          <w:tcPr>
            <w:tcW w:w="4400" w:type="dxa"/>
          </w:tcPr>
        </w:tc>
      </w:tr>
      <w:tr>
        <w:tc>
          <w:p>
            <w:r>
              <w:t>46</w:t>
            </w:r>
          </w:p>
          <w:tcPr>
            <w:tcW w:w="400" w:type="dxa"/>
          </w:tcPr>
        </w:tc>
        <w:tc>
          <w:p>
            <w:r>
              <w:t>Somali</w:t>
            </w:r>
          </w:p>
          <w:tcPr>
            <w:tcW w:w="4400" w:type="dxa"/>
          </w:tcPr>
        </w:tc>
      </w:tr>
      <w:tr>
        <w:tc>
          <w:p>
            <w:r>
              <w:t>48</w:t>
            </w:r>
          </w:p>
          <w:tcPr>
            <w:tcW w:w="400" w:type="dxa"/>
          </w:tcPr>
        </w:tc>
        <w:tc>
          <w:p>
            <w:r>
              <w:t>Spanish</w:t>
            </w:r>
          </w:p>
          <w:tcPr>
            <w:tcW w:w="4400" w:type="dxa"/>
          </w:tcPr>
        </w:tc>
      </w:tr>
      <w:tr>
        <w:tc>
          <w:p>
            <w:r>
              <w:t>49</w:t>
            </w:r>
          </w:p>
          <w:tcPr>
            <w:tcW w:w="400" w:type="dxa"/>
          </w:tcPr>
        </w:tc>
        <w:tc>
          <w:p>
            <w:r>
              <w:t>Swahili</w:t>
            </w:r>
          </w:p>
          <w:tcPr>
            <w:tcW w:w="4400" w:type="dxa"/>
          </w:tcPr>
        </w:tc>
      </w:tr>
      <w:tr>
        <w:tc>
          <w:p>
            <w:r>
              <w:t>50</w:t>
            </w:r>
          </w:p>
          <w:tcPr>
            <w:tcW w:w="400" w:type="dxa"/>
          </w:tcPr>
        </w:tc>
        <w:tc>
          <w:p>
            <w:r>
              <w:t>Swedish</w:t>
            </w:r>
          </w:p>
          <w:tcPr>
            <w:tcW w:w="4400" w:type="dxa"/>
          </w:tcPr>
        </w:tc>
      </w:tr>
      <w:tr>
        <w:tc>
          <w:p>
            <w:r>
              <w:t>51</w:t>
            </w:r>
          </w:p>
          <w:tcPr>
            <w:tcW w:w="400" w:type="dxa"/>
          </w:tcPr>
        </w:tc>
        <w:tc>
          <w:p>
            <w:r>
              <w:t>Sylheti</w:t>
            </w:r>
          </w:p>
          <w:tcPr>
            <w:tcW w:w="4400" w:type="dxa"/>
          </w:tcPr>
        </w:tc>
      </w:tr>
      <w:tr>
        <w:tc>
          <w:p>
            <w:r>
              <w:t>52</w:t>
            </w:r>
          </w:p>
          <w:tcPr>
            <w:tcW w:w="400" w:type="dxa"/>
          </w:tcPr>
        </w:tc>
        <w:tc>
          <w:p>
            <w:r>
              <w:t>Tagalog (Filipino)</w:t>
            </w:r>
          </w:p>
          <w:tcPr>
            <w:tcW w:w="4400" w:type="dxa"/>
          </w:tcPr>
        </w:tc>
      </w:tr>
      <w:tr>
        <w:tc>
          <w:p>
            <w:r>
              <w:t>53</w:t>
            </w:r>
          </w:p>
          <w:tcPr>
            <w:tcW w:w="400" w:type="dxa"/>
          </w:tcPr>
        </w:tc>
        <w:tc>
          <w:p>
            <w:r>
              <w:t>Tamil</w:t>
            </w:r>
          </w:p>
          <w:tcPr>
            <w:tcW w:w="4400" w:type="dxa"/>
          </w:tcPr>
        </w:tc>
      </w:tr>
      <w:tr>
        <w:tc>
          <w:p>
            <w:r>
              <w:t>54</w:t>
            </w:r>
          </w:p>
          <w:tcPr>
            <w:tcW w:w="400" w:type="dxa"/>
          </w:tcPr>
        </w:tc>
        <w:tc>
          <w:p>
            <w:r>
              <w:t>Thai</w:t>
            </w:r>
          </w:p>
          <w:tcPr>
            <w:tcW w:w="4400" w:type="dxa"/>
          </w:tcPr>
        </w:tc>
      </w:tr>
      <w:tr>
        <w:tc>
          <w:p>
            <w:r>
              <w:t>55</w:t>
            </w:r>
          </w:p>
          <w:tcPr>
            <w:tcW w:w="400" w:type="dxa"/>
          </w:tcPr>
        </w:tc>
        <w:tc>
          <w:p>
            <w:r>
              <w:t>Tigrinya</w:t>
            </w:r>
          </w:p>
          <w:tcPr>
            <w:tcW w:w="4400" w:type="dxa"/>
          </w:tcPr>
        </w:tc>
      </w:tr>
      <w:tr>
        <w:tc>
          <w:p>
            <w:r>
              <w:t>56</w:t>
            </w:r>
          </w:p>
          <w:tcPr>
            <w:tcW w:w="400" w:type="dxa"/>
          </w:tcPr>
        </w:tc>
        <w:tc>
          <w:p>
            <w:r>
              <w:t>Turkish</w:t>
            </w:r>
          </w:p>
          <w:tcPr>
            <w:tcW w:w="4400" w:type="dxa"/>
          </w:tcPr>
        </w:tc>
      </w:tr>
      <w:tr>
        <w:tc>
          <w:p>
            <w:r>
              <w:t>57</w:t>
            </w:r>
          </w:p>
          <w:tcPr>
            <w:tcW w:w="400" w:type="dxa"/>
          </w:tcPr>
        </w:tc>
        <w:tc>
          <w:p>
            <w:r>
              <w:t>Urdu</w:t>
            </w:r>
          </w:p>
          <w:tcPr>
            <w:tcW w:w="4400" w:type="dxa"/>
          </w:tcPr>
        </w:tc>
      </w:tr>
      <w:tr>
        <w:tc>
          <w:p>
            <w:r>
              <w:t>58</w:t>
            </w:r>
          </w:p>
          <w:tcPr>
            <w:tcW w:w="400" w:type="dxa"/>
          </w:tcPr>
        </w:tc>
        <w:tc>
          <w:p>
            <w:r>
              <w:t>Vietnamese</w:t>
            </w:r>
          </w:p>
          <w:tcPr>
            <w:tcW w:w="4400" w:type="dxa"/>
          </w:tcPr>
        </w:tc>
      </w:tr>
      <w:tr>
        <w:tc>
          <w:p>
            <w:r>
              <w:t>59</w:t>
            </w:r>
          </w:p>
          <w:tcPr>
            <w:tcW w:w="400" w:type="dxa"/>
          </w:tcPr>
        </w:tc>
        <w:tc>
          <w:p>
            <w:r>
              <w:t>Welsh</w:t>
            </w:r>
          </w:p>
          <w:tcPr>
            <w:tcW w:w="4400" w:type="dxa"/>
          </w:tcPr>
        </w:tc>
      </w:tr>
      <w:tr>
        <w:tc>
          <w:p>
            <w:r>
              <w:t>60</w:t>
            </w:r>
          </w:p>
          <w:tcPr>
            <w:tcW w:w="400" w:type="dxa"/>
          </w:tcPr>
        </w:tc>
        <w:tc>
          <w:p>
            <w:r>
              <w:t>Yoruba</w:t>
            </w:r>
          </w:p>
          <w:tcPr>
            <w:tcW w:w="4400" w:type="dxa"/>
          </w:tcPr>
        </w:tc>
      </w:tr>
      <w:tr>
        <w:tc>
          <w:p>
            <w:r>
              <w:t>61</w:t>
            </w:r>
          </w:p>
          <w:tcPr>
            <w:tcW w:w="400" w:type="dxa"/>
          </w:tcPr>
        </w:tc>
        <w:tc>
          <w:p>
            <w:r>
              <w:t>Bilingual (Welsh/English)</w:t>
            </w:r>
          </w:p>
          <w:tcPr>
            <w:tcW w:w="4400" w:type="dxa"/>
          </w:tcPr>
        </w:tc>
      </w:tr>
      <w:tr>
        <w:tc>
          <w:p>
            <w:r>
              <w:t>62</w:t>
            </w:r>
          </w:p>
          <w:tcPr>
            <w:tcW w:w="400" w:type="dxa"/>
          </w:tcPr>
        </w:tc>
        <w:tc>
          <w:p>
            <w:r>
              <w:t>Abkhazian</w:t>
            </w:r>
          </w:p>
          <w:tcPr>
            <w:tcW w:w="4400" w:type="dxa"/>
          </w:tcPr>
        </w:tc>
      </w:tr>
      <w:tr>
        <w:tc>
          <w:p>
            <w:r>
              <w:t>63</w:t>
            </w:r>
          </w:p>
          <w:tcPr>
            <w:tcW w:w="400" w:type="dxa"/>
          </w:tcPr>
        </w:tc>
        <w:tc>
          <w:p>
            <w:r>
              <w:t>Afar</w:t>
            </w:r>
          </w:p>
          <w:tcPr>
            <w:tcW w:w="4400" w:type="dxa"/>
          </w:tcPr>
        </w:tc>
      </w:tr>
      <w:tr>
        <w:tc>
          <w:p>
            <w:r>
              <w:t>64</w:t>
            </w:r>
          </w:p>
          <w:tcPr>
            <w:tcW w:w="400" w:type="dxa"/>
          </w:tcPr>
        </w:tc>
        <w:tc>
          <w:p>
            <w:r>
              <w:t>Afrikaans</w:t>
            </w:r>
          </w:p>
          <w:tcPr>
            <w:tcW w:w="4400" w:type="dxa"/>
          </w:tcPr>
        </w:tc>
      </w:tr>
      <w:tr>
        <w:tc>
          <w:p>
            <w:r>
              <w:t>65</w:t>
            </w:r>
          </w:p>
          <w:tcPr>
            <w:tcW w:w="400" w:type="dxa"/>
          </w:tcPr>
        </w:tc>
        <w:tc>
          <w:p>
            <w:r>
              <w:t>Aragonese</w:t>
            </w:r>
          </w:p>
          <w:tcPr>
            <w:tcW w:w="4400" w:type="dxa"/>
          </w:tcPr>
        </w:tc>
      </w:tr>
      <w:tr>
        <w:tc>
          <w:p>
            <w:r>
              <w:t>66</w:t>
            </w:r>
          </w:p>
          <w:tcPr>
            <w:tcW w:w="400" w:type="dxa"/>
          </w:tcPr>
        </w:tc>
        <w:tc>
          <w:p>
            <w:r>
              <w:t>Armenian</w:t>
            </w:r>
          </w:p>
          <w:tcPr>
            <w:tcW w:w="4400" w:type="dxa"/>
          </w:tcPr>
        </w:tc>
      </w:tr>
      <w:tr>
        <w:tc>
          <w:p>
            <w:r>
              <w:t>67</w:t>
            </w:r>
          </w:p>
          <w:tcPr>
            <w:tcW w:w="400" w:type="dxa"/>
          </w:tcPr>
        </w:tc>
        <w:tc>
          <w:p>
            <w:r>
              <w:t>Assamese</w:t>
            </w:r>
          </w:p>
          <w:tcPr>
            <w:tcW w:w="4400" w:type="dxa"/>
          </w:tcPr>
        </w:tc>
      </w:tr>
      <w:tr>
        <w:tc>
          <w:p>
            <w:r>
              <w:t>68</w:t>
            </w:r>
          </w:p>
          <w:tcPr>
            <w:tcW w:w="400" w:type="dxa"/>
          </w:tcPr>
        </w:tc>
        <w:tc>
          <w:p>
            <w:r>
              <w:t>Aymara</w:t>
            </w:r>
          </w:p>
          <w:tcPr>
            <w:tcW w:w="4400" w:type="dxa"/>
          </w:tcPr>
        </w:tc>
      </w:tr>
      <w:tr>
        <w:tc>
          <w:p>
            <w:r>
              <w:t>69</w:t>
            </w:r>
          </w:p>
          <w:tcPr>
            <w:tcW w:w="400" w:type="dxa"/>
          </w:tcPr>
        </w:tc>
        <w:tc>
          <w:p>
            <w:r>
              <w:t>Azerbaijani</w:t>
            </w:r>
          </w:p>
          <w:tcPr>
            <w:tcW w:w="4400" w:type="dxa"/>
          </w:tcPr>
        </w:tc>
      </w:tr>
      <w:tr>
        <w:tc>
          <w:p>
            <w:r>
              <w:t>70</w:t>
            </w:r>
          </w:p>
          <w:tcPr>
            <w:tcW w:w="400" w:type="dxa"/>
          </w:tcPr>
        </w:tc>
        <w:tc>
          <w:p>
            <w:r>
              <w:t>Bamoun</w:t>
            </w:r>
          </w:p>
          <w:tcPr>
            <w:tcW w:w="4400" w:type="dxa"/>
          </w:tcPr>
        </w:tc>
      </w:tr>
      <w:tr>
        <w:tc>
          <w:p>
            <w:r>
              <w:t>71</w:t>
            </w:r>
          </w:p>
          <w:tcPr>
            <w:tcW w:w="400" w:type="dxa"/>
          </w:tcPr>
        </w:tc>
        <w:tc>
          <w:p>
            <w:r>
              <w:t>Bamun</w:t>
            </w:r>
          </w:p>
          <w:tcPr>
            <w:tcW w:w="4400" w:type="dxa"/>
          </w:tcPr>
        </w:tc>
      </w:tr>
      <w:tr>
        <w:tc>
          <w:p>
            <w:r>
              <w:t>72</w:t>
            </w:r>
          </w:p>
          <w:tcPr>
            <w:tcW w:w="400" w:type="dxa"/>
          </w:tcPr>
        </w:tc>
        <w:tc>
          <w:p>
            <w:r>
              <w:t>Bashkir</w:t>
            </w:r>
          </w:p>
          <w:tcPr>
            <w:tcW w:w="4400" w:type="dxa"/>
          </w:tcPr>
        </w:tc>
      </w:tr>
      <w:tr>
        <w:tc>
          <w:p>
            <w:r>
              <w:t>73</w:t>
            </w:r>
          </w:p>
          <w:tcPr>
            <w:tcW w:w="400" w:type="dxa"/>
          </w:tcPr>
        </w:tc>
        <w:tc>
          <w:p>
            <w:r>
              <w:t>Basque</w:t>
            </w:r>
          </w:p>
          <w:tcPr>
            <w:tcW w:w="4400" w:type="dxa"/>
          </w:tcPr>
        </w:tc>
      </w:tr>
      <w:tr>
        <w:tc>
          <w:p>
            <w:r>
              <w:t>74</w:t>
            </w:r>
          </w:p>
          <w:tcPr>
            <w:tcW w:w="400" w:type="dxa"/>
          </w:tcPr>
        </w:tc>
        <w:tc>
          <w:p>
            <w:r>
              <w:t>Belarusian</w:t>
            </w:r>
          </w:p>
          <w:tcPr>
            <w:tcW w:w="4400" w:type="dxa"/>
          </w:tcPr>
        </w:tc>
      </w:tr>
      <w:tr>
        <w:tc>
          <w:p>
            <w:r>
              <w:t>75</w:t>
            </w:r>
          </w:p>
          <w:tcPr>
            <w:tcW w:w="400" w:type="dxa"/>
          </w:tcPr>
        </w:tc>
        <w:tc>
          <w:p>
            <w:r>
              <w:t>Bengali</w:t>
            </w:r>
          </w:p>
          <w:tcPr>
            <w:tcW w:w="4400" w:type="dxa"/>
          </w:tcPr>
        </w:tc>
      </w:tr>
      <w:tr>
        <w:tc>
          <w:p>
            <w:r>
              <w:t>76</w:t>
            </w:r>
          </w:p>
          <w:tcPr>
            <w:tcW w:w="400" w:type="dxa"/>
          </w:tcPr>
        </w:tc>
        <w:tc>
          <w:p>
            <w:r>
              <w:t>Bihari</w:t>
            </w:r>
          </w:p>
          <w:tcPr>
            <w:tcW w:w="4400" w:type="dxa"/>
          </w:tcPr>
        </w:tc>
      </w:tr>
      <w:tr>
        <w:tc>
          <w:p>
            <w:r>
              <w:t>77</w:t>
            </w:r>
          </w:p>
          <w:tcPr>
            <w:tcW w:w="400" w:type="dxa"/>
          </w:tcPr>
        </w:tc>
        <w:tc>
          <w:p>
            <w:r>
              <w:t>Bislama</w:t>
            </w:r>
          </w:p>
          <w:tcPr>
            <w:tcW w:w="4400" w:type="dxa"/>
          </w:tcPr>
        </w:tc>
      </w:tr>
      <w:tr>
        <w:tc>
          <w:p>
            <w:r>
              <w:t>78</w:t>
            </w:r>
          </w:p>
          <w:tcPr>
            <w:tcW w:w="400" w:type="dxa"/>
          </w:tcPr>
        </w:tc>
        <w:tc>
          <w:p>
            <w:r>
              <w:t>Braille</w:t>
            </w:r>
          </w:p>
          <w:tcPr>
            <w:tcW w:w="4400" w:type="dxa"/>
          </w:tcPr>
        </w:tc>
      </w:tr>
      <w:tr>
        <w:tc>
          <w:p>
            <w:r>
              <w:t>79</w:t>
            </w:r>
          </w:p>
          <w:tcPr>
            <w:tcW w:w="400" w:type="dxa"/>
          </w:tcPr>
        </w:tc>
        <w:tc>
          <w:p>
            <w:r>
              <w:t>Brawa</w:t>
            </w:r>
          </w:p>
          <w:tcPr>
            <w:tcW w:w="4400" w:type="dxa"/>
          </w:tcPr>
        </w:tc>
      </w:tr>
      <w:tr>
        <w:tc>
          <w:p>
            <w:r>
              <w:t>80</w:t>
            </w:r>
          </w:p>
          <w:tcPr>
            <w:tcW w:w="400" w:type="dxa"/>
          </w:tcPr>
        </w:tc>
        <w:tc>
          <w:p>
            <w:r>
              <w:t>Breton</w:t>
            </w:r>
          </w:p>
          <w:tcPr>
            <w:tcW w:w="4400" w:type="dxa"/>
          </w:tcPr>
        </w:tc>
      </w:tr>
      <w:tr>
        <w:tc>
          <w:p>
            <w:r>
              <w:t>81</w:t>
            </w:r>
          </w:p>
          <w:tcPr>
            <w:tcW w:w="400" w:type="dxa"/>
          </w:tcPr>
        </w:tc>
        <w:tc>
          <w:p>
            <w:r>
              <w:t>British Sign</w:t>
            </w:r>
          </w:p>
          <w:tcPr>
            <w:tcW w:w="4400" w:type="dxa"/>
          </w:tcPr>
        </w:tc>
      </w:tr>
      <w:tr>
        <w:tc>
          <w:p>
            <w:r>
              <w:t>82</w:t>
            </w:r>
          </w:p>
          <w:tcPr>
            <w:tcW w:w="400" w:type="dxa"/>
          </w:tcPr>
        </w:tc>
        <w:tc>
          <w:p>
            <w:r>
              <w:t>Bulgarian</w:t>
            </w:r>
          </w:p>
          <w:tcPr>
            <w:tcW w:w="4400" w:type="dxa"/>
          </w:tcPr>
        </w:tc>
      </w:tr>
      <w:tr>
        <w:tc>
          <w:p>
            <w:r>
              <w:t>83</w:t>
            </w:r>
          </w:p>
          <w:tcPr>
            <w:tcW w:w="400" w:type="dxa"/>
          </w:tcPr>
        </w:tc>
        <w:tc>
          <w:p>
            <w:r>
              <w:t>Burmese</w:t>
            </w:r>
          </w:p>
          <w:tcPr>
            <w:tcW w:w="4400" w:type="dxa"/>
          </w:tcPr>
        </w:tc>
      </w:tr>
      <w:tr>
        <w:tc>
          <w:p>
            <w:r>
              <w:t>84</w:t>
            </w:r>
          </w:p>
          <w:tcPr>
            <w:tcW w:w="400" w:type="dxa"/>
          </w:tcPr>
        </w:tc>
        <w:tc>
          <w:p>
            <w:r>
              <w:t>Catalan</w:t>
            </w:r>
          </w:p>
          <w:tcPr>
            <w:tcW w:w="4400" w:type="dxa"/>
          </w:tcPr>
        </w:tc>
      </w:tr>
      <w:tr>
        <w:tc>
          <w:p>
            <w:r>
              <w:t>85</w:t>
            </w:r>
          </w:p>
          <w:tcPr>
            <w:tcW w:w="400" w:type="dxa"/>
          </w:tcPr>
        </w:tc>
        <w:tc>
          <w:p>
            <w:r>
              <w:t>Central Khmer</w:t>
            </w:r>
          </w:p>
          <w:tcPr>
            <w:tcW w:w="4400" w:type="dxa"/>
          </w:tcPr>
        </w:tc>
      </w:tr>
      <w:tr>
        <w:tc>
          <w:p>
            <w:r>
              <w:t>86</w:t>
            </w:r>
          </w:p>
          <w:tcPr>
            <w:tcW w:w="400" w:type="dxa"/>
          </w:tcPr>
        </w:tc>
        <w:tc>
          <w:p>
            <w:r>
              <w:t>Chechen</w:t>
            </w:r>
          </w:p>
          <w:tcPr>
            <w:tcW w:w="4400" w:type="dxa"/>
          </w:tcPr>
        </w:tc>
      </w:tr>
      <w:tr>
        <w:tc>
          <w:p>
            <w:r>
              <w:t>87</w:t>
            </w:r>
          </w:p>
          <w:tcPr>
            <w:tcW w:w="400" w:type="dxa"/>
          </w:tcPr>
        </w:tc>
        <w:tc>
          <w:p>
            <w:r>
              <w:t>Chinese</w:t>
            </w:r>
          </w:p>
          <w:tcPr>
            <w:tcW w:w="4400" w:type="dxa"/>
          </w:tcPr>
        </w:tc>
      </w:tr>
      <w:tr>
        <w:tc>
          <w:p>
            <w:r>
              <w:t>88</w:t>
            </w:r>
          </w:p>
          <w:tcPr>
            <w:tcW w:w="400" w:type="dxa"/>
          </w:tcPr>
        </w:tc>
        <w:tc>
          <w:p>
            <w:r>
              <w:t>Chinese - Simplified</w:t>
            </w:r>
          </w:p>
          <w:tcPr>
            <w:tcW w:w="4400" w:type="dxa"/>
          </w:tcPr>
        </w:tc>
      </w:tr>
      <w:tr>
        <w:tc>
          <w:p>
            <w:r>
              <w:t>89</w:t>
            </w:r>
          </w:p>
          <w:tcPr>
            <w:tcW w:w="400" w:type="dxa"/>
          </w:tcPr>
        </w:tc>
        <w:tc>
          <w:p>
            <w:r>
              <w:t>Chinese - Traditional</w:t>
            </w:r>
          </w:p>
          <w:tcPr>
            <w:tcW w:w="4400" w:type="dxa"/>
          </w:tcPr>
        </w:tc>
      </w:tr>
      <w:tr>
        <w:tc>
          <w:p>
            <w:r>
              <w:t>90</w:t>
            </w:r>
          </w:p>
          <w:tcPr>
            <w:tcW w:w="400" w:type="dxa"/>
          </w:tcPr>
        </w:tc>
        <w:tc>
          <w:p>
            <w:r>
              <w:t>Corsican</w:t>
            </w:r>
          </w:p>
          <w:tcPr>
            <w:tcW w:w="4400" w:type="dxa"/>
          </w:tcPr>
        </w:tc>
      </w:tr>
      <w:tr>
        <w:tc>
          <w:p>
            <w:r>
              <w:t>91</w:t>
            </w:r>
          </w:p>
          <w:tcPr>
            <w:tcW w:w="400" w:type="dxa"/>
          </w:tcPr>
        </w:tc>
        <w:tc>
          <w:p>
            <w:r>
              <w:t>Croatian</w:t>
            </w:r>
          </w:p>
          <w:tcPr>
            <w:tcW w:w="4400" w:type="dxa"/>
          </w:tcPr>
        </w:tc>
      </w:tr>
      <w:tr>
        <w:tc>
          <w:p>
            <w:r>
              <w:t>92</w:t>
            </w:r>
          </w:p>
          <w:tcPr>
            <w:tcW w:w="400" w:type="dxa"/>
          </w:tcPr>
        </w:tc>
        <w:tc>
          <w:p>
            <w:r>
              <w:t>Czech</w:t>
            </w:r>
          </w:p>
          <w:tcPr>
            <w:tcW w:w="4400" w:type="dxa"/>
          </w:tcPr>
        </w:tc>
      </w:tr>
      <w:tr>
        <w:tc>
          <w:p>
            <w:r>
              <w:t>93</w:t>
            </w:r>
          </w:p>
          <w:tcPr>
            <w:tcW w:w="400" w:type="dxa"/>
          </w:tcPr>
        </w:tc>
        <w:tc>
          <w:p>
            <w:r>
              <w:t>Danish</w:t>
            </w:r>
          </w:p>
          <w:tcPr>
            <w:tcW w:w="4400" w:type="dxa"/>
          </w:tcPr>
        </w:tc>
      </w:tr>
      <w:tr>
        <w:tc>
          <w:p>
            <w:r>
              <w:t>94</w:t>
            </w:r>
          </w:p>
          <w:tcPr>
            <w:tcW w:w="400" w:type="dxa"/>
          </w:tcPr>
        </w:tc>
        <w:tc>
          <w:p>
            <w:r>
              <w:t>Dari</w:t>
            </w:r>
          </w:p>
          <w:tcPr>
            <w:tcW w:w="4400" w:type="dxa"/>
          </w:tcPr>
        </w:tc>
      </w:tr>
      <w:tr>
        <w:tc>
          <w:p>
            <w:r>
              <w:t>95</w:t>
            </w:r>
          </w:p>
          <w:tcPr>
            <w:tcW w:w="400" w:type="dxa"/>
          </w:tcPr>
        </w:tc>
        <w:tc>
          <w:p>
            <w:r>
              <w:t>Dzongkha</w:t>
            </w:r>
          </w:p>
          <w:tcPr>
            <w:tcW w:w="4400" w:type="dxa"/>
          </w:tcPr>
        </w:tc>
      </w:tr>
      <w:tr>
        <w:tc>
          <w:p>
            <w:r>
              <w:t>96</w:t>
            </w:r>
          </w:p>
          <w:tcPr>
            <w:tcW w:w="400" w:type="dxa"/>
          </w:tcPr>
        </w:tc>
        <w:tc>
          <w:p>
            <w:r>
              <w:t>Esperanto</w:t>
            </w:r>
          </w:p>
          <w:tcPr>
            <w:tcW w:w="4400" w:type="dxa"/>
          </w:tcPr>
        </w:tc>
      </w:tr>
      <w:tr>
        <w:tc>
          <w:p>
            <w:r>
              <w:t>97</w:t>
            </w:r>
          </w:p>
          <w:tcPr>
            <w:tcW w:w="400" w:type="dxa"/>
          </w:tcPr>
        </w:tc>
        <w:tc>
          <w:p>
            <w:r>
              <w:t>Estonian</w:t>
            </w:r>
          </w:p>
          <w:tcPr>
            <w:tcW w:w="4400" w:type="dxa"/>
          </w:tcPr>
        </w:tc>
      </w:tr>
      <w:tr>
        <w:tc>
          <w:p>
            <w:r>
              <w:t>98</w:t>
            </w:r>
          </w:p>
          <w:tcPr>
            <w:tcW w:w="400" w:type="dxa"/>
          </w:tcPr>
        </w:tc>
        <w:tc>
          <w:p>
            <w:r>
              <w:t>Faeroese</w:t>
            </w:r>
          </w:p>
          <w:tcPr>
            <w:tcW w:w="4400" w:type="dxa"/>
          </w:tcPr>
        </w:tc>
      </w:tr>
      <w:tr>
        <w:tc>
          <w:p>
            <w:r>
              <w:t>99</w:t>
            </w:r>
          </w:p>
          <w:tcPr>
            <w:tcW w:w="400" w:type="dxa"/>
          </w:tcPr>
        </w:tc>
        <w:tc>
          <w:p>
            <w:r>
              <w:t>Farsi</w:t>
            </w:r>
          </w:p>
          <w:tcPr>
            <w:tcW w:w="4400" w:type="dxa"/>
          </w:tcPr>
        </w:tc>
      </w:tr>
      <w:tr>
        <w:tc>
          <w:p>
            <w:r>
              <w:t>100</w:t>
            </w:r>
          </w:p>
          <w:tcPr>
            <w:tcW w:w="400" w:type="dxa"/>
          </w:tcPr>
        </w:tc>
        <w:tc>
          <w:p>
            <w:r>
              <w:t>Fijian</w:t>
            </w:r>
          </w:p>
          <w:tcPr>
            <w:tcW w:w="4400" w:type="dxa"/>
          </w:tcPr>
        </w:tc>
      </w:tr>
      <w:tr>
        <w:tc>
          <w:p>
            <w:r>
              <w:t>101</w:t>
            </w:r>
          </w:p>
          <w:tcPr>
            <w:tcW w:w="400" w:type="dxa"/>
          </w:tcPr>
        </w:tc>
        <w:tc>
          <w:p>
            <w:r>
              <w:t>Filipino</w:t>
            </w:r>
          </w:p>
          <w:tcPr>
            <w:tcW w:w="4400" w:type="dxa"/>
          </w:tcPr>
        </w:tc>
      </w:tr>
      <w:tr>
        <w:tc>
          <w:p>
            <w:r>
              <w:t>102</w:t>
            </w:r>
          </w:p>
          <w:tcPr>
            <w:tcW w:w="400" w:type="dxa"/>
          </w:tcPr>
        </w:tc>
        <w:tc>
          <w:p>
            <w:r>
              <w:t>Frisian</w:t>
            </w:r>
          </w:p>
          <w:tcPr>
            <w:tcW w:w="4400" w:type="dxa"/>
          </w:tcPr>
        </w:tc>
      </w:tr>
      <w:tr>
        <w:tc>
          <w:p>
            <w:r>
              <w:t>103</w:t>
            </w:r>
          </w:p>
          <w:tcPr>
            <w:tcW w:w="400" w:type="dxa"/>
          </w:tcPr>
        </w:tc>
        <w:tc>
          <w:p>
            <w:r>
              <w:t>Galician</w:t>
            </w:r>
          </w:p>
          <w:tcPr>
            <w:tcW w:w="4400" w:type="dxa"/>
          </w:tcPr>
        </w:tc>
      </w:tr>
      <w:tr>
        <w:tc>
          <w:p>
            <w:r>
              <w:t>104</w:t>
            </w:r>
          </w:p>
          <w:tcPr>
            <w:tcW w:w="400" w:type="dxa"/>
          </w:tcPr>
        </w:tc>
        <w:tc>
          <w:p>
            <w:r>
              <w:t>Ganda</w:t>
            </w:r>
          </w:p>
          <w:tcPr>
            <w:tcW w:w="4400" w:type="dxa"/>
          </w:tcPr>
        </w:tc>
      </w:tr>
      <w:tr>
        <w:tc>
          <w:p>
            <w:r>
              <w:t>105</w:t>
            </w:r>
          </w:p>
          <w:tcPr>
            <w:tcW w:w="400" w:type="dxa"/>
          </w:tcPr>
        </w:tc>
        <w:tc>
          <w:p>
            <w:r>
              <w:t>Georgian</w:t>
            </w:r>
          </w:p>
          <w:tcPr>
            <w:tcW w:w="4400" w:type="dxa"/>
          </w:tcPr>
        </w:tc>
      </w:tr>
      <w:tr>
        <w:tc>
          <w:p>
            <w:r>
              <w:t>106</w:t>
            </w:r>
          </w:p>
          <w:tcPr>
            <w:tcW w:w="400" w:type="dxa"/>
          </w:tcPr>
        </w:tc>
        <w:tc>
          <w:p>
            <w:r>
              <w:t>Greenlandic</w:t>
            </w:r>
          </w:p>
          <w:tcPr>
            <w:tcW w:w="4400" w:type="dxa"/>
          </w:tcPr>
        </w:tc>
      </w:tr>
      <w:tr>
        <w:tc>
          <w:p>
            <w:r>
              <w:t>107</w:t>
            </w:r>
          </w:p>
          <w:tcPr>
            <w:tcW w:w="400" w:type="dxa"/>
          </w:tcPr>
        </w:tc>
        <w:tc>
          <w:p>
            <w:r>
              <w:t>Guarani</w:t>
            </w:r>
          </w:p>
          <w:tcPr>
            <w:tcW w:w="4400" w:type="dxa"/>
          </w:tcPr>
        </w:tc>
      </w:tr>
      <w:tr>
        <w:tc>
          <w:p>
            <w:r>
              <w:t>108</w:t>
            </w:r>
          </w:p>
          <w:tcPr>
            <w:tcW w:w="400" w:type="dxa"/>
          </w:tcPr>
        </w:tc>
        <w:tc>
          <w:p>
            <w:r>
              <w:t>Gujerati</w:t>
            </w:r>
          </w:p>
          <w:tcPr>
            <w:tcW w:w="4400" w:type="dxa"/>
          </w:tcPr>
        </w:tc>
      </w:tr>
      <w:tr>
        <w:tc>
          <w:p>
            <w:r>
              <w:t>109</w:t>
            </w:r>
          </w:p>
          <w:tcPr>
            <w:tcW w:w="400" w:type="dxa"/>
          </w:tcPr>
        </w:tc>
        <w:tc>
          <w:p>
            <w:r>
              <w:t>Hindko</w:t>
            </w:r>
          </w:p>
          <w:tcPr>
            <w:tcW w:w="4400" w:type="dxa"/>
          </w:tcPr>
        </w:tc>
      </w:tr>
      <w:tr>
        <w:tc>
          <w:p>
            <w:r>
              <w:t>110</w:t>
            </w:r>
          </w:p>
          <w:tcPr>
            <w:tcW w:w="400" w:type="dxa"/>
          </w:tcPr>
        </w:tc>
        <w:tc>
          <w:p>
            <w:r>
              <w:t>Hungarian</w:t>
            </w:r>
          </w:p>
          <w:tcPr>
            <w:tcW w:w="4400" w:type="dxa"/>
          </w:tcPr>
        </w:tc>
      </w:tr>
      <w:tr>
        <w:tc>
          <w:p>
            <w:r>
              <w:t>111</w:t>
            </w:r>
          </w:p>
          <w:tcPr>
            <w:tcW w:w="400" w:type="dxa"/>
          </w:tcPr>
        </w:tc>
        <w:tc>
          <w:p>
            <w:r>
              <w:t>Iba</w:t>
            </w:r>
          </w:p>
          <w:tcPr>
            <w:tcW w:w="4400" w:type="dxa"/>
          </w:tcPr>
        </w:tc>
      </w:tr>
      <w:tr>
        <w:tc>
          <w:p>
            <w:r>
              <w:t>112</w:t>
            </w:r>
          </w:p>
          <w:tcPr>
            <w:tcW w:w="400" w:type="dxa"/>
          </w:tcPr>
        </w:tc>
        <w:tc>
          <w:p>
            <w:r>
              <w:t>Iban</w:t>
            </w:r>
          </w:p>
          <w:tcPr>
            <w:tcW w:w="4400" w:type="dxa"/>
          </w:tcPr>
        </w:tc>
      </w:tr>
      <w:tr>
        <w:tc>
          <w:p>
            <w:r>
              <w:t>113</w:t>
            </w:r>
          </w:p>
          <w:tcPr>
            <w:tcW w:w="400" w:type="dxa"/>
          </w:tcPr>
        </w:tc>
        <w:tc>
          <w:p>
            <w:r>
              <w:t>Icelandic</w:t>
            </w:r>
          </w:p>
          <w:tcPr>
            <w:tcW w:w="4400" w:type="dxa"/>
          </w:tcPr>
        </w:tc>
      </w:tr>
      <w:tr>
        <w:tc>
          <w:p>
            <w:r>
              <w:t>114</w:t>
            </w:r>
          </w:p>
          <w:tcPr>
            <w:tcW w:w="400" w:type="dxa"/>
          </w:tcPr>
        </w:tc>
        <w:tc>
          <w:p>
            <w:r>
              <w:t>Igbo</w:t>
            </w:r>
          </w:p>
          <w:tcPr>
            <w:tcW w:w="4400" w:type="dxa"/>
          </w:tcPr>
        </w:tc>
      </w:tr>
      <w:tr>
        <w:tc>
          <w:p>
            <w:r>
              <w:t>115</w:t>
            </w:r>
          </w:p>
          <w:tcPr>
            <w:tcW w:w="400" w:type="dxa"/>
          </w:tcPr>
        </w:tc>
        <w:tc>
          <w:p>
            <w:r>
              <w:t>Indonesian</w:t>
            </w:r>
          </w:p>
          <w:tcPr>
            <w:tcW w:w="4400" w:type="dxa"/>
          </w:tcPr>
        </w:tc>
      </w:tr>
      <w:tr>
        <w:tc>
          <w:p>
            <w:r>
              <w:t>116</w:t>
            </w:r>
          </w:p>
          <w:tcPr>
            <w:tcW w:w="400" w:type="dxa"/>
          </w:tcPr>
        </w:tc>
        <w:tc>
          <w:p>
            <w:r>
              <w:t>Interlingua</w:t>
            </w:r>
          </w:p>
          <w:tcPr>
            <w:tcW w:w="4400" w:type="dxa"/>
          </w:tcPr>
        </w:tc>
      </w:tr>
      <w:tr>
        <w:tc>
          <w:p>
            <w:r>
              <w:t>117</w:t>
            </w:r>
          </w:p>
          <w:tcPr>
            <w:tcW w:w="400" w:type="dxa"/>
          </w:tcPr>
        </w:tc>
        <w:tc>
          <w:p>
            <w:r>
              <w:t>Interlingue</w:t>
            </w:r>
          </w:p>
          <w:tcPr>
            <w:tcW w:w="4400" w:type="dxa"/>
          </w:tcPr>
        </w:tc>
      </w:tr>
      <w:tr>
        <w:tc>
          <w:p>
            <w:r>
              <w:t>118</w:t>
            </w:r>
          </w:p>
          <w:tcPr>
            <w:tcW w:w="400" w:type="dxa"/>
          </w:tcPr>
        </w:tc>
        <w:tc>
          <w:p>
            <w:r>
              <w:t>Inuktitut</w:t>
            </w:r>
          </w:p>
          <w:tcPr>
            <w:tcW w:w="4400" w:type="dxa"/>
          </w:tcPr>
        </w:tc>
      </w:tr>
      <w:tr>
        <w:tc>
          <w:p>
            <w:r>
              <w:t>119</w:t>
            </w:r>
          </w:p>
          <w:tcPr>
            <w:tcW w:w="400" w:type="dxa"/>
          </w:tcPr>
        </w:tc>
        <w:tc>
          <w:p>
            <w:r>
              <w:t>Inupiaq</w:t>
            </w:r>
          </w:p>
          <w:tcPr>
            <w:tcW w:w="4400" w:type="dxa"/>
          </w:tcPr>
        </w:tc>
      </w:tr>
      <w:tr>
        <w:tc>
          <w:p>
            <w:r>
              <w:t>120</w:t>
            </w:r>
          </w:p>
          <w:tcPr>
            <w:tcW w:w="400" w:type="dxa"/>
          </w:tcPr>
        </w:tc>
        <w:tc>
          <w:p>
            <w:r>
              <w:t>Irish</w:t>
            </w:r>
          </w:p>
          <w:tcPr>
            <w:tcW w:w="4400" w:type="dxa"/>
          </w:tcPr>
        </w:tc>
      </w:tr>
      <w:tr>
        <w:tc>
          <w:p>
            <w:r>
              <w:t>121</w:t>
            </w:r>
          </w:p>
          <w:tcPr>
            <w:tcW w:w="400" w:type="dxa"/>
          </w:tcPr>
        </w:tc>
        <w:tc>
          <w:p>
            <w:r>
              <w:t>Irish Gaelic</w:t>
            </w:r>
          </w:p>
          <w:tcPr>
            <w:tcW w:w="4400" w:type="dxa"/>
          </w:tcPr>
        </w:tc>
      </w:tr>
      <w:tr>
        <w:tc>
          <w:p>
            <w:r>
              <w:t>122</w:t>
            </w:r>
          </w:p>
          <w:tcPr>
            <w:tcW w:w="400" w:type="dxa"/>
          </w:tcPr>
        </w:tc>
        <w:tc>
          <w:p>
            <w:r>
              <w:t>Javanese</w:t>
            </w:r>
          </w:p>
          <w:tcPr>
            <w:tcW w:w="4400" w:type="dxa"/>
          </w:tcPr>
        </w:tc>
      </w:tr>
      <w:tr>
        <w:tc>
          <w:p>
            <w:r>
              <w:t>123</w:t>
            </w:r>
          </w:p>
          <w:tcPr>
            <w:tcW w:w="400" w:type="dxa"/>
          </w:tcPr>
        </w:tc>
        <w:tc>
          <w:p>
            <w:r>
              <w:t>Kalaallisut</w:t>
            </w:r>
          </w:p>
          <w:tcPr>
            <w:tcW w:w="4400" w:type="dxa"/>
          </w:tcPr>
        </w:tc>
      </w:tr>
      <w:tr>
        <w:tc>
          <w:p>
            <w:r>
              <w:t>124</w:t>
            </w:r>
          </w:p>
          <w:tcPr>
            <w:tcW w:w="400" w:type="dxa"/>
          </w:tcPr>
        </w:tc>
        <w:tc>
          <w:p>
            <w:r>
              <w:t>Kannada</w:t>
            </w:r>
          </w:p>
          <w:tcPr>
            <w:tcW w:w="4400" w:type="dxa"/>
          </w:tcPr>
        </w:tc>
      </w:tr>
      <w:tr>
        <w:tc>
          <w:p>
            <w:r>
              <w:t>125</w:t>
            </w:r>
          </w:p>
          <w:tcPr>
            <w:tcW w:w="400" w:type="dxa"/>
          </w:tcPr>
        </w:tc>
        <w:tc>
          <w:p>
            <w:r>
              <w:t>Kashmiri</w:t>
            </w:r>
          </w:p>
          <w:tcPr>
            <w:tcW w:w="4400" w:type="dxa"/>
          </w:tcPr>
        </w:tc>
      </w:tr>
      <w:tr>
        <w:tc>
          <w:p>
            <w:r>
              <w:t>126</w:t>
            </w:r>
          </w:p>
          <w:tcPr>
            <w:tcW w:w="400" w:type="dxa"/>
          </w:tcPr>
        </w:tc>
        <w:tc>
          <w:p>
            <w:r>
              <w:t>Kazakh</w:t>
            </w:r>
          </w:p>
          <w:tcPr>
            <w:tcW w:w="4400" w:type="dxa"/>
          </w:tcPr>
        </w:tc>
      </w:tr>
      <w:tr>
        <w:tc>
          <w:p>
            <w:r>
              <w:t>127</w:t>
            </w:r>
          </w:p>
          <w:tcPr>
            <w:tcW w:w="400" w:type="dxa"/>
          </w:tcPr>
        </w:tc>
        <w:tc>
          <w:p>
            <w:r>
              <w:t>Kinyarwanda</w:t>
            </w:r>
          </w:p>
          <w:tcPr>
            <w:tcW w:w="4400" w:type="dxa"/>
          </w:tcPr>
        </w:tc>
      </w:tr>
      <w:tr>
        <w:tc>
          <w:p>
            <w:r>
              <w:t>128</w:t>
            </w:r>
          </w:p>
          <w:tcPr>
            <w:tcW w:w="400" w:type="dxa"/>
          </w:tcPr>
        </w:tc>
        <w:tc>
          <w:p>
            <w:r>
              <w:t>Kirghiz</w:t>
            </w:r>
          </w:p>
          <w:tcPr>
            <w:tcW w:w="4400" w:type="dxa"/>
          </w:tcPr>
        </w:tc>
      </w:tr>
      <w:tr>
        <w:tc>
          <w:p>
            <w:r>
              <w:t>129</w:t>
            </w:r>
          </w:p>
          <w:tcPr>
            <w:tcW w:w="400" w:type="dxa"/>
          </w:tcPr>
        </w:tc>
        <w:tc>
          <w:p>
            <w:r>
              <w:t>Konkani</w:t>
            </w:r>
          </w:p>
          <w:tcPr>
            <w:tcW w:w="4400" w:type="dxa"/>
          </w:tcPr>
        </w:tc>
      </w:tr>
      <w:tr>
        <w:tc>
          <w:p>
            <w:r>
              <w:t>130</w:t>
            </w:r>
          </w:p>
          <w:tcPr>
            <w:tcW w:w="400" w:type="dxa"/>
          </w:tcPr>
        </w:tc>
        <w:tc>
          <w:p>
            <w:r>
              <w:t>Kurmanji</w:t>
            </w:r>
          </w:p>
          <w:tcPr>
            <w:tcW w:w="4400" w:type="dxa"/>
          </w:tcPr>
        </w:tc>
      </w:tr>
      <w:tr>
        <w:tc>
          <w:p>
            <w:r>
              <w:t>131</w:t>
            </w:r>
          </w:p>
          <w:tcPr>
            <w:tcW w:w="400" w:type="dxa"/>
          </w:tcPr>
        </w:tc>
        <w:tc>
          <w:p>
            <w:r>
              <w:t>Kutchi</w:t>
            </w:r>
          </w:p>
          <w:tcPr>
            <w:tcW w:w="4400" w:type="dxa"/>
          </w:tcPr>
        </w:tc>
      </w:tr>
      <w:tr>
        <w:tc>
          <w:p>
            <w:r>
              <w:t>132</w:t>
            </w:r>
          </w:p>
          <w:tcPr>
            <w:tcW w:w="400" w:type="dxa"/>
          </w:tcPr>
        </w:tc>
        <w:tc>
          <w:p>
            <w:r>
              <w:t>Lao</w:t>
            </w:r>
          </w:p>
          <w:tcPr>
            <w:tcW w:w="4400" w:type="dxa"/>
          </w:tcPr>
        </w:tc>
      </w:tr>
      <w:tr>
        <w:tc>
          <w:p>
            <w:r>
              <w:t>133</w:t>
            </w:r>
          </w:p>
          <w:tcPr>
            <w:tcW w:w="400" w:type="dxa"/>
          </w:tcPr>
        </w:tc>
        <w:tc>
          <w:p>
            <w:r>
              <w:t>Latvian</w:t>
            </w:r>
          </w:p>
          <w:tcPr>
            <w:tcW w:w="4400" w:type="dxa"/>
          </w:tcPr>
        </w:tc>
      </w:tr>
      <w:tr>
        <w:tc>
          <w:p>
            <w:r>
              <w:t>134</w:t>
            </w:r>
          </w:p>
          <w:tcPr>
            <w:tcW w:w="400" w:type="dxa"/>
          </w:tcPr>
        </w:tc>
        <w:tc>
          <w:p>
            <w:r>
              <w:t>Lithuanian</w:t>
            </w:r>
          </w:p>
          <w:tcPr>
            <w:tcW w:w="4400" w:type="dxa"/>
          </w:tcPr>
        </w:tc>
      </w:tr>
      <w:tr>
        <w:tc>
          <w:p>
            <w:r>
              <w:t>135</w:t>
            </w:r>
          </w:p>
          <w:tcPr>
            <w:tcW w:w="400" w:type="dxa"/>
          </w:tcPr>
        </w:tc>
        <w:tc>
          <w:p>
            <w:r>
              <w:t>Macedonian</w:t>
            </w:r>
          </w:p>
          <w:tcPr>
            <w:tcW w:w="4400" w:type="dxa"/>
          </w:tcPr>
        </w:tc>
      </w:tr>
      <w:tr>
        <w:tc>
          <w:p>
            <w:r>
              <w:t>136</w:t>
            </w:r>
          </w:p>
          <w:tcPr>
            <w:tcW w:w="400" w:type="dxa"/>
          </w:tcPr>
        </w:tc>
        <w:tc>
          <w:p>
            <w:r>
              <w:t>Makaton Sign</w:t>
            </w:r>
          </w:p>
          <w:tcPr>
            <w:tcW w:w="4400" w:type="dxa"/>
          </w:tcPr>
        </w:tc>
      </w:tr>
      <w:tr>
        <w:tc>
          <w:p>
            <w:r>
              <w:t>137</w:t>
            </w:r>
          </w:p>
          <w:tcPr>
            <w:tcW w:w="400" w:type="dxa"/>
          </w:tcPr>
        </w:tc>
        <w:tc>
          <w:p>
            <w:r>
              <w:t>Malagasy</w:t>
            </w:r>
          </w:p>
          <w:tcPr>
            <w:tcW w:w="4400" w:type="dxa"/>
          </w:tcPr>
        </w:tc>
      </w:tr>
      <w:tr>
        <w:tc>
          <w:p>
            <w:r>
              <w:t>138</w:t>
            </w:r>
          </w:p>
          <w:tcPr>
            <w:tcW w:w="400" w:type="dxa"/>
          </w:tcPr>
        </w:tc>
        <w:tc>
          <w:p>
            <w:r>
              <w:t>Malay</w:t>
            </w:r>
          </w:p>
          <w:tcPr>
            <w:tcW w:w="4400" w:type="dxa"/>
          </w:tcPr>
        </w:tc>
      </w:tr>
      <w:tr>
        <w:tc>
          <w:p>
            <w:r>
              <w:t>139</w:t>
            </w:r>
          </w:p>
          <w:tcPr>
            <w:tcW w:w="400" w:type="dxa"/>
          </w:tcPr>
        </w:tc>
        <w:tc>
          <w:p>
            <w:r>
              <w:t>Maltese</w:t>
            </w:r>
          </w:p>
          <w:tcPr>
            <w:tcW w:w="4400" w:type="dxa"/>
          </w:tcPr>
        </w:tc>
      </w:tr>
      <w:tr>
        <w:tc>
          <w:p>
            <w:r>
              <w:t>140</w:t>
            </w:r>
          </w:p>
          <w:tcPr>
            <w:tcW w:w="400" w:type="dxa"/>
          </w:tcPr>
        </w:tc>
        <w:tc>
          <w:p>
            <w:r>
              <w:t>Maori</w:t>
            </w:r>
          </w:p>
          <w:tcPr>
            <w:tcW w:w="4400" w:type="dxa"/>
          </w:tcPr>
        </w:tc>
      </w:tr>
      <w:tr>
        <w:tc>
          <w:p>
            <w:r>
              <w:t>141</w:t>
            </w:r>
          </w:p>
          <w:tcPr>
            <w:tcW w:w="400" w:type="dxa"/>
          </w:tcPr>
        </w:tc>
        <w:tc>
          <w:p>
            <w:r>
              <w:t>Marathi</w:t>
            </w:r>
          </w:p>
          <w:tcPr>
            <w:tcW w:w="4400" w:type="dxa"/>
          </w:tcPr>
        </w:tc>
      </w:tr>
      <w:tr>
        <w:tc>
          <w:p>
            <w:r>
              <w:t>142</w:t>
            </w:r>
          </w:p>
          <w:tcPr>
            <w:tcW w:w="400" w:type="dxa"/>
          </w:tcPr>
        </w:tc>
        <w:tc>
          <w:p>
            <w:r>
              <w:t>Mirpuri</w:t>
            </w:r>
          </w:p>
          <w:tcPr>
            <w:tcW w:w="4400" w:type="dxa"/>
          </w:tcPr>
        </w:tc>
      </w:tr>
      <w:tr>
        <w:tc>
          <w:p>
            <w:r>
              <w:t>143</w:t>
            </w:r>
          </w:p>
          <w:tcPr>
            <w:tcW w:w="400" w:type="dxa"/>
          </w:tcPr>
        </w:tc>
        <w:tc>
          <w:p>
            <w:r>
              <w:t>Moldavian</w:t>
            </w:r>
          </w:p>
          <w:tcPr>
            <w:tcW w:w="4400" w:type="dxa"/>
          </w:tcPr>
        </w:tc>
      </w:tr>
      <w:tr>
        <w:tc>
          <w:p>
            <w:r>
              <w:t>144</w:t>
            </w:r>
          </w:p>
          <w:tcPr>
            <w:tcW w:w="400" w:type="dxa"/>
          </w:tcPr>
        </w:tc>
        <w:tc>
          <w:p>
            <w:r>
              <w:t>Mongolian</w:t>
            </w:r>
          </w:p>
          <w:tcPr>
            <w:tcW w:w="4400" w:type="dxa"/>
          </w:tcPr>
        </w:tc>
      </w:tr>
      <w:tr>
        <w:tc>
          <w:p>
            <w:r>
              <w:t>145</w:t>
            </w:r>
          </w:p>
          <w:tcPr>
            <w:tcW w:w="400" w:type="dxa"/>
          </w:tcPr>
        </w:tc>
        <w:tc>
          <w:p>
            <w:r>
              <w:t>Nauru</w:t>
            </w:r>
          </w:p>
          <w:tcPr>
            <w:tcW w:w="4400" w:type="dxa"/>
          </w:tcPr>
        </w:tc>
      </w:tr>
      <w:tr>
        <w:tc>
          <w:p>
            <w:r>
              <w:t>146</w:t>
            </w:r>
          </w:p>
          <w:tcPr>
            <w:tcW w:w="400" w:type="dxa"/>
          </w:tcPr>
        </w:tc>
        <w:tc>
          <w:p>
            <w:r>
              <w:t>Ndebele</w:t>
            </w:r>
          </w:p>
          <w:tcPr>
            <w:tcW w:w="4400" w:type="dxa"/>
          </w:tcPr>
        </w:tc>
      </w:tr>
      <w:tr>
        <w:tc>
          <w:p>
            <w:r>
              <w:t>147</w:t>
            </w:r>
          </w:p>
          <w:tcPr>
            <w:tcW w:w="400" w:type="dxa"/>
          </w:tcPr>
        </w:tc>
        <w:tc>
          <w:p>
            <w:r>
              <w:t>Nepali</w:t>
            </w:r>
          </w:p>
          <w:tcPr>
            <w:tcW w:w="4400" w:type="dxa"/>
          </w:tcPr>
        </w:tc>
      </w:tr>
      <w:tr>
        <w:tc>
          <w:p>
            <w:r>
              <w:t>148</w:t>
            </w:r>
          </w:p>
          <w:tcPr>
            <w:tcW w:w="400" w:type="dxa"/>
          </w:tcPr>
        </w:tc>
        <w:tc>
          <w:p>
            <w:r>
              <w:t>Occitan</w:t>
            </w:r>
          </w:p>
          <w:tcPr>
            <w:tcW w:w="4400" w:type="dxa"/>
          </w:tcPr>
        </w:tc>
      </w:tr>
      <w:tr>
        <w:tc>
          <w:p>
            <w:r>
              <w:t>149</w:t>
            </w:r>
          </w:p>
          <w:tcPr>
            <w:tcW w:w="400" w:type="dxa"/>
          </w:tcPr>
        </w:tc>
        <w:tc>
          <w:p>
            <w:r>
              <w:t>Oriya</w:t>
            </w:r>
          </w:p>
          <w:tcPr>
            <w:tcW w:w="4400" w:type="dxa"/>
          </w:tcPr>
        </w:tc>
      </w:tr>
      <w:tr>
        <w:tc>
          <w:p>
            <w:r>
              <w:t>150</w:t>
            </w:r>
          </w:p>
          <w:tcPr>
            <w:tcW w:w="400" w:type="dxa"/>
          </w:tcPr>
        </w:tc>
        <w:tc>
          <w:p>
            <w:r>
              <w:t>Oromo</w:t>
            </w:r>
          </w:p>
          <w:tcPr>
            <w:tcW w:w="4400" w:type="dxa"/>
          </w:tcPr>
        </w:tc>
      </w:tr>
      <w:tr>
        <w:tc>
          <w:p>
            <w:r>
              <w:t>151</w:t>
            </w:r>
          </w:p>
          <w:tcPr>
            <w:tcW w:w="400" w:type="dxa"/>
          </w:tcPr>
        </w:tc>
        <w:tc>
          <w:p>
            <w:r>
              <w:t>Panjabi</w:t>
            </w:r>
          </w:p>
          <w:tcPr>
            <w:tcW w:w="4400" w:type="dxa"/>
          </w:tcPr>
        </w:tc>
      </w:tr>
      <w:tr>
        <w:tc>
          <w:p>
            <w:r>
              <w:t>152</w:t>
            </w:r>
          </w:p>
          <w:tcPr>
            <w:tcW w:w="400" w:type="dxa"/>
          </w:tcPr>
        </w:tc>
        <w:tc>
          <w:p>
            <w:r>
              <w:t>Pashto</w:t>
            </w:r>
          </w:p>
          <w:tcPr>
            <w:tcW w:w="4400" w:type="dxa"/>
          </w:tcPr>
        </w:tc>
      </w:tr>
      <w:tr>
        <w:tc>
          <w:p>
            <w:r>
              <w:t>153</w:t>
            </w:r>
          </w:p>
          <w:tcPr>
            <w:tcW w:w="400" w:type="dxa"/>
          </w:tcPr>
        </w:tc>
        <w:tc>
          <w:p>
            <w:r>
              <w:t>Persian</w:t>
            </w:r>
          </w:p>
          <w:tcPr>
            <w:tcW w:w="4400" w:type="dxa"/>
          </w:tcPr>
        </w:tc>
      </w:tr>
      <w:tr>
        <w:tc>
          <w:p>
            <w:r>
              <w:t>154</w:t>
            </w:r>
          </w:p>
          <w:tcPr>
            <w:tcW w:w="400" w:type="dxa"/>
          </w:tcPr>
        </w:tc>
        <w:tc>
          <w:p>
            <w:r>
              <w:t>Quechua</w:t>
            </w:r>
          </w:p>
          <w:tcPr>
            <w:tcW w:w="4400" w:type="dxa"/>
          </w:tcPr>
        </w:tc>
      </w:tr>
      <w:tr>
        <w:tc>
          <w:p>
            <w:r>
              <w:t>155</w:t>
            </w:r>
          </w:p>
          <w:tcPr>
            <w:tcW w:w="400" w:type="dxa"/>
          </w:tcPr>
        </w:tc>
        <w:tc>
          <w:p>
            <w:r>
              <w:t>Romanian</w:t>
            </w:r>
          </w:p>
          <w:tcPr>
            <w:tcW w:w="4400" w:type="dxa"/>
          </w:tcPr>
        </w:tc>
      </w:tr>
      <w:tr>
        <w:tc>
          <w:p>
            <w:r>
              <w:t>156</w:t>
            </w:r>
          </w:p>
          <w:tcPr>
            <w:tcW w:w="400" w:type="dxa"/>
          </w:tcPr>
        </w:tc>
        <w:tc>
          <w:p>
            <w:r>
              <w:t>Romansh</w:t>
            </w:r>
          </w:p>
          <w:tcPr>
            <w:tcW w:w="4400" w:type="dxa"/>
          </w:tcPr>
        </w:tc>
      </w:tr>
      <w:tr>
        <w:tc>
          <w:p>
            <w:r>
              <w:t>157</w:t>
            </w:r>
          </w:p>
          <w:tcPr>
            <w:tcW w:w="400" w:type="dxa"/>
          </w:tcPr>
        </w:tc>
        <w:tc>
          <w:p>
            <w:r>
              <w:t>Rundi</w:t>
            </w:r>
          </w:p>
          <w:tcPr>
            <w:tcW w:w="4400" w:type="dxa"/>
          </w:tcPr>
        </w:tc>
      </w:tr>
      <w:tr>
        <w:tc>
          <w:p>
            <w:r>
              <w:t>158</w:t>
            </w:r>
          </w:p>
          <w:tcPr>
            <w:tcW w:w="400" w:type="dxa"/>
          </w:tcPr>
        </w:tc>
        <w:tc>
          <w:p>
            <w:r>
              <w:t>Samoan</w:t>
            </w:r>
          </w:p>
          <w:tcPr>
            <w:tcW w:w="4400" w:type="dxa"/>
          </w:tcPr>
        </w:tc>
      </w:tr>
      <w:tr>
        <w:tc>
          <w:p>
            <w:r>
              <w:t>159</w:t>
            </w:r>
          </w:p>
          <w:tcPr>
            <w:tcW w:w="400" w:type="dxa"/>
          </w:tcPr>
        </w:tc>
        <w:tc>
          <w:p>
            <w:r>
              <w:t>Sango</w:t>
            </w:r>
          </w:p>
          <w:tcPr>
            <w:tcW w:w="4400" w:type="dxa"/>
          </w:tcPr>
        </w:tc>
      </w:tr>
      <w:tr>
        <w:tc>
          <w:p>
            <w:r>
              <w:t>160</w:t>
            </w:r>
          </w:p>
          <w:tcPr>
            <w:tcW w:w="400" w:type="dxa"/>
          </w:tcPr>
        </w:tc>
        <w:tc>
          <w:p>
            <w:r>
              <w:t>Scottish Gaelic</w:t>
            </w:r>
          </w:p>
          <w:tcPr>
            <w:tcW w:w="4400" w:type="dxa"/>
          </w:tcPr>
        </w:tc>
      </w:tr>
      <w:tr>
        <w:tc>
          <w:p>
            <w:r>
              <w:t>161</w:t>
            </w:r>
          </w:p>
          <w:tcPr>
            <w:tcW w:w="400" w:type="dxa"/>
          </w:tcPr>
        </w:tc>
        <w:tc>
          <w:p>
            <w:r>
              <w:t>Second</w:t>
            </w:r>
          </w:p>
          <w:tcPr>
            <w:tcW w:w="4400" w:type="dxa"/>
          </w:tcPr>
        </w:tc>
      </w:tr>
      <w:tr>
        <w:tc>
          <w:p>
            <w:r>
              <w:t>162</w:t>
            </w:r>
          </w:p>
          <w:tcPr>
            <w:tcW w:w="400" w:type="dxa"/>
          </w:tcPr>
        </w:tc>
        <w:tc>
          <w:p>
            <w:r>
              <w:t>Serbian</w:t>
            </w:r>
          </w:p>
          <w:tcPr>
            <w:tcW w:w="4400" w:type="dxa"/>
          </w:tcPr>
        </w:tc>
      </w:tr>
      <w:tr>
        <w:tc>
          <w:p>
            <w:r>
              <w:t>163</w:t>
            </w:r>
          </w:p>
          <w:tcPr>
            <w:tcW w:w="400" w:type="dxa"/>
          </w:tcPr>
        </w:tc>
        <w:tc>
          <w:p>
            <w:r>
              <w:t>Serbo-Croatian</w:t>
            </w:r>
          </w:p>
          <w:tcPr>
            <w:tcW w:w="4400" w:type="dxa"/>
          </w:tcPr>
        </w:tc>
      </w:tr>
      <w:tr>
        <w:tc>
          <w:p>
            <w:r>
              <w:t>164</w:t>
            </w:r>
          </w:p>
          <w:tcPr>
            <w:tcW w:w="400" w:type="dxa"/>
          </w:tcPr>
        </w:tc>
        <w:tc>
          <w:p>
            <w:r>
              <w:t>Shona</w:t>
            </w:r>
          </w:p>
          <w:tcPr>
            <w:tcW w:w="4400" w:type="dxa"/>
          </w:tcPr>
        </w:tc>
      </w:tr>
      <w:tr>
        <w:tc>
          <w:p>
            <w:r>
              <w:t>165</w:t>
            </w:r>
          </w:p>
          <w:tcPr>
            <w:tcW w:w="400" w:type="dxa"/>
          </w:tcPr>
        </w:tc>
        <w:tc>
          <w:p>
            <w:r>
              <w:t>Sindhi</w:t>
            </w:r>
          </w:p>
          <w:tcPr>
            <w:tcW w:w="4400" w:type="dxa"/>
          </w:tcPr>
        </w:tc>
      </w:tr>
      <w:tr>
        <w:tc>
          <w:p>
            <w:r>
              <w:t>166</w:t>
            </w:r>
          </w:p>
          <w:tcPr>
            <w:tcW w:w="400" w:type="dxa"/>
          </w:tcPr>
        </w:tc>
        <w:tc>
          <w:p>
            <w:r>
              <w:t>Sinhalese</w:t>
            </w:r>
          </w:p>
          <w:tcPr>
            <w:tcW w:w="4400" w:type="dxa"/>
          </w:tcPr>
        </w:tc>
      </w:tr>
      <w:tr>
        <w:tc>
          <w:p>
            <w:r>
              <w:t>167</w:t>
            </w:r>
          </w:p>
          <w:tcPr>
            <w:tcW w:w="400" w:type="dxa"/>
          </w:tcPr>
        </w:tc>
        <w:tc>
          <w:p>
            <w:r>
              <w:t>Slovak</w:t>
            </w:r>
          </w:p>
          <w:tcPr>
            <w:tcW w:w="4400" w:type="dxa"/>
          </w:tcPr>
        </w:tc>
      </w:tr>
      <w:tr>
        <w:tc>
          <w:p>
            <w:r>
              <w:t>168</w:t>
            </w:r>
          </w:p>
          <w:tcPr>
            <w:tcW w:w="400" w:type="dxa"/>
          </w:tcPr>
        </w:tc>
        <w:tc>
          <w:p>
            <w:r>
              <w:t>Slovenian</w:t>
            </w:r>
          </w:p>
          <w:tcPr>
            <w:tcW w:w="4400" w:type="dxa"/>
          </w:tcPr>
        </w:tc>
      </w:tr>
      <w:tr>
        <w:tc>
          <w:p>
            <w:r>
              <w:t>169</w:t>
            </w:r>
          </w:p>
          <w:tcPr>
            <w:tcW w:w="400" w:type="dxa"/>
          </w:tcPr>
        </w:tc>
        <w:tc>
          <w:p>
            <w:r>
              <w:t>Southern Sotho</w:t>
            </w:r>
          </w:p>
          <w:tcPr>
            <w:tcW w:w="4400" w:type="dxa"/>
          </w:tcPr>
        </w:tc>
      </w:tr>
      <w:tr>
        <w:tc>
          <w:p>
            <w:r>
              <w:t>170</w:t>
            </w:r>
          </w:p>
          <w:tcPr>
            <w:tcW w:w="400" w:type="dxa"/>
          </w:tcPr>
        </w:tc>
        <w:tc>
          <w:p>
            <w:r>
              <w:t>Sundanese</w:t>
            </w:r>
          </w:p>
          <w:tcPr>
            <w:tcW w:w="4400" w:type="dxa"/>
          </w:tcPr>
        </w:tc>
      </w:tr>
      <w:tr>
        <w:tc>
          <w:p>
            <w:r>
              <w:t>171</w:t>
            </w:r>
          </w:p>
          <w:tcPr>
            <w:tcW w:w="400" w:type="dxa"/>
          </w:tcPr>
        </w:tc>
        <w:tc>
          <w:p>
            <w:r>
              <w:t>Swati</w:t>
            </w:r>
          </w:p>
          <w:tcPr>
            <w:tcW w:w="4400" w:type="dxa"/>
          </w:tcPr>
        </w:tc>
      </w:tr>
      <w:tr>
        <w:tc>
          <w:p>
            <w:r>
              <w:t>172</w:t>
            </w:r>
          </w:p>
          <w:tcPr>
            <w:tcW w:w="400" w:type="dxa"/>
          </w:tcPr>
        </w:tc>
        <w:tc>
          <w:p>
            <w:r>
              <w:t>Sylhety</w:t>
            </w:r>
          </w:p>
          <w:tcPr>
            <w:tcW w:w="4400" w:type="dxa"/>
          </w:tcPr>
        </w:tc>
      </w:tr>
      <w:tr>
        <w:tc>
          <w:p>
            <w:r>
              <w:t>173</w:t>
            </w:r>
          </w:p>
          <w:tcPr>
            <w:tcW w:w="400" w:type="dxa"/>
          </w:tcPr>
        </w:tc>
        <w:tc>
          <w:p>
            <w:r>
              <w:t>Tagalog</w:t>
            </w:r>
          </w:p>
          <w:tcPr>
            <w:tcW w:w="4400" w:type="dxa"/>
          </w:tcPr>
        </w:tc>
      </w:tr>
      <w:tr>
        <w:tc>
          <w:p>
            <w:r>
              <w:t>174</w:t>
            </w:r>
          </w:p>
          <w:tcPr>
            <w:tcW w:w="400" w:type="dxa"/>
          </w:tcPr>
        </w:tc>
        <w:tc>
          <w:p>
            <w:r>
              <w:t>Tajik</w:t>
            </w:r>
          </w:p>
          <w:tcPr>
            <w:tcW w:w="4400" w:type="dxa"/>
          </w:tcPr>
        </w:tc>
      </w:tr>
      <w:tr>
        <w:tc>
          <w:p>
            <w:r>
              <w:t>175</w:t>
            </w:r>
          </w:p>
          <w:tcPr>
            <w:tcW w:w="400" w:type="dxa"/>
          </w:tcPr>
        </w:tc>
        <w:tc>
          <w:p>
            <w:r>
              <w:t>Tatar</w:t>
            </w:r>
          </w:p>
          <w:tcPr>
            <w:tcW w:w="4400" w:type="dxa"/>
          </w:tcPr>
        </w:tc>
      </w:tr>
      <w:tr>
        <w:tc>
          <w:p>
            <w:r>
              <w:t>176</w:t>
            </w:r>
          </w:p>
          <w:tcPr>
            <w:tcW w:w="400" w:type="dxa"/>
          </w:tcPr>
        </w:tc>
        <w:tc>
          <w:p>
            <w:r>
              <w:t>Telugu</w:t>
            </w:r>
          </w:p>
          <w:tcPr>
            <w:tcW w:w="4400" w:type="dxa"/>
          </w:tcPr>
        </w:tc>
      </w:tr>
      <w:tr>
        <w:tc>
          <w:p>
            <w:r>
              <w:t>177</w:t>
            </w:r>
          </w:p>
          <w:tcPr>
            <w:tcW w:w="400" w:type="dxa"/>
          </w:tcPr>
        </w:tc>
        <w:tc>
          <w:p>
            <w:r>
              <w:t>Tetum</w:t>
            </w:r>
          </w:p>
          <w:tcPr>
            <w:tcW w:w="4400" w:type="dxa"/>
          </w:tcPr>
        </w:tc>
      </w:tr>
      <w:tr>
        <w:tc>
          <w:p>
            <w:r>
              <w:t>178</w:t>
            </w:r>
          </w:p>
          <w:tcPr>
            <w:tcW w:w="400" w:type="dxa"/>
          </w:tcPr>
        </w:tc>
        <w:tc>
          <w:p>
            <w:r>
              <w:t>Tibetan</w:t>
            </w:r>
          </w:p>
          <w:tcPr>
            <w:tcW w:w="4400" w:type="dxa"/>
          </w:tcPr>
        </w:tc>
      </w:tr>
      <w:tr>
        <w:tc>
          <w:p>
            <w:r>
              <w:t>179</w:t>
            </w:r>
          </w:p>
          <w:tcPr>
            <w:tcW w:w="400" w:type="dxa"/>
          </w:tcPr>
        </w:tc>
        <w:tc>
          <w:p>
            <w:r>
              <w:t>Tongan</w:t>
            </w:r>
          </w:p>
          <w:tcPr>
            <w:tcW w:w="4400" w:type="dxa"/>
          </w:tcPr>
        </w:tc>
      </w:tr>
      <w:tr>
        <w:tc>
          <w:p>
            <w:r>
              <w:t>180</w:t>
            </w:r>
          </w:p>
          <w:tcPr>
            <w:tcW w:w="400" w:type="dxa"/>
          </w:tcPr>
        </w:tc>
        <w:tc>
          <w:p>
            <w:r>
              <w:t>Tsonga</w:t>
            </w:r>
          </w:p>
          <w:tcPr>
            <w:tcW w:w="4400" w:type="dxa"/>
          </w:tcPr>
        </w:tc>
      </w:tr>
      <w:tr>
        <w:tc>
          <w:p>
            <w:r>
              <w:t>181</w:t>
            </w:r>
          </w:p>
          <w:tcPr>
            <w:tcW w:w="400" w:type="dxa"/>
          </w:tcPr>
        </w:tc>
        <w:tc>
          <w:p>
            <w:r>
              <w:t>Tswana</w:t>
            </w:r>
          </w:p>
          <w:tcPr>
            <w:tcW w:w="4400" w:type="dxa"/>
          </w:tcPr>
        </w:tc>
      </w:tr>
      <w:tr>
        <w:tc>
          <w:p>
            <w:r>
              <w:t>182</w:t>
            </w:r>
          </w:p>
          <w:tcPr>
            <w:tcW w:w="400" w:type="dxa"/>
          </w:tcPr>
        </w:tc>
        <w:tc>
          <w:p>
            <w:r>
              <w:t>Turkmen</w:t>
            </w:r>
          </w:p>
          <w:tcPr>
            <w:tcW w:w="4400" w:type="dxa"/>
          </w:tcPr>
        </w:tc>
      </w:tr>
      <w:tr>
        <w:tc>
          <w:p>
            <w:r>
              <w:t>183</w:t>
            </w:r>
          </w:p>
          <w:tcPr>
            <w:tcW w:w="400" w:type="dxa"/>
          </w:tcPr>
        </w:tc>
        <w:tc>
          <w:p>
            <w:r>
              <w:t>Twi</w:t>
            </w:r>
          </w:p>
          <w:tcPr>
            <w:tcW w:w="4400" w:type="dxa"/>
          </w:tcPr>
        </w:tc>
      </w:tr>
      <w:tr>
        <w:tc>
          <w:p>
            <w:r>
              <w:t>184</w:t>
            </w:r>
          </w:p>
          <w:tcPr>
            <w:tcW w:w="400" w:type="dxa"/>
          </w:tcPr>
        </w:tc>
        <w:tc>
          <w:p>
            <w:r>
              <w:t>Uighur</w:t>
            </w:r>
          </w:p>
          <w:tcPr>
            <w:tcW w:w="4400" w:type="dxa"/>
          </w:tcPr>
        </w:tc>
      </w:tr>
      <w:tr>
        <w:tc>
          <w:p>
            <w:r>
              <w:t>185</w:t>
            </w:r>
          </w:p>
          <w:tcPr>
            <w:tcW w:w="400" w:type="dxa"/>
          </w:tcPr>
        </w:tc>
        <w:tc>
          <w:p>
            <w:r>
              <w:t>Ukrainian</w:t>
            </w:r>
          </w:p>
          <w:tcPr>
            <w:tcW w:w="4400" w:type="dxa"/>
          </w:tcPr>
        </w:tc>
      </w:tr>
      <w:tr>
        <w:tc>
          <w:p>
            <w:r>
              <w:t>186</w:t>
            </w:r>
          </w:p>
          <w:tcPr>
            <w:tcW w:w="400" w:type="dxa"/>
          </w:tcPr>
        </w:tc>
        <w:tc>
          <w:p>
            <w:r>
              <w:t>Using</w:t>
            </w:r>
          </w:p>
          <w:tcPr>
            <w:tcW w:w="4400" w:type="dxa"/>
          </w:tcPr>
        </w:tc>
      </w:tr>
      <w:tr>
        <w:tc>
          <w:p>
            <w:r>
              <w:t>187</w:t>
            </w:r>
          </w:p>
          <w:tcPr>
            <w:tcW w:w="400" w:type="dxa"/>
          </w:tcPr>
        </w:tc>
        <w:tc>
          <w:p>
            <w:r>
              <w:t>Uzbek</w:t>
            </w:r>
          </w:p>
          <w:tcPr>
            <w:tcW w:w="4400" w:type="dxa"/>
          </w:tcPr>
        </w:tc>
      </w:tr>
      <w:tr>
        <w:tc>
          <w:p>
            <w:r>
              <w:t>188</w:t>
            </w:r>
          </w:p>
          <w:tcPr>
            <w:tcW w:w="400" w:type="dxa"/>
          </w:tcPr>
        </w:tc>
        <w:tc>
          <w:p>
            <w:r>
              <w:t>Wolof</w:t>
            </w:r>
          </w:p>
          <w:tcPr>
            <w:tcW w:w="4400" w:type="dxa"/>
          </w:tcPr>
        </w:tc>
      </w:tr>
      <w:tr>
        <w:tc>
          <w:p>
            <w:r>
              <w:t>189</w:t>
            </w:r>
          </w:p>
          <w:tcPr>
            <w:tcW w:w="400" w:type="dxa"/>
          </w:tcPr>
        </w:tc>
        <w:tc>
          <w:p>
            <w:r>
              <w:t>Xhosa</w:t>
            </w:r>
          </w:p>
          <w:tcPr>
            <w:tcW w:w="4400" w:type="dxa"/>
          </w:tcPr>
        </w:tc>
      </w:tr>
      <w:tr>
        <w:tc>
          <w:p>
            <w:r>
              <w:t>190</w:t>
            </w:r>
          </w:p>
          <w:tcPr>
            <w:tcW w:w="400" w:type="dxa"/>
          </w:tcPr>
        </w:tc>
        <w:tc>
          <w:p>
            <w:r>
              <w:t>Yiddish</w:t>
            </w:r>
          </w:p>
          <w:tcPr>
            <w:tcW w:w="4400" w:type="dxa"/>
          </w:tcPr>
        </w:tc>
      </w:tr>
      <w:tr>
        <w:tc>
          <w:p>
            <w:r>
              <w:t>191</w:t>
            </w:r>
          </w:p>
          <w:tcPr>
            <w:tcW w:w="400" w:type="dxa"/>
          </w:tcPr>
        </w:tc>
        <w:tc>
          <w:p>
            <w:r>
              <w:t>Zhuang</w:t>
            </w:r>
          </w:p>
          <w:tcPr>
            <w:tcW w:w="4400" w:type="dxa"/>
          </w:tcPr>
        </w:tc>
      </w:tr>
      <w:tr>
        <w:tc>
          <w:p>
            <w:r>
              <w:t>192</w:t>
            </w:r>
          </w:p>
          <w:tcPr>
            <w:tcW w:w="400" w:type="dxa"/>
          </w:tcPr>
        </w:tc>
        <w:tc>
          <w:p>
            <w:r>
              <w:t>Zulu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LOC - Over 75 Check Location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Surgery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Home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MAR - Marital Status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Single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Married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Widowed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Divorced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Separated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Unknown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Engaged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Co-habiting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Remarried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Stable relationship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Civil Partnership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MBO - Maternity Booking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Hospital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Home delivery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GP Unit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MOB - Mobility Levels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Level 1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Level 2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Level 3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Level 4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Level 5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Level 6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Level 7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Level 8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Level 9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Level 10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Level 11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Level 12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Level 13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Level 14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N_A - Normal/Abnormal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Normal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Abnormal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Potential Abnormal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/>
            </w:r>
          </w:p>
          <w:tcPr>
            <w:tcW w:w="4400" w:type="dxa"/>
          </w:tcPr>
        </w:tc>
      </w:tr>
    </w:tbl>
    <w:p/>
    <w:p>
      <w:pPr>
        <w:pStyle w:val="Heading3"/>
      </w:pPr>
      <w:r>
        <w:t>NCO - Night Cough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No night cough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&lt; 1/week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1 - 3/week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&gt; 3/week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OPR - Operator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&lt;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&lt;=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=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&gt;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&gt;=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~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P_A - Absent/Present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Absent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Present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P_N - Positive/Negative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Negative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Positive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PBP - Pretreatment Bp Reading Number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First reading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Second reading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Third reading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&gt; Third reading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PEX - Prescription Exemption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Under 16 years of age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16, 17 or 18 and in full-time education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Woman aged 60 or over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Man aged 60 or over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Has a maternity/medical exemption certificate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Has a prescription prepayment certificate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Receives Income Support/Family credit et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Has a War Pension exemption certificate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Not Exempt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Gets Disability Working Allowance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Receives Income-based Jobseeker's Allowance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Is named on a current HC2 charges certificate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Was prescribed a free-of-charge contraceptive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Has a maternity exemption certificate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Has a medical exemption certificate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Receives Income Support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Has WFTC exemption or gets full or reduced WFTC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Has DPTC exemption or gets full or reduced DPTC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Aged 60 or over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Entitled to/has a valid NHS Tax Credit Exemption Certificate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Has a Partner who gets Pension Credit guarantee credit PCGC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PFD - Peak Flow Device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Wright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EN13826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PHR - Problem State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Satisfactory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Problem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Continue observation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Treatment being received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Referral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Not examined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PMR - Post Mortem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Post-mortem information included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Post-mortem information may be available later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Post-mortem not being held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Death reported to the Coroner for further action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POC - Pregnancy Outcome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Live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Stillborn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Neonatal death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Intra-partum death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POP - Population Base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Age based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Age and race based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Age and sex based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Gestational age based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Generic normal range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Other (e.g. specific disease based)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Race based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Race and sex based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Sex based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POS - Posture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Sitting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Lying down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Standing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PRE - Presence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Normal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Absent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Diminished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Increased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Not examined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PRG - Practice Region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North East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North West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Yorkshire &amp; The Humber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East Midlands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West Midlands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East of England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London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South East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South West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Wales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Scotland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Northern Ireland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PSM - Passive Smoking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Parental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Household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Work place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Other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RCT - Reaction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Allergy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Intolerance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Adverse Effect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RDB - NIHR Reference Database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CPMS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REF - Elderly Patient Referrals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Hospital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Community care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Social services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GP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Other Agency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RES - Residence Types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Nursing home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Rest home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Warden supported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Sheltered accomodation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Own home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Other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RFT - Referral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In Patient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Day Case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Out Patient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Domiciliary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Direct Access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PHCT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Other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RIN - Reason Indicator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Epidemic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Special Risk Group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Routine Measure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Traveller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ROL - Role of Staff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Senior Partner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Partner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Assistant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Associate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Non-commercial local rota of less than 10 GPs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Commercial Deputising service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Locum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GP Registrar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Consultant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Sole Practitioner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Practice Nurse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Health Visitor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Community Nurse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Midwife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Community Psychiatric Nurse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Social Worker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Pharmacist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Dispenser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Non-qualified Dispenser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Practice Manager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Fund Manager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Business Manager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Administrator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Secretary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Receptionist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Physiotherapist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Chiropodist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Dentist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Dietician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Counsellor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Osteopath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Maintenance staff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Other Health Care Professional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Hospital Nurse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Community Medical Officer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School Nurse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Health Education Officer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Contact Tracing Nurse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Stomatherapist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Computer Manager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Interpreter/Link Worker</w:t>
            </w:r>
          </w:p>
          <w:tcPr>
            <w:tcW w:w="4400" w:type="dxa"/>
          </w:tcPr>
        </w:tc>
      </w:tr>
      <w:tr>
        <w:tc>
          <w:p>
            <w:r>
              <w:t>42</w:t>
            </w:r>
          </w:p>
          <w:tcPr>
            <w:tcW w:w="400" w:type="dxa"/>
          </w:tcPr>
        </w:tc>
        <w:tc>
          <w:p>
            <w:r>
              <w:t>Chiropractor</w:t>
            </w:r>
          </w:p>
          <w:tcPr>
            <w:tcW w:w="4400" w:type="dxa"/>
          </w:tcPr>
        </w:tc>
      </w:tr>
      <w:tr>
        <w:tc>
          <w:p>
            <w:r>
              <w:t>43</w:t>
            </w:r>
          </w:p>
          <w:tcPr>
            <w:tcW w:w="400" w:type="dxa"/>
          </w:tcPr>
        </w:tc>
        <w:tc>
          <w:p>
            <w:r>
              <w:t>Acupuncturist</w:t>
            </w:r>
          </w:p>
          <w:tcPr>
            <w:tcW w:w="4400" w:type="dxa"/>
          </w:tcPr>
        </w:tc>
      </w:tr>
      <w:tr>
        <w:tc>
          <w:p>
            <w:r>
              <w:t>44</w:t>
            </w:r>
          </w:p>
          <w:tcPr>
            <w:tcW w:w="400" w:type="dxa"/>
          </w:tcPr>
        </w:tc>
        <w:tc>
          <w:p>
            <w:r>
              <w:t>Homeopath</w:t>
            </w:r>
          </w:p>
          <w:tcPr>
            <w:tcW w:w="4400" w:type="dxa"/>
          </w:tcPr>
        </w:tc>
      </w:tr>
      <w:tr>
        <w:tc>
          <w:p>
            <w:r>
              <w:t>45</w:t>
            </w:r>
          </w:p>
          <w:tcPr>
            <w:tcW w:w="400" w:type="dxa"/>
          </w:tcPr>
        </w:tc>
        <w:tc>
          <w:p>
            <w:r>
              <w:t>Mental Handicap Nurse</w:t>
            </w:r>
          </w:p>
          <w:tcPr>
            <w:tcW w:w="4400" w:type="dxa"/>
          </w:tcPr>
        </w:tc>
      </w:tr>
      <w:tr>
        <w:tc>
          <w:p>
            <w:r>
              <w:t>46</w:t>
            </w:r>
          </w:p>
          <w:tcPr>
            <w:tcW w:w="400" w:type="dxa"/>
          </w:tcPr>
        </w:tc>
        <w:tc>
          <w:p>
            <w:r>
              <w:t>Carer</w:t>
            </w:r>
          </w:p>
          <w:tcPr>
            <w:tcW w:w="4400" w:type="dxa"/>
          </w:tcPr>
        </w:tc>
      </w:tr>
      <w:tr>
        <w:tc>
          <w:p>
            <w:r>
              <w:t>47</w:t>
            </w:r>
          </w:p>
          <w:tcPr>
            <w:tcW w:w="400" w:type="dxa"/>
          </w:tcPr>
        </w:tc>
        <w:tc>
          <w:p>
            <w:r>
              <w:t>Salaried Partner</w:t>
            </w:r>
          </w:p>
          <w:tcPr>
            <w:tcW w:w="4400" w:type="dxa"/>
          </w:tcPr>
        </w:tc>
      </w:tr>
      <w:tr>
        <w:tc>
          <w:p>
            <w:r>
              <w:t>48</w:t>
            </w:r>
          </w:p>
          <w:tcPr>
            <w:tcW w:w="400" w:type="dxa"/>
          </w:tcPr>
        </w:tc>
        <w:tc>
          <w:p>
            <w:r>
              <w:t>Occupational Therapist</w:t>
            </w:r>
          </w:p>
          <w:tcPr>
            <w:tcW w:w="4400" w:type="dxa"/>
          </w:tcPr>
        </w:tc>
      </w:tr>
      <w:tr>
        <w:tc>
          <w:p>
            <w:r>
              <w:t>49</w:t>
            </w:r>
          </w:p>
          <w:tcPr>
            <w:tcW w:w="400" w:type="dxa"/>
          </w:tcPr>
        </w:tc>
        <w:tc>
          <w:p>
            <w:r>
              <w:t>Speech Therapist</w:t>
            </w:r>
          </w:p>
          <w:tcPr>
            <w:tcW w:w="4400" w:type="dxa"/>
          </w:tcPr>
        </w:tc>
      </w:tr>
      <w:tr>
        <w:tc>
          <w:p>
            <w:r>
              <w:t>50</w:t>
            </w:r>
          </w:p>
          <w:tcPr>
            <w:tcW w:w="400" w:type="dxa"/>
          </w:tcPr>
        </w:tc>
        <w:tc>
          <w:p>
            <w:r>
              <w:t>GP Retainer</w:t>
            </w:r>
          </w:p>
          <w:tcPr>
            <w:tcW w:w="4400" w:type="dxa"/>
          </w:tcPr>
        </w:tc>
      </w:tr>
      <w:tr>
        <w:tc>
          <w:p>
            <w:r>
              <w:t>51</w:t>
            </w:r>
          </w:p>
          <w:tcPr>
            <w:tcW w:w="400" w:type="dxa"/>
          </w:tcPr>
        </w:tc>
        <w:tc>
          <w:p>
            <w:r>
              <w:t>Phlebotomist</w:t>
            </w:r>
          </w:p>
          <w:tcPr>
            <w:tcW w:w="4400" w:type="dxa"/>
          </w:tcPr>
        </w:tc>
      </w:tr>
      <w:tr>
        <w:tc>
          <w:p>
            <w:r>
              <w:t>52</w:t>
            </w:r>
          </w:p>
          <w:tcPr>
            <w:tcW w:w="400" w:type="dxa"/>
          </w:tcPr>
        </w:tc>
        <w:tc>
          <w:p>
            <w:r>
              <w:t>Other Medical &amp; Dental</w:t>
            </w:r>
          </w:p>
          <w:tcPr>
            <w:tcW w:w="4400" w:type="dxa"/>
          </w:tcPr>
        </w:tc>
      </w:tr>
      <w:tr>
        <w:tc>
          <w:p>
            <w:r>
              <w:t>53</w:t>
            </w:r>
          </w:p>
          <w:tcPr>
            <w:tcW w:w="400" w:type="dxa"/>
          </w:tcPr>
        </w:tc>
        <w:tc>
          <w:p>
            <w:r>
              <w:t>Other Students</w:t>
            </w:r>
          </w:p>
          <w:tcPr>
            <w:tcW w:w="4400" w:type="dxa"/>
          </w:tcPr>
        </w:tc>
      </w:tr>
      <w:tr>
        <w:tc>
          <w:p>
            <w:r>
              <w:t>54</w:t>
            </w:r>
          </w:p>
          <w:tcPr>
            <w:tcW w:w="400" w:type="dxa"/>
          </w:tcPr>
        </w:tc>
        <w:tc>
          <w:p>
            <w:r>
              <w:t>Other Nursing &amp; Midwifery</w:t>
            </w:r>
          </w:p>
          <w:tcPr>
            <w:tcW w:w="4400" w:type="dxa"/>
          </w:tcPr>
        </w:tc>
      </w:tr>
      <w:tr>
        <w:tc>
          <w:p>
            <w:r>
              <w:t>55</w:t>
            </w:r>
          </w:p>
          <w:tcPr>
            <w:tcW w:w="400" w:type="dxa"/>
          </w:tcPr>
        </w:tc>
        <w:tc>
          <w:p>
            <w:r>
              <w:t>Other Allied Health Professionals</w:t>
            </w:r>
          </w:p>
          <w:tcPr>
            <w:tcW w:w="4400" w:type="dxa"/>
          </w:tcPr>
        </w:tc>
      </w:tr>
      <w:tr>
        <w:tc>
          <w:p>
            <w:r>
              <w:t>56</w:t>
            </w:r>
          </w:p>
          <w:tcPr>
            <w:tcW w:w="400" w:type="dxa"/>
          </w:tcPr>
        </w:tc>
        <w:tc>
          <w:p>
            <w:r>
              <w:t>Other Professional Scientific &amp; Technical</w:t>
            </w:r>
          </w:p>
          <w:tcPr>
            <w:tcW w:w="4400" w:type="dxa"/>
          </w:tcPr>
        </w:tc>
      </w:tr>
      <w:tr>
        <w:tc>
          <w:p>
            <w:r>
              <w:t>57</w:t>
            </w:r>
          </w:p>
          <w:tcPr>
            <w:tcW w:w="400" w:type="dxa"/>
          </w:tcPr>
        </w:tc>
        <w:tc>
          <w:p>
            <w:r>
              <w:t>Other Healthcare Scientists</w:t>
            </w:r>
          </w:p>
          <w:tcPr>
            <w:tcW w:w="4400" w:type="dxa"/>
          </w:tcPr>
        </w:tc>
      </w:tr>
      <w:tr>
        <w:tc>
          <w:p>
            <w:r>
              <w:t>58</w:t>
            </w:r>
          </w:p>
          <w:tcPr>
            <w:tcW w:w="400" w:type="dxa"/>
          </w:tcPr>
        </w:tc>
        <w:tc>
          <w:p>
            <w:r>
              <w:t>Other Additional Clinical Services</w:t>
            </w:r>
          </w:p>
          <w:tcPr>
            <w:tcW w:w="4400" w:type="dxa"/>
          </w:tcPr>
        </w:tc>
      </w:tr>
      <w:tr>
        <w:tc>
          <w:p>
            <w:r>
              <w:t>59</w:t>
            </w:r>
          </w:p>
          <w:tcPr>
            <w:tcW w:w="400" w:type="dxa"/>
          </w:tcPr>
        </w:tc>
        <w:tc>
          <w:p>
            <w:r>
              <w:t>Other Admin &amp; Clerical</w:t>
            </w:r>
          </w:p>
          <w:tcPr>
            <w:tcW w:w="4400" w:type="dxa"/>
          </w:tcPr>
        </w:tc>
      </w:tr>
      <w:tr>
        <w:tc>
          <w:p>
            <w:r>
              <w:t>60</w:t>
            </w:r>
          </w:p>
          <w:tcPr>
            <w:tcW w:w="400" w:type="dxa"/>
          </w:tcPr>
        </w:tc>
        <w:tc>
          <w:p>
            <w:r>
              <w:t>Clinical Practitioner Access Role</w:t>
            </w:r>
          </w:p>
          <w:tcPr>
            <w:tcW w:w="4400" w:type="dxa"/>
          </w:tcPr>
        </w:tc>
      </w:tr>
      <w:tr>
        <w:tc>
          <w:p>
            <w:r>
              <w:t>61</w:t>
            </w:r>
          </w:p>
          <w:tcPr>
            <w:tcW w:w="400" w:type="dxa"/>
          </w:tcPr>
        </w:tc>
        <w:tc>
          <w:p>
            <w:r>
              <w:t>Nurse Access Role</w:t>
            </w:r>
          </w:p>
          <w:tcPr>
            <w:tcW w:w="4400" w:type="dxa"/>
          </w:tcPr>
        </w:tc>
      </w:tr>
      <w:tr>
        <w:tc>
          <w:p>
            <w:r>
              <w:t>62</w:t>
            </w:r>
          </w:p>
          <w:tcPr>
            <w:tcW w:w="400" w:type="dxa"/>
          </w:tcPr>
        </w:tc>
        <w:tc>
          <w:p>
            <w:r>
              <w:t>Nurse Manager Access Role</w:t>
            </w:r>
          </w:p>
          <w:tcPr>
            <w:tcW w:w="4400" w:type="dxa"/>
          </w:tcPr>
        </w:tc>
      </w:tr>
      <w:tr>
        <w:tc>
          <w:p>
            <w:r>
              <w:t>63</w:t>
            </w:r>
          </w:p>
          <w:tcPr>
            <w:tcW w:w="400" w:type="dxa"/>
          </w:tcPr>
        </w:tc>
        <w:tc>
          <w:p>
            <w:r>
              <w:t>Health Professional Access Role</w:t>
            </w:r>
          </w:p>
          <w:tcPr>
            <w:tcW w:w="4400" w:type="dxa"/>
          </w:tcPr>
        </w:tc>
      </w:tr>
      <w:tr>
        <w:tc>
          <w:p>
            <w:r>
              <w:t>64</w:t>
            </w:r>
          </w:p>
          <w:tcPr>
            <w:tcW w:w="400" w:type="dxa"/>
          </w:tcPr>
        </w:tc>
        <w:tc>
          <w:p>
            <w:r>
              <w:t>Healthcare Student Access Role</w:t>
            </w:r>
          </w:p>
          <w:tcPr>
            <w:tcW w:w="4400" w:type="dxa"/>
          </w:tcPr>
        </w:tc>
      </w:tr>
      <w:tr>
        <w:tc>
          <w:p>
            <w:r>
              <w:t>65</w:t>
            </w:r>
          </w:p>
          <w:tcPr>
            <w:tcW w:w="400" w:type="dxa"/>
          </w:tcPr>
        </w:tc>
        <w:tc>
          <w:p>
            <w:r>
              <w:t>Biomedical Scientist Access Role</w:t>
            </w:r>
          </w:p>
          <w:tcPr>
            <w:tcW w:w="4400" w:type="dxa"/>
          </w:tcPr>
        </w:tc>
      </w:tr>
      <w:tr>
        <w:tc>
          <w:p>
            <w:r>
              <w:t>66</w:t>
            </w:r>
          </w:p>
          <w:tcPr>
            <w:tcW w:w="400" w:type="dxa"/>
          </w:tcPr>
        </w:tc>
        <w:tc>
          <w:p>
            <w:r>
              <w:t>Clinical Coder Access Role</w:t>
            </w:r>
          </w:p>
          <w:tcPr>
            <w:tcW w:w="4400" w:type="dxa"/>
          </w:tcPr>
        </w:tc>
      </w:tr>
      <w:tr>
        <w:tc>
          <w:p>
            <w:r>
              <w:t>67</w:t>
            </w:r>
          </w:p>
          <w:tcPr>
            <w:tcW w:w="400" w:type="dxa"/>
          </w:tcPr>
        </w:tc>
        <w:tc>
          <w:p>
            <w:r>
              <w:t>Optometrist</w:t>
            </w:r>
          </w:p>
          <w:tcPr>
            <w:tcW w:w="4400" w:type="dxa"/>
          </w:tcPr>
        </w:tc>
      </w:tr>
      <w:tr>
        <w:tc>
          <w:p>
            <w:r>
              <w:t>68</w:t>
            </w:r>
          </w:p>
          <w:tcPr>
            <w:tcW w:w="400" w:type="dxa"/>
          </w:tcPr>
        </w:tc>
        <w:tc>
          <w:p>
            <w:r>
              <w:t>Radiographer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SED - Medical Entry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Missing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Symptom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Examination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Diagnosis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Intervention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Management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Administration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Presenting complaint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 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SEV - Severity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Minimal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Mild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Moderate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Severe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Very severe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Potentially Fatal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SEX - Sex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Male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Female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Indeterminate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Unknown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SIN - Delivery Outcome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Singleton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Twin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Triplet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Multiple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Unknown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SOU - Source of Referral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No Data Entered/Missing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GP Referral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Self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3rd Party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PHCT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SPE - Fhsa Specialty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No Data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General Surgical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General Medical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Orthopaedic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Rheumatology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Ear, Nose and Throat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Gynaecology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Obstetrics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Paediatrics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Ophthalmology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Psychiatry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Geriatrics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Dermatology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Neurology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Genito-Urinary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X-Ray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Pathology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Other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Non-referral report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SUM - Specimen Unit of Measure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No Data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%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(bdsk u)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(bsa)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(cfU)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(knk u)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(mclg u)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OD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(pa)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pH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(ppb)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(ppm)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(pu)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(td u)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/(hpf)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/day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/hour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/L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/m3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/min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/minute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/mL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/month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/second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/week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/year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1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1(tot)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1/mL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10*-2(%)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10*-3(%)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10*12/L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10*3(rbc)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10*3/L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10*3/mL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10*6/L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10*6/mL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10*9/L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10*9/mL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degC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cm(H2O)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d</w:t>
            </w:r>
          </w:p>
          <w:tcPr>
            <w:tcW w:w="4400" w:type="dxa"/>
          </w:tcPr>
        </w:tc>
      </w:tr>
      <w:tr>
        <w:tc>
          <w:p>
            <w:r>
              <w:t>42</w:t>
            </w:r>
          </w:p>
          <w:tcPr>
            <w:tcW w:w="400" w:type="dxa"/>
          </w:tcPr>
        </w:tc>
        <w:tc>
          <w:p>
            <w:r>
              <w:t>dB</w:t>
            </w:r>
          </w:p>
          <w:tcPr>
            <w:tcW w:w="4400" w:type="dxa"/>
          </w:tcPr>
        </w:tc>
      </w:tr>
      <w:tr>
        <w:tc>
          <w:p>
            <w:r>
              <w:t>43</w:t>
            </w:r>
          </w:p>
          <w:tcPr>
            <w:tcW w:w="400" w:type="dxa"/>
          </w:tcPr>
        </w:tc>
        <w:tc>
          <w:p>
            <w:r>
              <w:t>dBA</w:t>
            </w:r>
          </w:p>
          <w:tcPr>
            <w:tcW w:w="4400" w:type="dxa"/>
          </w:tcPr>
        </w:tc>
      </w:tr>
      <w:tr>
        <w:tc>
          <w:p>
            <w:r>
              <w:t>44</w:t>
            </w:r>
          </w:p>
          <w:tcPr>
            <w:tcW w:w="400" w:type="dxa"/>
          </w:tcPr>
        </w:tc>
        <w:tc>
          <w:p>
            <w:r>
              <w:t>deg</w:t>
            </w:r>
          </w:p>
          <w:tcPr>
            <w:tcW w:w="4400" w:type="dxa"/>
          </w:tcPr>
        </w:tc>
      </w:tr>
      <w:tr>
        <w:tc>
          <w:p>
            <w:r>
              <w:t>45</w:t>
            </w:r>
          </w:p>
          <w:tcPr>
            <w:tcW w:w="400" w:type="dxa"/>
          </w:tcPr>
        </w:tc>
        <w:tc>
          <w:p>
            <w:r>
              <w:t>ft</w:t>
            </w:r>
          </w:p>
          <w:tcPr>
            <w:tcW w:w="4400" w:type="dxa"/>
          </w:tcPr>
        </w:tc>
      </w:tr>
      <w:tr>
        <w:tc>
          <w:p>
            <w:r>
              <w:t>46</w:t>
            </w:r>
          </w:p>
          <w:tcPr>
            <w:tcW w:w="400" w:type="dxa"/>
          </w:tcPr>
        </w:tc>
        <w:tc>
          <w:p>
            <w:r>
              <w:t>fg</w:t>
            </w:r>
          </w:p>
          <w:tcPr>
            <w:tcW w:w="4400" w:type="dxa"/>
          </w:tcPr>
        </w:tc>
      </w:tr>
      <w:tr>
        <w:tc>
          <w:p>
            <w:r>
              <w:t>47</w:t>
            </w:r>
          </w:p>
          <w:tcPr>
            <w:tcW w:w="400" w:type="dxa"/>
          </w:tcPr>
        </w:tc>
        <w:tc>
          <w:p>
            <w:r>
              <w:t>fL</w:t>
            </w:r>
          </w:p>
          <w:tcPr>
            <w:tcW w:w="4400" w:type="dxa"/>
          </w:tcPr>
        </w:tc>
      </w:tr>
      <w:tr>
        <w:tc>
          <w:p>
            <w:r>
              <w:t>48</w:t>
            </w:r>
          </w:p>
          <w:tcPr>
            <w:tcW w:w="400" w:type="dxa"/>
          </w:tcPr>
        </w:tc>
        <w:tc>
          <w:p>
            <w:r>
              <w:t>fmol</w:t>
            </w:r>
          </w:p>
          <w:tcPr>
            <w:tcW w:w="4400" w:type="dxa"/>
          </w:tcPr>
        </w:tc>
      </w:tr>
      <w:tr>
        <w:tc>
          <w:p>
            <w:r>
              <w:t>49</w:t>
            </w:r>
          </w:p>
          <w:tcPr>
            <w:tcW w:w="400" w:type="dxa"/>
          </w:tcPr>
        </w:tc>
        <w:tc>
          <w:p>
            <w:r>
              <w:t>g</w:t>
            </w:r>
          </w:p>
          <w:tcPr>
            <w:tcW w:w="4400" w:type="dxa"/>
          </w:tcPr>
        </w:tc>
      </w:tr>
      <w:tr>
        <w:tc>
          <w:p>
            <w:r>
              <w:t>50</w:t>
            </w:r>
          </w:p>
          <w:tcPr>
            <w:tcW w:w="400" w:type="dxa"/>
          </w:tcPr>
        </w:tc>
        <w:tc>
          <w:p>
            <w:r>
              <w:t>g(creat)</w:t>
            </w:r>
          </w:p>
          <w:tcPr>
            <w:tcW w:w="4400" w:type="dxa"/>
          </w:tcPr>
        </w:tc>
      </w:tr>
      <w:tr>
        <w:tc>
          <w:p>
            <w:r>
              <w:t>51</w:t>
            </w:r>
          </w:p>
          <w:tcPr>
            <w:tcW w:w="400" w:type="dxa"/>
          </w:tcPr>
        </w:tc>
        <w:tc>
          <w:p>
            <w:r>
              <w:t>g(hgb)</w:t>
            </w:r>
          </w:p>
          <w:tcPr>
            <w:tcW w:w="4400" w:type="dxa"/>
          </w:tcPr>
        </w:tc>
      </w:tr>
      <w:tr>
        <w:tc>
          <w:p>
            <w:r>
              <w:t>52</w:t>
            </w:r>
          </w:p>
          <w:tcPr>
            <w:tcW w:w="400" w:type="dxa"/>
          </w:tcPr>
        </w:tc>
        <w:tc>
          <w:p>
            <w:r>
              <w:t>g(tot_nit)</w:t>
            </w:r>
          </w:p>
          <w:tcPr>
            <w:tcW w:w="4400" w:type="dxa"/>
          </w:tcPr>
        </w:tc>
      </w:tr>
      <w:tr>
        <w:tc>
          <w:p>
            <w:r>
              <w:t>53</w:t>
            </w:r>
          </w:p>
          <w:tcPr>
            <w:tcW w:w="400" w:type="dxa"/>
          </w:tcPr>
        </w:tc>
        <w:tc>
          <w:p>
            <w:r>
              <w:t>g(tot_prot)</w:t>
            </w:r>
          </w:p>
          <w:tcPr>
            <w:tcW w:w="4400" w:type="dxa"/>
          </w:tcPr>
        </w:tc>
      </w:tr>
      <w:tr>
        <w:tc>
          <w:p>
            <w:r>
              <w:t>54</w:t>
            </w:r>
          </w:p>
          <w:tcPr>
            <w:tcW w:w="400" w:type="dxa"/>
          </w:tcPr>
        </w:tc>
        <w:tc>
          <w:p>
            <w:r>
              <w:t>g(wet_tis)</w:t>
            </w:r>
          </w:p>
          <w:tcPr>
            <w:tcW w:w="4400" w:type="dxa"/>
          </w:tcPr>
        </w:tc>
      </w:tr>
      <w:tr>
        <w:tc>
          <w:p>
            <w:r>
              <w:t>55</w:t>
            </w:r>
          </w:p>
          <w:tcPr>
            <w:tcW w:w="400" w:type="dxa"/>
          </w:tcPr>
        </w:tc>
        <w:tc>
          <w:p>
            <w:r>
              <w:t>g/d</w:t>
            </w:r>
          </w:p>
          <w:tcPr>
            <w:tcW w:w="4400" w:type="dxa"/>
          </w:tcPr>
        </w:tc>
      </w:tr>
      <w:tr>
        <w:tc>
          <w:p>
            <w:r>
              <w:t>56</w:t>
            </w:r>
          </w:p>
          <w:tcPr>
            <w:tcW w:w="400" w:type="dxa"/>
          </w:tcPr>
        </w:tc>
        <w:tc>
          <w:p>
            <w:r>
              <w:t>g/dL</w:t>
            </w:r>
          </w:p>
          <w:tcPr>
            <w:tcW w:w="4400" w:type="dxa"/>
          </w:tcPr>
        </w:tc>
      </w:tr>
      <w:tr>
        <w:tc>
          <w:p>
            <w:r>
              <w:t>57</w:t>
            </w:r>
          </w:p>
          <w:tcPr>
            <w:tcW w:w="400" w:type="dxa"/>
          </w:tcPr>
        </w:tc>
        <w:tc>
          <w:p>
            <w:r>
              <w:t>g/L</w:t>
            </w:r>
          </w:p>
          <w:tcPr>
            <w:tcW w:w="4400" w:type="dxa"/>
          </w:tcPr>
        </w:tc>
      </w:tr>
      <w:tr>
        <w:tc>
          <w:p>
            <w:r>
              <w:t>58</w:t>
            </w:r>
          </w:p>
          <w:tcPr>
            <w:tcW w:w="400" w:type="dxa"/>
          </w:tcPr>
        </w:tc>
        <w:tc>
          <w:p>
            <w:r>
              <w:t>h</w:t>
            </w:r>
          </w:p>
          <w:tcPr>
            <w:tcW w:w="4400" w:type="dxa"/>
          </w:tcPr>
        </w:tc>
      </w:tr>
      <w:tr>
        <w:tc>
          <w:p>
            <w:r>
              <w:t>59</w:t>
            </w:r>
          </w:p>
          <w:tcPr>
            <w:tcW w:w="400" w:type="dxa"/>
          </w:tcPr>
        </w:tc>
        <w:tc>
          <w:p>
            <w:r>
              <w:t>IU</w:t>
            </w:r>
          </w:p>
          <w:tcPr>
            <w:tcW w:w="4400" w:type="dxa"/>
          </w:tcPr>
        </w:tc>
      </w:tr>
      <w:tr>
        <w:tc>
          <w:p>
            <w:r>
              <w:t>60</w:t>
            </w:r>
          </w:p>
          <w:tcPr>
            <w:tcW w:w="400" w:type="dxa"/>
          </w:tcPr>
        </w:tc>
        <w:tc>
          <w:p>
            <w:r>
              <w:t>IU/d</w:t>
            </w:r>
          </w:p>
          <w:tcPr>
            <w:tcW w:w="4400" w:type="dxa"/>
          </w:tcPr>
        </w:tc>
      </w:tr>
      <w:tr>
        <w:tc>
          <w:p>
            <w:r>
              <w:t>61</w:t>
            </w:r>
          </w:p>
          <w:tcPr>
            <w:tcW w:w="400" w:type="dxa"/>
          </w:tcPr>
        </w:tc>
        <w:tc>
          <w:p>
            <w:r>
              <w:t>IU/L</w:t>
            </w:r>
          </w:p>
          <w:tcPr>
            <w:tcW w:w="4400" w:type="dxa"/>
          </w:tcPr>
        </w:tc>
      </w:tr>
      <w:tr>
        <w:tc>
          <w:p>
            <w:r>
              <w:t>62</w:t>
            </w:r>
          </w:p>
          <w:tcPr>
            <w:tcW w:w="400" w:type="dxa"/>
          </w:tcPr>
        </w:tc>
        <w:tc>
          <w:p>
            <w:r>
              <w:t>IU/mL</w:t>
            </w:r>
          </w:p>
          <w:tcPr>
            <w:tcW w:w="4400" w:type="dxa"/>
          </w:tcPr>
        </w:tc>
      </w:tr>
      <w:tr>
        <w:tc>
          <w:p>
            <w:r>
              <w:t>63</w:t>
            </w:r>
          </w:p>
          <w:tcPr>
            <w:tcW w:w="400" w:type="dxa"/>
          </w:tcPr>
        </w:tc>
        <w:tc>
          <w:p>
            <w:r>
              <w:t>kat</w:t>
            </w:r>
          </w:p>
          <w:tcPr>
            <w:tcW w:w="4400" w:type="dxa"/>
          </w:tcPr>
        </w:tc>
      </w:tr>
      <w:tr>
        <w:tc>
          <w:p>
            <w:r>
              <w:t>64</w:t>
            </w:r>
          </w:p>
          <w:tcPr>
            <w:tcW w:w="400" w:type="dxa"/>
          </w:tcPr>
        </w:tc>
        <w:tc>
          <w:p>
            <w:r>
              <w:t>kat/kg</w:t>
            </w:r>
          </w:p>
          <w:tcPr>
            <w:tcW w:w="4400" w:type="dxa"/>
          </w:tcPr>
        </w:tc>
      </w:tr>
      <w:tr>
        <w:tc>
          <w:p>
            <w:r>
              <w:t>65</w:t>
            </w:r>
          </w:p>
          <w:tcPr>
            <w:tcW w:w="400" w:type="dxa"/>
          </w:tcPr>
        </w:tc>
        <w:tc>
          <w:p>
            <w:r>
              <w:t>kat/L</w:t>
            </w:r>
          </w:p>
          <w:tcPr>
            <w:tcW w:w="4400" w:type="dxa"/>
          </w:tcPr>
        </w:tc>
      </w:tr>
      <w:tr>
        <w:tc>
          <w:p>
            <w:r>
              <w:t>66</w:t>
            </w:r>
          </w:p>
          <w:tcPr>
            <w:tcW w:w="400" w:type="dxa"/>
          </w:tcPr>
        </w:tc>
        <w:tc>
          <w:p>
            <w:r>
              <w:t>Kgs</w:t>
            </w:r>
          </w:p>
          <w:tcPr>
            <w:tcW w:w="4400" w:type="dxa"/>
          </w:tcPr>
        </w:tc>
      </w:tr>
      <w:tr>
        <w:tc>
          <w:p>
            <w:r>
              <w:t>67</w:t>
            </w:r>
          </w:p>
          <w:tcPr>
            <w:tcW w:w="400" w:type="dxa"/>
          </w:tcPr>
        </w:tc>
        <w:tc>
          <w:p>
            <w:r>
              <w:t>/kg(body wt)</w:t>
            </w:r>
          </w:p>
          <w:tcPr>
            <w:tcW w:w="4400" w:type="dxa"/>
          </w:tcPr>
        </w:tc>
      </w:tr>
      <w:tr>
        <w:tc>
          <w:p>
            <w:r>
              <w:t>68</w:t>
            </w:r>
          </w:p>
          <w:tcPr>
            <w:tcW w:w="400" w:type="dxa"/>
          </w:tcPr>
        </w:tc>
        <w:tc>
          <w:p>
            <w:r>
              <w:t>kg/L</w:t>
            </w:r>
          </w:p>
          <w:tcPr>
            <w:tcW w:w="4400" w:type="dxa"/>
          </w:tcPr>
        </w:tc>
      </w:tr>
      <w:tr>
        <w:tc>
          <w:p>
            <w:r>
              <w:t>69</w:t>
            </w:r>
          </w:p>
          <w:tcPr>
            <w:tcW w:w="400" w:type="dxa"/>
          </w:tcPr>
        </w:tc>
        <w:tc>
          <w:p>
            <w:r>
              <w:t>kpal</w:t>
            </w:r>
          </w:p>
          <w:tcPr>
            <w:tcW w:w="4400" w:type="dxa"/>
          </w:tcPr>
        </w:tc>
      </w:tr>
      <w:tr>
        <w:tc>
          <w:p>
            <w:r>
              <w:t>70</w:t>
            </w:r>
          </w:p>
          <w:tcPr>
            <w:tcW w:w="400" w:type="dxa"/>
          </w:tcPr>
        </w:tc>
        <w:tc>
          <w:p>
            <w:r>
              <w:t>kU/L</w:t>
            </w:r>
          </w:p>
          <w:tcPr>
            <w:tcW w:w="4400" w:type="dxa"/>
          </w:tcPr>
        </w:tc>
      </w:tr>
      <w:tr>
        <w:tc>
          <w:p>
            <w:r>
              <w:t>71</w:t>
            </w:r>
          </w:p>
          <w:tcPr>
            <w:tcW w:w="400" w:type="dxa"/>
          </w:tcPr>
        </w:tc>
        <w:tc>
          <w:p>
            <w:r>
              <w:t>L/min</w:t>
            </w:r>
          </w:p>
          <w:tcPr>
            <w:tcW w:w="4400" w:type="dxa"/>
          </w:tcPr>
        </w:tc>
      </w:tr>
      <w:tr>
        <w:tc>
          <w:p>
            <w:r>
              <w:t>72</w:t>
            </w:r>
          </w:p>
          <w:tcPr>
            <w:tcW w:w="400" w:type="dxa"/>
          </w:tcPr>
        </w:tc>
        <w:tc>
          <w:p>
            <w:r>
              <w:t>lm</w:t>
            </w:r>
          </w:p>
          <w:tcPr>
            <w:tcW w:w="4400" w:type="dxa"/>
          </w:tcPr>
        </w:tc>
      </w:tr>
      <w:tr>
        <w:tc>
          <w:p>
            <w:r>
              <w:t>73</w:t>
            </w:r>
          </w:p>
          <w:tcPr>
            <w:tcW w:w="400" w:type="dxa"/>
          </w:tcPr>
        </w:tc>
        <w:tc>
          <w:p>
            <w:r>
              <w:t>lm/m2</w:t>
            </w:r>
          </w:p>
          <w:tcPr>
            <w:tcW w:w="4400" w:type="dxa"/>
          </w:tcPr>
        </w:tc>
      </w:tr>
      <w:tr>
        <w:tc>
          <w:p>
            <w:r>
              <w:t>74</w:t>
            </w:r>
          </w:p>
          <w:tcPr>
            <w:tcW w:w="400" w:type="dxa"/>
          </w:tcPr>
        </w:tc>
        <w:tc>
          <w:p>
            <w:r>
              <w:t>m</w:t>
            </w:r>
          </w:p>
          <w:tcPr>
            <w:tcW w:w="4400" w:type="dxa"/>
          </w:tcPr>
        </w:tc>
      </w:tr>
      <w:tr>
        <w:tc>
          <w:p>
            <w:r>
              <w:t>75</w:t>
            </w:r>
          </w:p>
          <w:tcPr>
            <w:tcW w:w="400" w:type="dxa"/>
          </w:tcPr>
        </w:tc>
        <w:tc>
          <w:p>
            <w:r>
              <w:t>m/s</w:t>
            </w:r>
          </w:p>
          <w:tcPr>
            <w:tcW w:w="4400" w:type="dxa"/>
          </w:tcPr>
        </w:tc>
      </w:tr>
      <w:tr>
        <w:tc>
          <w:p>
            <w:r>
              <w:t>76</w:t>
            </w:r>
          </w:p>
          <w:tcPr>
            <w:tcW w:w="400" w:type="dxa"/>
          </w:tcPr>
        </w:tc>
        <w:tc>
          <w:p>
            <w:r>
              <w:t>m/s2</w:t>
            </w:r>
          </w:p>
          <w:tcPr>
            <w:tcW w:w="4400" w:type="dxa"/>
          </w:tcPr>
        </w:tc>
      </w:tr>
      <w:tr>
        <w:tc>
          <w:p>
            <w:r>
              <w:t>77</w:t>
            </w:r>
          </w:p>
          <w:tcPr>
            <w:tcW w:w="400" w:type="dxa"/>
          </w:tcPr>
        </w:tc>
        <w:tc>
          <w:p>
            <w:r>
              <w:t>m2</w:t>
            </w:r>
          </w:p>
          <w:tcPr>
            <w:tcW w:w="4400" w:type="dxa"/>
          </w:tcPr>
        </w:tc>
      </w:tr>
      <w:tr>
        <w:tc>
          <w:p>
            <w:r>
              <w:t>78</w:t>
            </w:r>
          </w:p>
          <w:tcPr>
            <w:tcW w:w="400" w:type="dxa"/>
          </w:tcPr>
        </w:tc>
        <w:tc>
          <w:p>
            <w:r>
              <w:t>meq</w:t>
            </w:r>
          </w:p>
          <w:tcPr>
            <w:tcW w:w="4400" w:type="dxa"/>
          </w:tcPr>
        </w:tc>
      </w:tr>
      <w:tr>
        <w:tc>
          <w:p>
            <w:r>
              <w:t>79</w:t>
            </w:r>
          </w:p>
          <w:tcPr>
            <w:tcW w:w="400" w:type="dxa"/>
          </w:tcPr>
        </w:tc>
        <w:tc>
          <w:p>
            <w:r>
              <w:t>meq/L</w:t>
            </w:r>
          </w:p>
          <w:tcPr>
            <w:tcW w:w="4400" w:type="dxa"/>
          </w:tcPr>
        </w:tc>
      </w:tr>
      <w:tr>
        <w:tc>
          <w:p>
            <w:r>
              <w:t>80</w:t>
            </w:r>
          </w:p>
          <w:tcPr>
            <w:tcW w:w="400" w:type="dxa"/>
          </w:tcPr>
        </w:tc>
        <w:tc>
          <w:p>
            <w:r>
              <w:t>mg</w:t>
            </w:r>
          </w:p>
          <w:tcPr>
            <w:tcW w:w="4400" w:type="dxa"/>
          </w:tcPr>
        </w:tc>
      </w:tr>
      <w:tr>
        <w:tc>
          <w:p>
            <w:r>
              <w:t>81</w:t>
            </w:r>
          </w:p>
          <w:tcPr>
            <w:tcW w:w="400" w:type="dxa"/>
          </w:tcPr>
        </w:tc>
        <w:tc>
          <w:p>
            <w:r>
              <w:t>mg/d</w:t>
            </w:r>
          </w:p>
          <w:tcPr>
            <w:tcW w:w="4400" w:type="dxa"/>
          </w:tcPr>
        </w:tc>
      </w:tr>
      <w:tr>
        <w:tc>
          <w:p>
            <w:r>
              <w:t>82</w:t>
            </w:r>
          </w:p>
          <w:tcPr>
            <w:tcW w:w="400" w:type="dxa"/>
          </w:tcPr>
        </w:tc>
        <w:tc>
          <w:p>
            <w:r>
              <w:t>mg/dL</w:t>
            </w:r>
          </w:p>
          <w:tcPr>
            <w:tcW w:w="4400" w:type="dxa"/>
          </w:tcPr>
        </w:tc>
      </w:tr>
      <w:tr>
        <w:tc>
          <w:p>
            <w:r>
              <w:t>83</w:t>
            </w:r>
          </w:p>
          <w:tcPr>
            <w:tcW w:w="400" w:type="dxa"/>
          </w:tcPr>
        </w:tc>
        <w:tc>
          <w:p>
            <w:r>
              <w:t>mg/L</w:t>
            </w:r>
          </w:p>
          <w:tcPr>
            <w:tcW w:w="4400" w:type="dxa"/>
          </w:tcPr>
        </w:tc>
      </w:tr>
      <w:tr>
        <w:tc>
          <w:p>
            <w:r>
              <w:t>84</w:t>
            </w:r>
          </w:p>
          <w:tcPr>
            <w:tcW w:w="400" w:type="dxa"/>
          </w:tcPr>
        </w:tc>
        <w:tc>
          <w:p>
            <w:r>
              <w:t>mg/m3</w:t>
            </w:r>
          </w:p>
          <w:tcPr>
            <w:tcW w:w="4400" w:type="dxa"/>
          </w:tcPr>
        </w:tc>
      </w:tr>
      <w:tr>
        <w:tc>
          <w:p>
            <w:r>
              <w:t>85</w:t>
            </w:r>
          </w:p>
          <w:tcPr>
            <w:tcW w:w="400" w:type="dxa"/>
          </w:tcPr>
        </w:tc>
        <w:tc>
          <w:p>
            <w:r>
              <w:t>mg/min</w:t>
            </w:r>
          </w:p>
          <w:tcPr>
            <w:tcW w:w="4400" w:type="dxa"/>
          </w:tcPr>
        </w:tc>
      </w:tr>
      <w:tr>
        <w:tc>
          <w:p>
            <w:r>
              <w:t>86</w:t>
            </w:r>
          </w:p>
          <w:tcPr>
            <w:tcW w:w="400" w:type="dxa"/>
          </w:tcPr>
        </w:tc>
        <w:tc>
          <w:p>
            <w:r>
              <w:t>mg/mmol</w:t>
            </w:r>
          </w:p>
          <w:tcPr>
            <w:tcW w:w="4400" w:type="dxa"/>
          </w:tcPr>
        </w:tc>
      </w:tr>
      <w:tr>
        <w:tc>
          <w:p>
            <w:r>
              <w:t>87</w:t>
            </w:r>
          </w:p>
          <w:tcPr>
            <w:tcW w:w="400" w:type="dxa"/>
          </w:tcPr>
        </w:tc>
        <w:tc>
          <w:p>
            <w:r>
              <w:t>min</w:t>
            </w:r>
          </w:p>
          <w:tcPr>
            <w:tcW w:w="4400" w:type="dxa"/>
          </w:tcPr>
        </w:tc>
      </w:tr>
      <w:tr>
        <w:tc>
          <w:p>
            <w:r>
              <w:t>88</w:t>
            </w:r>
          </w:p>
          <w:tcPr>
            <w:tcW w:w="400" w:type="dxa"/>
          </w:tcPr>
        </w:tc>
        <w:tc>
          <w:p>
            <w:r>
              <w:t>mU/mL</w:t>
            </w:r>
          </w:p>
          <w:tcPr>
            <w:tcW w:w="4400" w:type="dxa"/>
          </w:tcPr>
        </w:tc>
      </w:tr>
      <w:tr>
        <w:tc>
          <w:p>
            <w:r>
              <w:t>89</w:t>
            </w:r>
          </w:p>
          <w:tcPr>
            <w:tcW w:w="400" w:type="dxa"/>
          </w:tcPr>
        </w:tc>
        <w:tc>
          <w:p>
            <w:r>
              <w:t>mL</w:t>
            </w:r>
          </w:p>
          <w:tcPr>
            <w:tcW w:w="4400" w:type="dxa"/>
          </w:tcPr>
        </w:tc>
      </w:tr>
      <w:tr>
        <w:tc>
          <w:p>
            <w:r>
              <w:t>90</w:t>
            </w:r>
          </w:p>
          <w:tcPr>
            <w:tcW w:w="400" w:type="dxa"/>
          </w:tcPr>
        </w:tc>
        <w:tc>
          <w:p>
            <w:r>
              <w:t>mL/min</w:t>
            </w:r>
          </w:p>
          <w:tcPr>
            <w:tcW w:w="4400" w:type="dxa"/>
          </w:tcPr>
        </w:tc>
      </w:tr>
      <w:tr>
        <w:tc>
          <w:p>
            <w:r>
              <w:t>91</w:t>
            </w:r>
          </w:p>
          <w:tcPr>
            <w:tcW w:w="400" w:type="dxa"/>
          </w:tcPr>
        </w:tc>
        <w:tc>
          <w:p>
            <w:r>
              <w:t>mL/s</w:t>
            </w:r>
          </w:p>
          <w:tcPr>
            <w:tcW w:w="4400" w:type="dxa"/>
          </w:tcPr>
        </w:tc>
      </w:tr>
      <w:tr>
        <w:tc>
          <w:p>
            <w:r>
              <w:t>92</w:t>
            </w:r>
          </w:p>
          <w:tcPr>
            <w:tcW w:w="400" w:type="dxa"/>
          </w:tcPr>
        </w:tc>
        <w:tc>
          <w:p>
            <w:r>
              <w:t>mm</w:t>
            </w:r>
          </w:p>
          <w:tcPr>
            <w:tcW w:w="4400" w:type="dxa"/>
          </w:tcPr>
        </w:tc>
      </w:tr>
      <w:tr>
        <w:tc>
          <w:p>
            <w:r>
              <w:t>93</w:t>
            </w:r>
          </w:p>
          <w:tcPr>
            <w:tcW w:w="400" w:type="dxa"/>
          </w:tcPr>
        </w:tc>
        <w:tc>
          <w:p>
            <w:r>
              <w:t>mm(Hg)</w:t>
            </w:r>
          </w:p>
          <w:tcPr>
            <w:tcW w:w="4400" w:type="dxa"/>
          </w:tcPr>
        </w:tc>
      </w:tr>
      <w:tr>
        <w:tc>
          <w:p>
            <w:r>
              <w:t>94</w:t>
            </w:r>
          </w:p>
          <w:tcPr>
            <w:tcW w:w="400" w:type="dxa"/>
          </w:tcPr>
        </w:tc>
        <w:tc>
          <w:p>
            <w:r>
              <w:t>mm/h</w:t>
            </w:r>
          </w:p>
          <w:tcPr>
            <w:tcW w:w="4400" w:type="dxa"/>
          </w:tcPr>
        </w:tc>
      </w:tr>
      <w:tr>
        <w:tc>
          <w:p>
            <w:r>
              <w:t>95</w:t>
            </w:r>
          </w:p>
          <w:tcPr>
            <w:tcW w:w="400" w:type="dxa"/>
          </w:tcPr>
        </w:tc>
        <w:tc>
          <w:p>
            <w:r>
              <w:t>mmol/d</w:t>
            </w:r>
          </w:p>
          <w:tcPr>
            <w:tcW w:w="4400" w:type="dxa"/>
          </w:tcPr>
        </w:tc>
      </w:tr>
      <w:tr>
        <w:tc>
          <w:p>
            <w:r>
              <w:t>96</w:t>
            </w:r>
          </w:p>
          <w:tcPr>
            <w:tcW w:w="400" w:type="dxa"/>
          </w:tcPr>
        </w:tc>
        <w:tc>
          <w:p>
            <w:r>
              <w:t>mmol/L</w:t>
            </w:r>
          </w:p>
          <w:tcPr>
            <w:tcW w:w="4400" w:type="dxa"/>
          </w:tcPr>
        </w:tc>
      </w:tr>
      <w:tr>
        <w:tc>
          <w:p>
            <w:r>
              <w:t>97</w:t>
            </w:r>
          </w:p>
          <w:tcPr>
            <w:tcW w:w="400" w:type="dxa"/>
          </w:tcPr>
        </w:tc>
        <w:tc>
          <w:p>
            <w:r>
              <w:t>mmol/mol</w:t>
            </w:r>
          </w:p>
          <w:tcPr>
            <w:tcW w:w="4400" w:type="dxa"/>
          </w:tcPr>
        </w:tc>
      </w:tr>
      <w:tr>
        <w:tc>
          <w:p>
            <w:r>
              <w:t>98</w:t>
            </w:r>
          </w:p>
          <w:tcPr>
            <w:tcW w:w="400" w:type="dxa"/>
          </w:tcPr>
        </w:tc>
        <w:tc>
          <w:p>
            <w:r>
              <w:t>mol/kg</w:t>
            </w:r>
          </w:p>
          <w:tcPr>
            <w:tcW w:w="4400" w:type="dxa"/>
          </w:tcPr>
        </w:tc>
      </w:tr>
      <w:tr>
        <w:tc>
          <w:p>
            <w:r>
              <w:t>99</w:t>
            </w:r>
          </w:p>
          <w:tcPr>
            <w:tcW w:w="400" w:type="dxa"/>
          </w:tcPr>
        </w:tc>
        <w:tc>
          <w:p>
            <w:r>
              <w:t>mol/L</w:t>
            </w:r>
          </w:p>
          <w:tcPr>
            <w:tcW w:w="4400" w:type="dxa"/>
          </w:tcPr>
        </w:tc>
      </w:tr>
      <w:tr>
        <w:tc>
          <w:p>
            <w:r>
              <w:t>100</w:t>
            </w:r>
          </w:p>
          <w:tcPr>
            <w:tcW w:w="400" w:type="dxa"/>
          </w:tcPr>
        </w:tc>
        <w:tc>
          <w:p>
            <w:r>
              <w:t>mol/s</w:t>
            </w:r>
          </w:p>
          <w:tcPr>
            <w:tcW w:w="4400" w:type="dxa"/>
          </w:tcPr>
        </w:tc>
      </w:tr>
      <w:tr>
        <w:tc>
          <w:p>
            <w:r>
              <w:t>101</w:t>
            </w:r>
          </w:p>
          <w:tcPr>
            <w:tcW w:w="400" w:type="dxa"/>
          </w:tcPr>
        </w:tc>
        <w:tc>
          <w:p>
            <w:r>
              <w:t>month</w:t>
            </w:r>
          </w:p>
          <w:tcPr>
            <w:tcW w:w="4400" w:type="dxa"/>
          </w:tcPr>
        </w:tc>
      </w:tr>
      <w:tr>
        <w:tc>
          <w:p>
            <w:r>
              <w:t>102</w:t>
            </w:r>
          </w:p>
          <w:tcPr>
            <w:tcW w:w="400" w:type="dxa"/>
          </w:tcPr>
        </w:tc>
        <w:tc>
          <w:p>
            <w:r>
              <w:t>mosmol/kg</w:t>
            </w:r>
          </w:p>
          <w:tcPr>
            <w:tcW w:w="4400" w:type="dxa"/>
          </w:tcPr>
        </w:tc>
      </w:tr>
      <w:tr>
        <w:tc>
          <w:p>
            <w:r>
              <w:t>103</w:t>
            </w:r>
          </w:p>
          <w:tcPr>
            <w:tcW w:w="400" w:type="dxa"/>
          </w:tcPr>
        </w:tc>
        <w:tc>
          <w:p>
            <w:r>
              <w:t>mosmol/L</w:t>
            </w:r>
          </w:p>
          <w:tcPr>
            <w:tcW w:w="4400" w:type="dxa"/>
          </w:tcPr>
        </w:tc>
      </w:tr>
      <w:tr>
        <w:tc>
          <w:p>
            <w:r>
              <w:t>104</w:t>
            </w:r>
          </w:p>
          <w:tcPr>
            <w:tcW w:w="400" w:type="dxa"/>
          </w:tcPr>
        </w:tc>
        <w:tc>
          <w:p>
            <w:r>
              <w:t>ng</w:t>
            </w:r>
          </w:p>
          <w:tcPr>
            <w:tcW w:w="4400" w:type="dxa"/>
          </w:tcPr>
        </w:tc>
      </w:tr>
      <w:tr>
        <w:tc>
          <w:p>
            <w:r>
              <w:t>105</w:t>
            </w:r>
          </w:p>
          <w:tcPr>
            <w:tcW w:w="400" w:type="dxa"/>
          </w:tcPr>
        </w:tc>
        <w:tc>
          <w:p>
            <w:r>
              <w:t>ng/L</w:t>
            </w:r>
          </w:p>
          <w:tcPr>
            <w:tcW w:w="4400" w:type="dxa"/>
          </w:tcPr>
        </w:tc>
      </w:tr>
      <w:tr>
        <w:tc>
          <w:p>
            <w:r>
              <w:t>106</w:t>
            </w:r>
          </w:p>
          <w:tcPr>
            <w:tcW w:w="400" w:type="dxa"/>
          </w:tcPr>
        </w:tc>
        <w:tc>
          <w:p>
            <w:r>
              <w:t>ng/mL</w:t>
            </w:r>
          </w:p>
          <w:tcPr>
            <w:tcW w:w="4400" w:type="dxa"/>
          </w:tcPr>
        </w:tc>
      </w:tr>
      <w:tr>
        <w:tc>
          <w:p>
            <w:r>
              <w:t>107</w:t>
            </w:r>
          </w:p>
          <w:tcPr>
            <w:tcW w:w="400" w:type="dxa"/>
          </w:tcPr>
        </w:tc>
        <w:tc>
          <w:p>
            <w:r>
              <w:t>nkat</w:t>
            </w:r>
          </w:p>
          <w:tcPr>
            <w:tcW w:w="4400" w:type="dxa"/>
          </w:tcPr>
        </w:tc>
      </w:tr>
      <w:tr>
        <w:tc>
          <w:p>
            <w:r>
              <w:t>108</w:t>
            </w:r>
          </w:p>
          <w:tcPr>
            <w:tcW w:w="400" w:type="dxa"/>
          </w:tcPr>
        </w:tc>
        <w:tc>
          <w:p>
            <w:r>
              <w:t>nm</w:t>
            </w:r>
          </w:p>
          <w:tcPr>
            <w:tcW w:w="4400" w:type="dxa"/>
          </w:tcPr>
        </w:tc>
      </w:tr>
      <w:tr>
        <w:tc>
          <w:p>
            <w:r>
              <w:t>109</w:t>
            </w:r>
          </w:p>
          <w:tcPr>
            <w:tcW w:w="400" w:type="dxa"/>
          </w:tcPr>
        </w:tc>
        <w:tc>
          <w:p>
            <w:r>
              <w:t>nmol/d</w:t>
            </w:r>
          </w:p>
          <w:tcPr>
            <w:tcW w:w="4400" w:type="dxa"/>
          </w:tcPr>
        </w:tc>
      </w:tr>
      <w:tr>
        <w:tc>
          <w:p>
            <w:r>
              <w:t>110</w:t>
            </w:r>
          </w:p>
          <w:tcPr>
            <w:tcW w:w="400" w:type="dxa"/>
          </w:tcPr>
        </w:tc>
        <w:tc>
          <w:p>
            <w:r>
              <w:t>nmol/L</w:t>
            </w:r>
          </w:p>
          <w:tcPr>
            <w:tcW w:w="4400" w:type="dxa"/>
          </w:tcPr>
        </w:tc>
      </w:tr>
      <w:tr>
        <w:tc>
          <w:p>
            <w:r>
              <w:t>111</w:t>
            </w:r>
          </w:p>
          <w:tcPr>
            <w:tcW w:w="400" w:type="dxa"/>
          </w:tcPr>
        </w:tc>
        <w:tc>
          <w:p>
            <w:r>
              <w:t>nmol/s</w:t>
            </w:r>
          </w:p>
          <w:tcPr>
            <w:tcW w:w="4400" w:type="dxa"/>
          </w:tcPr>
        </w:tc>
      </w:tr>
      <w:tr>
        <w:tc>
          <w:p>
            <w:r>
              <w:t>112</w:t>
            </w:r>
          </w:p>
          <w:tcPr>
            <w:tcW w:w="400" w:type="dxa"/>
          </w:tcPr>
        </w:tc>
        <w:tc>
          <w:p>
            <w:r>
              <w:t>ns</w:t>
            </w:r>
          </w:p>
          <w:tcPr>
            <w:tcW w:w="4400" w:type="dxa"/>
          </w:tcPr>
        </w:tc>
      </w:tr>
      <w:tr>
        <w:tc>
          <w:p>
            <w:r>
              <w:t>113</w:t>
            </w:r>
          </w:p>
          <w:tcPr>
            <w:tcW w:w="400" w:type="dxa"/>
          </w:tcPr>
        </w:tc>
        <w:tc>
          <w:p>
            <w:r>
              <w:t>Pa</w:t>
            </w:r>
          </w:p>
          <w:tcPr>
            <w:tcW w:w="4400" w:type="dxa"/>
          </w:tcPr>
        </w:tc>
      </w:tr>
      <w:tr>
        <w:tc>
          <w:p>
            <w:r>
              <w:t>114</w:t>
            </w:r>
          </w:p>
          <w:tcPr>
            <w:tcW w:w="400" w:type="dxa"/>
          </w:tcPr>
        </w:tc>
        <w:tc>
          <w:p>
            <w:r>
              <w:t>pg</w:t>
            </w:r>
          </w:p>
          <w:tcPr>
            <w:tcW w:w="4400" w:type="dxa"/>
          </w:tcPr>
        </w:tc>
      </w:tr>
      <w:tr>
        <w:tc>
          <w:p>
            <w:r>
              <w:t>115</w:t>
            </w:r>
          </w:p>
          <w:tcPr>
            <w:tcW w:w="400" w:type="dxa"/>
          </w:tcPr>
        </w:tc>
        <w:tc>
          <w:p>
            <w:r>
              <w:t>pg/L</w:t>
            </w:r>
          </w:p>
          <w:tcPr>
            <w:tcW w:w="4400" w:type="dxa"/>
          </w:tcPr>
        </w:tc>
      </w:tr>
      <w:tr>
        <w:tc>
          <w:p>
            <w:r>
              <w:t>116</w:t>
            </w:r>
          </w:p>
          <w:tcPr>
            <w:tcW w:w="400" w:type="dxa"/>
          </w:tcPr>
        </w:tc>
        <w:tc>
          <w:p>
            <w:r>
              <w:t>pg/mL</w:t>
            </w:r>
          </w:p>
          <w:tcPr>
            <w:tcW w:w="4400" w:type="dxa"/>
          </w:tcPr>
        </w:tc>
      </w:tr>
      <w:tr>
        <w:tc>
          <w:p>
            <w:r>
              <w:t>117</w:t>
            </w:r>
          </w:p>
          <w:tcPr>
            <w:tcW w:w="400" w:type="dxa"/>
          </w:tcPr>
        </w:tc>
        <w:tc>
          <w:p>
            <w:r>
              <w:t>pkat</w:t>
            </w:r>
          </w:p>
          <w:tcPr>
            <w:tcW w:w="4400" w:type="dxa"/>
          </w:tcPr>
        </w:tc>
      </w:tr>
      <w:tr>
        <w:tc>
          <w:p>
            <w:r>
              <w:t>118</w:t>
            </w:r>
          </w:p>
          <w:tcPr>
            <w:tcW w:w="400" w:type="dxa"/>
          </w:tcPr>
        </w:tc>
        <w:tc>
          <w:p>
            <w:r>
              <w:t>pm</w:t>
            </w:r>
          </w:p>
          <w:tcPr>
            <w:tcW w:w="4400" w:type="dxa"/>
          </w:tcPr>
        </w:tc>
      </w:tr>
      <w:tr>
        <w:tc>
          <w:p>
            <w:r>
              <w:t>119</w:t>
            </w:r>
          </w:p>
          <w:tcPr>
            <w:tcW w:w="400" w:type="dxa"/>
          </w:tcPr>
        </w:tc>
        <w:tc>
          <w:p>
            <w:r>
              <w:t>pmol</w:t>
            </w:r>
          </w:p>
          <w:tcPr>
            <w:tcW w:w="4400" w:type="dxa"/>
          </w:tcPr>
        </w:tc>
      </w:tr>
      <w:tr>
        <w:tc>
          <w:p>
            <w:r>
              <w:t>120</w:t>
            </w:r>
          </w:p>
          <w:tcPr>
            <w:tcW w:w="400" w:type="dxa"/>
          </w:tcPr>
        </w:tc>
        <w:tc>
          <w:p>
            <w:r>
              <w:t>pmol/L</w:t>
            </w:r>
          </w:p>
          <w:tcPr>
            <w:tcW w:w="4400" w:type="dxa"/>
          </w:tcPr>
        </w:tc>
      </w:tr>
      <w:tr>
        <w:tc>
          <w:p>
            <w:r>
              <w:t>121</w:t>
            </w:r>
          </w:p>
          <w:tcPr>
            <w:tcW w:w="400" w:type="dxa"/>
          </w:tcPr>
        </w:tc>
        <w:tc>
          <w:p>
            <w:r>
              <w:t>ps</w:t>
            </w:r>
          </w:p>
          <w:tcPr>
            <w:tcW w:w="4400" w:type="dxa"/>
          </w:tcPr>
        </w:tc>
      </w:tr>
      <w:tr>
        <w:tc>
          <w:p>
            <w:r>
              <w:t>122</w:t>
            </w:r>
          </w:p>
          <w:tcPr>
            <w:tcW w:w="400" w:type="dxa"/>
          </w:tcPr>
        </w:tc>
        <w:tc>
          <w:p>
            <w:r>
              <w:t>rad</w:t>
            </w:r>
          </w:p>
          <w:tcPr>
            <w:tcW w:w="4400" w:type="dxa"/>
          </w:tcPr>
        </w:tc>
      </w:tr>
      <w:tr>
        <w:tc>
          <w:p>
            <w:r>
              <w:t>123</w:t>
            </w:r>
          </w:p>
          <w:tcPr>
            <w:tcW w:w="400" w:type="dxa"/>
          </w:tcPr>
        </w:tc>
        <w:tc>
          <w:p>
            <w:r>
              <w:t>rem</w:t>
            </w:r>
          </w:p>
          <w:tcPr>
            <w:tcW w:w="4400" w:type="dxa"/>
          </w:tcPr>
        </w:tc>
      </w:tr>
      <w:tr>
        <w:tc>
          <w:p>
            <w:r>
              <w:t>124</w:t>
            </w:r>
          </w:p>
          <w:tcPr>
            <w:tcW w:w="400" w:type="dxa"/>
          </w:tcPr>
        </w:tc>
        <w:tc>
          <w:p>
            <w:r>
              <w:t>s</w:t>
            </w:r>
          </w:p>
          <w:tcPr>
            <w:tcW w:w="4400" w:type="dxa"/>
          </w:tcPr>
        </w:tc>
      </w:tr>
      <w:tr>
        <w:tc>
          <w:p>
            <w:r>
              <w:t>125</w:t>
            </w:r>
          </w:p>
          <w:tcPr>
            <w:tcW w:w="400" w:type="dxa"/>
          </w:tcPr>
        </w:tc>
        <w:tc>
          <w:p>
            <w:r>
              <w:t>stone</w:t>
            </w:r>
          </w:p>
          <w:tcPr>
            <w:tcW w:w="4400" w:type="dxa"/>
          </w:tcPr>
        </w:tc>
      </w:tr>
      <w:tr>
        <w:tc>
          <w:p>
            <w:r>
              <w:t>126</w:t>
            </w:r>
          </w:p>
          <w:tcPr>
            <w:tcW w:w="400" w:type="dxa"/>
          </w:tcPr>
        </w:tc>
        <w:tc>
          <w:p>
            <w:r>
              <w:t>u</w:t>
            </w:r>
          </w:p>
          <w:tcPr>
            <w:tcW w:w="4400" w:type="dxa"/>
          </w:tcPr>
        </w:tc>
      </w:tr>
      <w:tr>
        <w:tc>
          <w:p>
            <w:r>
              <w:t>127</w:t>
            </w:r>
          </w:p>
          <w:tcPr>
            <w:tcW w:w="400" w:type="dxa"/>
          </w:tcPr>
        </w:tc>
        <w:tc>
          <w:p>
            <w:r>
              <w:t>U/L</w:t>
            </w:r>
          </w:p>
          <w:tcPr>
            <w:tcW w:w="4400" w:type="dxa"/>
          </w:tcPr>
        </w:tc>
      </w:tr>
      <w:tr>
        <w:tc>
          <w:p>
            <w:r>
              <w:t>128</w:t>
            </w:r>
          </w:p>
          <w:tcPr>
            <w:tcW w:w="400" w:type="dxa"/>
          </w:tcPr>
        </w:tc>
        <w:tc>
          <w:p>
            <w:r>
              <w:t>ueq</w:t>
            </w:r>
          </w:p>
          <w:tcPr>
            <w:tcW w:w="4400" w:type="dxa"/>
          </w:tcPr>
        </w:tc>
      </w:tr>
      <w:tr>
        <w:tc>
          <w:p>
            <w:r>
              <w:t>129</w:t>
            </w:r>
          </w:p>
          <w:tcPr>
            <w:tcW w:w="400" w:type="dxa"/>
          </w:tcPr>
        </w:tc>
        <w:tc>
          <w:p>
            <w:r>
              <w:t>ug</w:t>
            </w:r>
          </w:p>
          <w:tcPr>
            <w:tcW w:w="4400" w:type="dxa"/>
          </w:tcPr>
        </w:tc>
      </w:tr>
      <w:tr>
        <w:tc>
          <w:p>
            <w:r>
              <w:t>130</w:t>
            </w:r>
          </w:p>
          <w:tcPr>
            <w:tcW w:w="400" w:type="dxa"/>
          </w:tcPr>
        </w:tc>
        <w:tc>
          <w:p>
            <w:r>
              <w:t>ug/d</w:t>
            </w:r>
          </w:p>
          <w:tcPr>
            <w:tcW w:w="4400" w:type="dxa"/>
          </w:tcPr>
        </w:tc>
      </w:tr>
      <w:tr>
        <w:tc>
          <w:p>
            <w:r>
              <w:t>131</w:t>
            </w:r>
          </w:p>
          <w:tcPr>
            <w:tcW w:w="400" w:type="dxa"/>
          </w:tcPr>
        </w:tc>
        <w:tc>
          <w:p>
            <w:r>
              <w:t>ug/dL</w:t>
            </w:r>
          </w:p>
          <w:tcPr>
            <w:tcW w:w="4400" w:type="dxa"/>
          </w:tcPr>
        </w:tc>
      </w:tr>
      <w:tr>
        <w:tc>
          <w:p>
            <w:r>
              <w:t>132</w:t>
            </w:r>
          </w:p>
          <w:tcPr>
            <w:tcW w:w="400" w:type="dxa"/>
          </w:tcPr>
        </w:tc>
        <w:tc>
          <w:p>
            <w:r>
              <w:t>ug/g</w:t>
            </w:r>
          </w:p>
          <w:tcPr>
            <w:tcW w:w="4400" w:type="dxa"/>
          </w:tcPr>
        </w:tc>
      </w:tr>
      <w:tr>
        <w:tc>
          <w:p>
            <w:r>
              <w:t>133</w:t>
            </w:r>
          </w:p>
          <w:tcPr>
            <w:tcW w:w="400" w:type="dxa"/>
          </w:tcPr>
        </w:tc>
        <w:tc>
          <w:p>
            <w:r>
              <w:t>ug/L</w:t>
            </w:r>
          </w:p>
          <w:tcPr>
            <w:tcW w:w="4400" w:type="dxa"/>
          </w:tcPr>
        </w:tc>
      </w:tr>
      <w:tr>
        <w:tc>
          <w:p>
            <w:r>
              <w:t>134</w:t>
            </w:r>
          </w:p>
          <w:tcPr>
            <w:tcW w:w="400" w:type="dxa"/>
          </w:tcPr>
        </w:tc>
        <w:tc>
          <w:p>
            <w:r>
              <w:t>ug/min</w:t>
            </w:r>
          </w:p>
          <w:tcPr>
            <w:tcW w:w="4400" w:type="dxa"/>
          </w:tcPr>
        </w:tc>
      </w:tr>
      <w:tr>
        <w:tc>
          <w:p>
            <w:r>
              <w:t>135</w:t>
            </w:r>
          </w:p>
          <w:tcPr>
            <w:tcW w:w="400" w:type="dxa"/>
          </w:tcPr>
        </w:tc>
        <w:tc>
          <w:p>
            <w:r>
              <w:t>uiu</w:t>
            </w:r>
          </w:p>
          <w:tcPr>
            <w:tcW w:w="4400" w:type="dxa"/>
          </w:tcPr>
        </w:tc>
      </w:tr>
      <w:tr>
        <w:tc>
          <w:p>
            <w:r>
              <w:t>136</w:t>
            </w:r>
          </w:p>
          <w:tcPr>
            <w:tcW w:w="400" w:type="dxa"/>
          </w:tcPr>
        </w:tc>
        <w:tc>
          <w:p>
            <w:r>
              <w:t>ukat</w:t>
            </w:r>
          </w:p>
          <w:tcPr>
            <w:tcW w:w="4400" w:type="dxa"/>
          </w:tcPr>
        </w:tc>
      </w:tr>
      <w:tr>
        <w:tc>
          <w:p>
            <w:r>
              <w:t>137</w:t>
            </w:r>
          </w:p>
          <w:tcPr>
            <w:tcW w:w="400" w:type="dxa"/>
          </w:tcPr>
        </w:tc>
        <w:tc>
          <w:p>
            <w:r>
              <w:t>um</w:t>
            </w:r>
          </w:p>
          <w:tcPr>
            <w:tcW w:w="4400" w:type="dxa"/>
          </w:tcPr>
        </w:tc>
      </w:tr>
      <w:tr>
        <w:tc>
          <w:p>
            <w:r>
              <w:t>138</w:t>
            </w:r>
          </w:p>
          <w:tcPr>
            <w:tcW w:w="400" w:type="dxa"/>
          </w:tcPr>
        </w:tc>
        <w:tc>
          <w:p>
            <w:r>
              <w:t>umol</w:t>
            </w:r>
          </w:p>
          <w:tcPr>
            <w:tcW w:w="4400" w:type="dxa"/>
          </w:tcPr>
        </w:tc>
      </w:tr>
      <w:tr>
        <w:tc>
          <w:p>
            <w:r>
              <w:t>139</w:t>
            </w:r>
          </w:p>
          <w:tcPr>
            <w:tcW w:w="400" w:type="dxa"/>
          </w:tcPr>
        </w:tc>
        <w:tc>
          <w:p>
            <w:r>
              <w:t>umol/d</w:t>
            </w:r>
          </w:p>
          <w:tcPr>
            <w:tcW w:w="4400" w:type="dxa"/>
          </w:tcPr>
        </w:tc>
      </w:tr>
      <w:tr>
        <w:tc>
          <w:p>
            <w:r>
              <w:t>140</w:t>
            </w:r>
          </w:p>
          <w:tcPr>
            <w:tcW w:w="400" w:type="dxa"/>
          </w:tcPr>
        </w:tc>
        <w:tc>
          <w:p>
            <w:r>
              <w:t>umol/g(creat)</w:t>
            </w:r>
          </w:p>
          <w:tcPr>
            <w:tcW w:w="4400" w:type="dxa"/>
          </w:tcPr>
        </w:tc>
      </w:tr>
      <w:tr>
        <w:tc>
          <w:p>
            <w:r>
              <w:t>141</w:t>
            </w:r>
          </w:p>
          <w:tcPr>
            <w:tcW w:w="400" w:type="dxa"/>
          </w:tcPr>
        </w:tc>
        <w:tc>
          <w:p>
            <w:r>
              <w:t>umol/h/g(Hb)</w:t>
            </w:r>
          </w:p>
          <w:tcPr>
            <w:tcW w:w="4400" w:type="dxa"/>
          </w:tcPr>
        </w:tc>
      </w:tr>
      <w:tr>
        <w:tc>
          <w:p>
            <w:r>
              <w:t>142</w:t>
            </w:r>
          </w:p>
          <w:tcPr>
            <w:tcW w:w="400" w:type="dxa"/>
          </w:tcPr>
        </w:tc>
        <w:tc>
          <w:p>
            <w:r>
              <w:t>umol/L</w:t>
            </w:r>
          </w:p>
          <w:tcPr>
            <w:tcW w:w="4400" w:type="dxa"/>
          </w:tcPr>
        </w:tc>
      </w:tr>
      <w:tr>
        <w:tc>
          <w:p>
            <w:r>
              <w:t>143</w:t>
            </w:r>
          </w:p>
          <w:tcPr>
            <w:tcW w:w="400" w:type="dxa"/>
          </w:tcPr>
        </w:tc>
        <w:tc>
          <w:p>
            <w:r>
              <w:t>umol/min</w:t>
            </w:r>
          </w:p>
          <w:tcPr>
            <w:tcW w:w="4400" w:type="dxa"/>
          </w:tcPr>
        </w:tc>
      </w:tr>
      <w:tr>
        <w:tc>
          <w:p>
            <w:r>
              <w:t>144</w:t>
            </w:r>
          </w:p>
          <w:tcPr>
            <w:tcW w:w="400" w:type="dxa"/>
          </w:tcPr>
        </w:tc>
        <w:tc>
          <w:p>
            <w:r>
              <w:t>umol/mL/h</w:t>
            </w:r>
          </w:p>
          <w:tcPr>
            <w:tcW w:w="4400" w:type="dxa"/>
          </w:tcPr>
        </w:tc>
      </w:tr>
      <w:tr>
        <w:tc>
          <w:p>
            <w:r>
              <w:t>145</w:t>
            </w:r>
          </w:p>
          <w:tcPr>
            <w:tcW w:w="400" w:type="dxa"/>
          </w:tcPr>
        </w:tc>
        <w:tc>
          <w:p>
            <w:r>
              <w:t>umol/mmol</w:t>
            </w:r>
          </w:p>
          <w:tcPr>
            <w:tcW w:w="4400" w:type="dxa"/>
          </w:tcPr>
        </w:tc>
      </w:tr>
      <w:tr>
        <w:tc>
          <w:p>
            <w:r>
              <w:t>146</w:t>
            </w:r>
          </w:p>
          <w:tcPr>
            <w:tcW w:w="400" w:type="dxa"/>
          </w:tcPr>
        </w:tc>
        <w:tc>
          <w:p>
            <w:r>
              <w:t>us</w:t>
            </w:r>
          </w:p>
          <w:tcPr>
            <w:tcW w:w="4400" w:type="dxa"/>
          </w:tcPr>
        </w:tc>
      </w:tr>
      <w:tr>
        <w:tc>
          <w:p>
            <w:r>
              <w:t>147</w:t>
            </w:r>
          </w:p>
          <w:tcPr>
            <w:tcW w:w="400" w:type="dxa"/>
          </w:tcPr>
        </w:tc>
        <w:tc>
          <w:p>
            <w:r>
              <w:t>week</w:t>
            </w:r>
          </w:p>
          <w:tcPr>
            <w:tcW w:w="4400" w:type="dxa"/>
          </w:tcPr>
        </w:tc>
      </w:tr>
      <w:tr>
        <w:tc>
          <w:p>
            <w:r>
              <w:t>148</w:t>
            </w:r>
          </w:p>
          <w:tcPr>
            <w:tcW w:w="400" w:type="dxa"/>
          </w:tcPr>
        </w:tc>
        <w:tc>
          <w:p>
            <w:r>
              <w:t>year</w:t>
            </w:r>
          </w:p>
          <w:tcPr>
            <w:tcW w:w="4400" w:type="dxa"/>
          </w:tcPr>
        </w:tc>
      </w:tr>
      <w:tr>
        <w:tc>
          <w:p>
            <w:r>
              <w:t>149</w:t>
            </w:r>
          </w:p>
          <w:tcPr>
            <w:tcW w:w="400" w:type="dxa"/>
          </w:tcPr>
        </w:tc>
        <w:tc>
          <w:p>
            <w:r>
              <w:t>MicroU/L</w:t>
            </w:r>
          </w:p>
          <w:tcPr>
            <w:tcW w:w="4400" w:type="dxa"/>
          </w:tcPr>
        </w:tc>
      </w:tr>
      <w:tr>
        <w:tc>
          <w:p>
            <w:r>
              <w:t>150</w:t>
            </w:r>
          </w:p>
          <w:tcPr>
            <w:tcW w:w="400" w:type="dxa"/>
          </w:tcPr>
        </w:tc>
        <w:tc>
          <w:p>
            <w:r>
              <w:t>cms</w:t>
            </w:r>
          </w:p>
          <w:tcPr>
            <w:tcW w:w="4400" w:type="dxa"/>
          </w:tcPr>
        </w:tc>
      </w:tr>
      <w:tr>
        <w:tc>
          <w:p>
            <w:r>
              <w:t>151</w:t>
            </w:r>
          </w:p>
          <w:tcPr>
            <w:tcW w:w="400" w:type="dxa"/>
          </w:tcPr>
        </w:tc>
        <w:tc>
          <w:p>
            <w:r>
              <w:t>ratio</w:t>
            </w:r>
          </w:p>
          <w:tcPr>
            <w:tcW w:w="4400" w:type="dxa"/>
          </w:tcPr>
        </w:tc>
      </w:tr>
      <w:tr>
        <w:tc>
          <w:p>
            <w:r>
              <w:t>152</w:t>
            </w:r>
          </w:p>
          <w:tcPr>
            <w:tcW w:w="400" w:type="dxa"/>
          </w:tcPr>
        </w:tc>
        <w:tc>
          <w:p>
            <w:r>
              <w:t>second</w:t>
            </w:r>
          </w:p>
          <w:tcPr>
            <w:tcW w:w="4400" w:type="dxa"/>
          </w:tcPr>
        </w:tc>
      </w:tr>
      <w:tr>
        <w:tc>
          <w:p>
            <w:r>
              <w:t>153</w:t>
            </w:r>
          </w:p>
          <w:tcPr>
            <w:tcW w:w="400" w:type="dxa"/>
          </w:tcPr>
        </w:tc>
        <w:tc>
          <w:p>
            <w:r>
              <w:t>10*9</w:t>
            </w:r>
          </w:p>
          <w:tcPr>
            <w:tcW w:w="4400" w:type="dxa"/>
          </w:tcPr>
        </w:tc>
      </w:tr>
      <w:tr>
        <w:tc>
          <w:p>
            <w:r>
              <w:t>154</w:t>
            </w:r>
          </w:p>
          <w:tcPr>
            <w:tcW w:w="400" w:type="dxa"/>
          </w:tcPr>
        </w:tc>
        <w:tc>
          <w:p>
            <w:r>
              <w:t>L</w:t>
            </w:r>
          </w:p>
          <w:tcPr>
            <w:tcW w:w="4400" w:type="dxa"/>
          </w:tcPr>
        </w:tc>
      </w:tr>
      <w:tr>
        <w:tc>
          <w:p>
            <w:r>
              <w:t>155</w:t>
            </w:r>
          </w:p>
          <w:tcPr>
            <w:tcW w:w="400" w:type="dxa"/>
          </w:tcPr>
        </w:tc>
        <w:tc>
          <w:p>
            <w:r>
              <w:t>10*6</w:t>
            </w:r>
          </w:p>
          <w:tcPr>
            <w:tcW w:w="4400" w:type="dxa"/>
          </w:tcPr>
        </w:tc>
      </w:tr>
      <w:tr>
        <w:tc>
          <w:p>
            <w:r>
              <w:t>156</w:t>
            </w:r>
          </w:p>
          <w:tcPr>
            <w:tcW w:w="400" w:type="dxa"/>
          </w:tcPr>
        </w:tc>
        <w:tc>
          <w:p>
            <w:r>
              <w:t>mmol</w:t>
            </w:r>
          </w:p>
          <w:tcPr>
            <w:tcW w:w="4400" w:type="dxa"/>
          </w:tcPr>
        </w:tc>
      </w:tr>
      <w:tr>
        <w:tc>
          <w:p>
            <w:r>
              <w:t>157</w:t>
            </w:r>
          </w:p>
          <w:tcPr>
            <w:tcW w:w="400" w:type="dxa"/>
          </w:tcPr>
        </w:tc>
        <w:tc>
          <w:p>
            <w:r>
              <w:t>10*3</w:t>
            </w:r>
          </w:p>
          <w:tcPr>
            <w:tcW w:w="4400" w:type="dxa"/>
          </w:tcPr>
        </w:tc>
      </w:tr>
      <w:tr>
        <w:tc>
          <w:p>
            <w:r>
              <w:t>158</w:t>
            </w:r>
          </w:p>
          <w:tcPr>
            <w:tcW w:w="400" w:type="dxa"/>
          </w:tcPr>
        </w:tc>
        <w:tc>
          <w:p>
            <w:r>
              <w:t>mPas</w:t>
            </w:r>
          </w:p>
          <w:tcPr>
            <w:tcW w:w="4400" w:type="dxa"/>
          </w:tcPr>
        </w:tc>
      </w:tr>
      <w:tr>
        <w:tc>
          <w:p>
            <w:r>
              <w:t>159</w:t>
            </w:r>
          </w:p>
          <w:tcPr>
            <w:tcW w:w="400" w:type="dxa"/>
          </w:tcPr>
        </w:tc>
        <w:tc>
          <w:p>
            <w:r>
              <w:t>cP</w:t>
            </w:r>
          </w:p>
          <w:tcPr>
            <w:tcW w:w="4400" w:type="dxa"/>
          </w:tcPr>
        </w:tc>
      </w:tr>
      <w:tr>
        <w:tc>
          <w:p>
            <w:r>
              <w:t>160</w:t>
            </w:r>
          </w:p>
          <w:tcPr>
            <w:tcW w:w="400" w:type="dxa"/>
          </w:tcPr>
        </w:tc>
        <w:tc>
          <w:p>
            <w:r>
              <w:t>mU/L</w:t>
            </w:r>
          </w:p>
          <w:tcPr>
            <w:tcW w:w="4400" w:type="dxa"/>
          </w:tcPr>
        </w:tc>
      </w:tr>
      <w:tr>
        <w:tc>
          <w:p>
            <w:r>
              <w:t>161</w:t>
            </w:r>
          </w:p>
          <w:tcPr>
            <w:tcW w:w="400" w:type="dxa"/>
          </w:tcPr>
        </w:tc>
        <w:tc>
          <w:p>
            <w:r>
              <w:t>1/1</w:t>
            </w:r>
          </w:p>
          <w:tcPr>
            <w:tcW w:w="4400" w:type="dxa"/>
          </w:tcPr>
        </w:tc>
      </w:tr>
      <w:tr>
        <w:tc>
          <w:p>
            <w:r>
              <w:t>162</w:t>
            </w:r>
          </w:p>
          <w:tcPr>
            <w:tcW w:w="400" w:type="dxa"/>
          </w:tcPr>
        </w:tc>
        <w:tc>
          <w:p>
            <w:r>
              <w:t>/100(WBC)</w:t>
            </w:r>
          </w:p>
          <w:tcPr>
            <w:tcW w:w="4400" w:type="dxa"/>
          </w:tcPr>
        </w:tc>
      </w:tr>
      <w:tr>
        <w:tc>
          <w:p>
            <w:r>
              <w:t>164</w:t>
            </w:r>
          </w:p>
          <w:tcPr>
            <w:tcW w:w="400" w:type="dxa"/>
          </w:tcPr>
        </w:tc>
        <w:tc>
          <w:p>
            <w:r>
              <w:t>/uL</w:t>
            </w:r>
          </w:p>
          <w:tcPr>
            <w:tcW w:w="4400" w:type="dxa"/>
          </w:tcPr>
        </w:tc>
      </w:tr>
      <w:tr>
        <w:tc>
          <w:p>
            <w:r>
              <w:t>165</w:t>
            </w:r>
          </w:p>
          <w:tcPr>
            <w:tcW w:w="400" w:type="dxa"/>
          </w:tcPr>
        </w:tc>
        <w:tc>
          <w:p>
            <w:r>
              <w:t>IU/dL</w:t>
            </w:r>
          </w:p>
          <w:tcPr>
            <w:tcW w:w="4400" w:type="dxa"/>
          </w:tcPr>
        </w:tc>
      </w:tr>
      <w:tr>
        <w:tc>
          <w:p>
            <w:r>
              <w:t>166</w:t>
            </w:r>
          </w:p>
          <w:tcPr>
            <w:tcW w:w="400" w:type="dxa"/>
          </w:tcPr>
        </w:tc>
        <w:tc>
          <w:p>
            <w:r>
              <w:t>kg</w:t>
            </w:r>
          </w:p>
          <w:tcPr>
            <w:tcW w:w="4400" w:type="dxa"/>
          </w:tcPr>
        </w:tc>
      </w:tr>
      <w:tr>
        <w:tc>
          <w:p>
            <w:r>
              <w:t>167</w:t>
            </w:r>
          </w:p>
          <w:tcPr>
            <w:tcW w:w="400" w:type="dxa"/>
          </w:tcPr>
        </w:tc>
        <w:tc>
          <w:p>
            <w:r>
              <w:t>kIU/L</w:t>
            </w:r>
          </w:p>
          <w:tcPr>
            <w:tcW w:w="4400" w:type="dxa"/>
          </w:tcPr>
        </w:tc>
      </w:tr>
      <w:tr>
        <w:tc>
          <w:p>
            <w:r>
              <w:t>168</w:t>
            </w:r>
          </w:p>
          <w:tcPr>
            <w:tcW w:w="400" w:type="dxa"/>
          </w:tcPr>
        </w:tc>
        <w:tc>
          <w:p>
            <w:r>
              <w:t>kPa</w:t>
            </w:r>
          </w:p>
          <w:tcPr>
            <w:tcW w:w="4400" w:type="dxa"/>
          </w:tcPr>
        </w:tc>
      </w:tr>
      <w:tr>
        <w:tc>
          <w:p>
            <w:r>
              <w:t>169</w:t>
            </w:r>
          </w:p>
          <w:tcPr>
            <w:tcW w:w="400" w:type="dxa"/>
          </w:tcPr>
        </w:tc>
        <w:tc>
          <w:p>
            <w:r>
              <w:t>mg/mmol(creat)</w:t>
            </w:r>
          </w:p>
          <w:tcPr>
            <w:tcW w:w="4400" w:type="dxa"/>
          </w:tcPr>
        </w:tc>
      </w:tr>
      <w:tr>
        <w:tc>
          <w:p>
            <w:r>
              <w:t>170</w:t>
            </w:r>
          </w:p>
          <w:tcPr>
            <w:tcW w:w="400" w:type="dxa"/>
          </w:tcPr>
        </w:tc>
        <w:tc>
          <w:p>
            <w:r>
              <w:t>mIU/L</w:t>
            </w:r>
          </w:p>
          <w:tcPr>
            <w:tcW w:w="4400" w:type="dxa"/>
          </w:tcPr>
        </w:tc>
      </w:tr>
      <w:tr>
        <w:tc>
          <w:p>
            <w:r>
              <w:t>171</w:t>
            </w:r>
          </w:p>
          <w:tcPr>
            <w:tcW w:w="400" w:type="dxa"/>
          </w:tcPr>
        </w:tc>
        <w:tc>
          <w:p>
            <w:r>
              <w:t>mmol/mmol(creat)</w:t>
            </w:r>
          </w:p>
          <w:tcPr>
            <w:tcW w:w="4400" w:type="dxa"/>
          </w:tcPr>
        </w:tc>
      </w:tr>
      <w:tr>
        <w:tc>
          <w:p>
            <w:r>
              <w:t>172</w:t>
            </w:r>
          </w:p>
          <w:tcPr>
            <w:tcW w:w="400" w:type="dxa"/>
          </w:tcPr>
        </w:tc>
        <w:tc>
          <w:p>
            <w:r>
              <w:t>mPa.s</w:t>
            </w:r>
          </w:p>
          <w:tcPr>
            <w:tcW w:w="4400" w:type="dxa"/>
          </w:tcPr>
        </w:tc>
      </w:tr>
      <w:tr>
        <w:tc>
          <w:p>
            <w:r>
              <w:t>173</w:t>
            </w:r>
          </w:p>
          <w:tcPr>
            <w:tcW w:w="400" w:type="dxa"/>
          </w:tcPr>
        </w:tc>
        <w:tc>
          <w:p>
            <w:r>
              <w:t>nmol/L/h</w:t>
            </w:r>
          </w:p>
          <w:tcPr>
            <w:tcW w:w="4400" w:type="dxa"/>
          </w:tcPr>
        </w:tc>
      </w:tr>
      <w:tr>
        <w:tc>
          <w:p>
            <w:r>
              <w:t>174</w:t>
            </w:r>
          </w:p>
          <w:tcPr>
            <w:tcW w:w="400" w:type="dxa"/>
          </w:tcPr>
        </w:tc>
        <w:tc>
          <w:p>
            <w:r>
              <w:t>nmol/L/hr</w:t>
            </w:r>
          </w:p>
          <w:tcPr>
            <w:tcW w:w="4400" w:type="dxa"/>
          </w:tcPr>
        </w:tc>
      </w:tr>
      <w:tr>
        <w:tc>
          <w:p>
            <w:r>
              <w:t>175</w:t>
            </w:r>
          </w:p>
          <w:tcPr>
            <w:tcW w:w="400" w:type="dxa"/>
          </w:tcPr>
        </w:tc>
        <w:tc>
          <w:p>
            <w:r>
              <w:t>U/dL</w:t>
            </w:r>
          </w:p>
          <w:tcPr>
            <w:tcW w:w="4400" w:type="dxa"/>
          </w:tcPr>
        </w:tc>
      </w:tr>
      <w:tr>
        <w:tc>
          <w:p>
            <w:r>
              <w:t>176</w:t>
            </w:r>
          </w:p>
          <w:tcPr>
            <w:tcW w:w="400" w:type="dxa"/>
          </w:tcPr>
        </w:tc>
        <w:tc>
          <w:p>
            <w:r>
              <w:t>U/g</w:t>
            </w:r>
          </w:p>
          <w:tcPr>
            <w:tcW w:w="4400" w:type="dxa"/>
          </w:tcPr>
        </w:tc>
      </w:tr>
      <w:tr>
        <w:tc>
          <w:p>
            <w:r>
              <w:t>177</w:t>
            </w:r>
          </w:p>
          <w:tcPr>
            <w:tcW w:w="400" w:type="dxa"/>
          </w:tcPr>
        </w:tc>
        <w:tc>
          <w:p>
            <w:r>
              <w:t>U/g(Hb)</w:t>
            </w:r>
          </w:p>
          <w:tcPr>
            <w:tcW w:w="4400" w:type="dxa"/>
          </w:tcPr>
        </w:tc>
      </w:tr>
      <w:tr>
        <w:tc>
          <w:p>
            <w:r>
              <w:t>178</w:t>
            </w:r>
          </w:p>
          <w:tcPr>
            <w:tcW w:w="400" w:type="dxa"/>
          </w:tcPr>
        </w:tc>
        <w:tc>
          <w:p>
            <w:r>
              <w:t>U/mL</w:t>
            </w:r>
          </w:p>
          <w:tcPr>
            <w:tcW w:w="4400" w:type="dxa"/>
          </w:tcPr>
        </w:tc>
      </w:tr>
      <w:tr>
        <w:tc>
          <w:p>
            <w:r>
              <w:t>179</w:t>
            </w:r>
          </w:p>
          <w:tcPr>
            <w:tcW w:w="400" w:type="dxa"/>
          </w:tcPr>
        </w:tc>
        <w:tc>
          <w:p>
            <w:r>
              <w:t>ug/mL</w:t>
            </w:r>
          </w:p>
          <w:tcPr>
            <w:tcW w:w="4400" w:type="dxa"/>
          </w:tcPr>
        </w:tc>
      </w:tr>
      <w:tr>
        <w:tc>
          <w:p>
            <w:r>
              <w:t>180</w:t>
            </w:r>
          </w:p>
          <w:tcPr>
            <w:tcW w:w="400" w:type="dxa"/>
          </w:tcPr>
        </w:tc>
        <w:tc>
          <w:p>
            <w:r>
              <w:t>umol/mol</w:t>
            </w:r>
          </w:p>
          <w:tcPr>
            <w:tcW w:w="4400" w:type="dxa"/>
          </w:tcPr>
        </w:tc>
      </w:tr>
      <w:tr>
        <w:tc>
          <w:p>
            <w:r>
              <w:t>181</w:t>
            </w:r>
          </w:p>
          <w:tcPr>
            <w:tcW w:w="400" w:type="dxa"/>
          </w:tcPr>
        </w:tc>
        <w:tc>
          <w:p>
            <w:r>
              <w:t>umol/mol(Hb)</w:t>
            </w:r>
          </w:p>
          <w:tcPr>
            <w:tcW w:w="4400" w:type="dxa"/>
          </w:tcPr>
        </w:tc>
      </w:tr>
      <w:tr>
        <w:tc>
          <w:p>
            <w:r>
              <w:t>182</w:t>
            </w:r>
          </w:p>
          <w:tcPr>
            <w:tcW w:w="400" w:type="dxa"/>
          </w:tcPr>
        </w:tc>
        <w:tc>
          <w:p>
            <w:r>
              <w:t>uu/mL</w:t>
            </w:r>
          </w:p>
          <w:tcPr>
            <w:tcW w:w="4400" w:type="dxa"/>
          </w:tcPr>
        </w:tc>
      </w:tr>
      <w:tr>
        <w:tc>
          <w:p>
            <w:r>
              <w:t>183</w:t>
            </w:r>
          </w:p>
          <w:tcPr>
            <w:tcW w:w="400" w:type="dxa"/>
          </w:tcPr>
        </w:tc>
        <w:tc>
          <w:p>
            <w:r>
              <w:t>10*-2</w:t>
            </w:r>
          </w:p>
          <w:tcPr>
            <w:tcW w:w="4400" w:type="dxa"/>
          </w:tcPr>
        </w:tc>
      </w:tr>
      <w:tr>
        <w:tc>
          <w:p>
            <w:r>
              <w:t>184</w:t>
            </w:r>
          </w:p>
          <w:tcPr>
            <w:tcW w:w="400" w:type="dxa"/>
          </w:tcPr>
        </w:tc>
        <w:tc>
          <w:p>
            <w:r>
              <w:t>10*-3</w:t>
            </w:r>
          </w:p>
          <w:tcPr>
            <w:tcW w:w="4400" w:type="dxa"/>
          </w:tcPr>
        </w:tc>
      </w:tr>
      <w:tr>
        <w:tc>
          <w:p>
            <w:r>
              <w:t>185</w:t>
            </w:r>
          </w:p>
          <w:tcPr>
            <w:tcW w:w="400" w:type="dxa"/>
          </w:tcPr>
        </w:tc>
        <w:tc>
          <w:p>
            <w:r>
              <w:t>L/L</w:t>
            </w:r>
          </w:p>
          <w:tcPr>
            <w:tcW w:w="4400" w:type="dxa"/>
          </w:tcPr>
        </w:tc>
      </w:tr>
      <w:tr>
        <w:tc>
          <w:p>
            <w:r>
              <w:t>186</w:t>
            </w:r>
          </w:p>
          <w:tcPr>
            <w:tcW w:w="400" w:type="dxa"/>
          </w:tcPr>
        </w:tc>
        <w:tc>
          <w:p>
            <w:r>
              <w:t>kua/L</w:t>
            </w:r>
          </w:p>
          <w:tcPr>
            <w:tcW w:w="4400" w:type="dxa"/>
          </w:tcPr>
        </w:tc>
      </w:tr>
      <w:tr>
        <w:tc>
          <w:p>
            <w:r>
              <w:t>187</w:t>
            </w:r>
          </w:p>
          <w:tcPr>
            <w:tcW w:w="400" w:type="dxa"/>
          </w:tcPr>
        </w:tc>
        <w:tc>
          <w:p>
            <w:r>
              <w:t>mmol/mmol</w:t>
            </w:r>
          </w:p>
          <w:tcPr>
            <w:tcW w:w="4400" w:type="dxa"/>
          </w:tcPr>
        </w:tc>
      </w:tr>
      <w:tr>
        <w:tc>
          <w:p>
            <w:r>
              <w:t>188</w:t>
            </w:r>
          </w:p>
          <w:tcPr>
            <w:tcW w:w="400" w:type="dxa"/>
          </w:tcPr>
        </w:tc>
        <w:tc>
          <w:p>
            <w:r>
              <w:t>nmol/g</w:t>
            </w:r>
          </w:p>
          <w:tcPr>
            <w:tcW w:w="4400" w:type="dxa"/>
          </w:tcPr>
        </w:tc>
      </w:tr>
      <w:tr>
        <w:tc>
          <w:p>
            <w:r>
              <w:t>189</w:t>
            </w:r>
          </w:p>
          <w:tcPr>
            <w:tcW w:w="400" w:type="dxa"/>
          </w:tcPr>
        </w:tc>
        <w:tc>
          <w:p>
            <w:r>
              <w:t>nmol/h/mL(RBC)</w:t>
            </w:r>
          </w:p>
          <w:tcPr>
            <w:tcW w:w="4400" w:type="dxa"/>
          </w:tcPr>
        </w:tc>
      </w:tr>
      <w:tr>
        <w:tc>
          <w:p>
            <w:r>
              <w:t>190</w:t>
            </w:r>
          </w:p>
          <w:tcPr>
            <w:tcW w:w="400" w:type="dxa"/>
          </w:tcPr>
        </w:tc>
        <w:tc>
          <w:p>
            <w:r>
              <w:t>nmol/mL/min</w:t>
            </w:r>
          </w:p>
          <w:tcPr>
            <w:tcW w:w="4400" w:type="dxa"/>
          </w:tcPr>
        </w:tc>
      </w:tr>
      <w:tr>
        <w:tc>
          <w:p>
            <w:r>
              <w:t>191</w:t>
            </w:r>
          </w:p>
          <w:tcPr>
            <w:tcW w:w="400" w:type="dxa"/>
          </w:tcPr>
        </w:tc>
        <w:tc>
          <w:p>
            <w:r>
              <w:t>nmol/mmol</w:t>
            </w:r>
          </w:p>
          <w:tcPr>
            <w:tcW w:w="4400" w:type="dxa"/>
          </w:tcPr>
        </w:tc>
      </w:tr>
      <w:tr>
        <w:tc>
          <w:p>
            <w:r>
              <w:t>192</w:t>
            </w:r>
          </w:p>
          <w:tcPr>
            <w:tcW w:w="400" w:type="dxa"/>
          </w:tcPr>
        </w:tc>
        <w:tc>
          <w:p>
            <w:r>
              <w:t>pmol/h/mg(Hb)</w:t>
            </w:r>
          </w:p>
          <w:tcPr>
            <w:tcW w:w="4400" w:type="dxa"/>
          </w:tcPr>
        </w:tc>
      </w:tr>
      <w:tr>
        <w:tc>
          <w:p>
            <w:r>
              <w:t>193</w:t>
            </w:r>
          </w:p>
          <w:tcPr>
            <w:tcW w:w="400" w:type="dxa"/>
          </w:tcPr>
        </w:tc>
        <w:tc>
          <w:p>
            <w:r>
              <w:t>uU/spec</w:t>
            </w:r>
          </w:p>
          <w:tcPr>
            <w:tcW w:w="4400" w:type="dxa"/>
          </w:tcPr>
        </w:tc>
      </w:tr>
      <w:tr>
        <w:tc>
          <w:p>
            <w:r>
              <w:t>194</w:t>
            </w:r>
          </w:p>
          <w:tcPr>
            <w:tcW w:w="400" w:type="dxa"/>
          </w:tcPr>
        </w:tc>
        <w:tc>
          <w:p>
            <w:r>
              <w:t>g/mol</w:t>
            </w:r>
          </w:p>
          <w:tcPr>
            <w:tcW w:w="4400" w:type="dxa"/>
          </w:tcPr>
        </w:tc>
      </w:tr>
      <w:tr>
        <w:tc>
          <w:p>
            <w:r>
              <w:t>195</w:t>
            </w:r>
          </w:p>
          <w:tcPr>
            <w:tcW w:w="400" w:type="dxa"/>
          </w:tcPr>
        </w:tc>
        <w:tc>
          <w:p>
            <w:r>
              <w:t>titre</w:t>
            </w:r>
          </w:p>
          <w:tcPr>
            <w:tcW w:w="4400" w:type="dxa"/>
          </w:tcPr>
        </w:tc>
      </w:tr>
      <w:tr>
        <w:tc>
          <w:p>
            <w:r>
              <w:t>196</w:t>
            </w:r>
          </w:p>
          <w:tcPr>
            <w:tcW w:w="400" w:type="dxa"/>
          </w:tcPr>
        </w:tc>
        <w:tc>
          <w:p>
            <w:r>
              <w:t>mg/12hrs</w:t>
            </w:r>
          </w:p>
          <w:tcPr>
            <w:tcW w:w="4400" w:type="dxa"/>
          </w:tcPr>
        </w:tc>
      </w:tr>
      <w:tr>
        <w:tc>
          <w:p>
            <w:r>
              <w:t>197</w:t>
            </w:r>
          </w:p>
          <w:tcPr>
            <w:tcW w:w="400" w:type="dxa"/>
          </w:tcPr>
        </w:tc>
        <w:tc>
          <w:p>
            <w:r>
              <w:t>SD</w:t>
            </w:r>
          </w:p>
          <w:tcPr>
            <w:tcW w:w="4400" w:type="dxa"/>
          </w:tcPr>
        </w:tc>
      </w:tr>
      <w:tr>
        <w:tc>
          <w:p>
            <w:r>
              <w:t>198</w:t>
            </w:r>
          </w:p>
          <w:tcPr>
            <w:tcW w:w="400" w:type="dxa"/>
          </w:tcPr>
        </w:tc>
        <w:tc>
          <w:p>
            <w:r>
              <w:t>/cu.mm</w:t>
            </w:r>
          </w:p>
          <w:tcPr>
            <w:tcW w:w="4400" w:type="dxa"/>
          </w:tcPr>
        </w:tc>
      </w:tr>
      <w:tr>
        <w:tc>
          <w:p>
            <w:r>
              <w:t>199</w:t>
            </w:r>
          </w:p>
          <w:tcPr>
            <w:tcW w:w="400" w:type="dxa"/>
          </w:tcPr>
        </w:tc>
        <w:tc>
          <w:p>
            <w:r>
              <w:t>GPL/ml</w:t>
            </w:r>
          </w:p>
          <w:tcPr>
            <w:tcW w:w="4400" w:type="dxa"/>
          </w:tcPr>
        </w:tc>
      </w:tr>
      <w:tr>
        <w:tc>
          <w:p>
            <w:r>
              <w:t>200</w:t>
            </w:r>
          </w:p>
          <w:tcPr>
            <w:tcW w:w="400" w:type="dxa"/>
          </w:tcPr>
        </w:tc>
        <w:tc>
          <w:p>
            <w:r>
              <w:t>MPL/ml</w:t>
            </w:r>
          </w:p>
          <w:tcPr>
            <w:tcW w:w="4400" w:type="dxa"/>
          </w:tcPr>
        </w:tc>
      </w:tr>
      <w:tr>
        <w:tc>
          <w:p>
            <w:r>
              <w:t>201</w:t>
            </w:r>
          </w:p>
          <w:tcPr>
            <w:tcW w:w="400" w:type="dxa"/>
          </w:tcPr>
        </w:tc>
        <w:tc>
          <w:p>
            <w:r>
              <w:t>ugFEU/ml</w:t>
            </w:r>
          </w:p>
          <w:tcPr>
            <w:tcW w:w="4400" w:type="dxa"/>
          </w:tcPr>
        </w:tc>
      </w:tr>
      <w:tr>
        <w:tc>
          <w:p>
            <w:r>
              <w:t>202</w:t>
            </w:r>
          </w:p>
          <w:tcPr>
            <w:tcW w:w="400" w:type="dxa"/>
          </w:tcPr>
        </w:tc>
        <w:tc>
          <w:p>
            <w:r>
              <w:t>mOsm/kg</w:t>
            </w:r>
          </w:p>
          <w:tcPr>
            <w:tcW w:w="4400" w:type="dxa"/>
          </w:tcPr>
        </w:tc>
      </w:tr>
      <w:tr>
        <w:tc>
          <w:p>
            <w:r>
              <w:t>203</w:t>
            </w:r>
          </w:p>
          <w:tcPr>
            <w:tcW w:w="400" w:type="dxa"/>
          </w:tcPr>
        </w:tc>
        <w:tc>
          <w:p>
            <w:r>
              <w:t>GPL U/ml</w:t>
            </w:r>
          </w:p>
          <w:tcPr>
            <w:tcW w:w="4400" w:type="dxa"/>
          </w:tcPr>
        </w:tc>
      </w:tr>
      <w:tr>
        <w:tc>
          <w:p>
            <w:r>
              <w:t>204</w:t>
            </w:r>
          </w:p>
          <w:tcPr>
            <w:tcW w:w="400" w:type="dxa"/>
          </w:tcPr>
        </w:tc>
        <w:tc>
          <w:p>
            <w:r>
              <w:t>GPM U/ml</w:t>
            </w:r>
          </w:p>
          <w:tcPr>
            <w:tcW w:w="4400" w:type="dxa"/>
          </w:tcPr>
        </w:tc>
      </w:tr>
      <w:tr>
        <w:tc>
          <w:p>
            <w:r>
              <w:t>205</w:t>
            </w:r>
          </w:p>
          <w:tcPr>
            <w:tcW w:w="400" w:type="dxa"/>
          </w:tcPr>
        </w:tc>
        <w:tc>
          <w:p>
            <w:r>
              <w:t>mmol/mol Hb</w:t>
            </w:r>
          </w:p>
          <w:tcPr>
            <w:tcW w:w="4400" w:type="dxa"/>
          </w:tcPr>
        </w:tc>
      </w:tr>
      <w:tr>
        <w:tc>
          <w:p>
            <w:r>
              <w:t>206</w:t>
            </w:r>
          </w:p>
          <w:tcPr>
            <w:tcW w:w="400" w:type="dxa"/>
          </w:tcPr>
        </w:tc>
        <w:tc>
          <w:p>
            <w:r>
              <w:t>nmol/gHb/h</w:t>
            </w:r>
          </w:p>
          <w:tcPr>
            <w:tcW w:w="4400" w:type="dxa"/>
          </w:tcPr>
        </w:tc>
      </w:tr>
      <w:tr>
        <w:tc>
          <w:p>
            <w:r>
              <w:t>207</w:t>
            </w:r>
          </w:p>
          <w:tcPr>
            <w:tcW w:w="400" w:type="dxa"/>
          </w:tcPr>
        </w:tc>
        <w:tc>
          <w:p>
            <w:r>
              <w:t>ml/min/1.73m</w:t>
            </w:r>
          </w:p>
          <w:tcPr>
            <w:tcW w:w="4400" w:type="dxa"/>
          </w:tcPr>
        </w:tc>
      </w:tr>
      <w:tr>
        <w:tc>
          <w:p>
            <w:r>
              <w:t>208</w:t>
            </w:r>
          </w:p>
          <w:tcPr>
            <w:tcW w:w="400" w:type="dxa"/>
          </w:tcPr>
        </w:tc>
        <w:tc>
          <w:p>
            <w:r>
              <w:t>ml/min/1.73m*2</w:t>
            </w:r>
          </w:p>
          <w:tcPr>
            <w:tcW w:w="4400" w:type="dxa"/>
          </w:tcPr>
        </w:tc>
      </w:tr>
      <w:tr>
        <w:tc>
          <w:p>
            <w:r>
              <w:t>209</w:t>
            </w:r>
          </w:p>
          <w:tcPr>
            <w:tcW w:w="400" w:type="dxa"/>
          </w:tcPr>
        </w:tc>
        <w:tc>
          <w:p>
            <w:r>
              <w:t>#/[tot]</w:t>
            </w:r>
          </w:p>
          <w:tcPr>
            <w:tcW w:w="4400" w:type="dxa"/>
          </w:tcPr>
        </w:tc>
      </w:tr>
      <w:tr>
        <w:tc>
          <w:p>
            <w:r>
              <w:t>210</w:t>
            </w:r>
          </w:p>
          <w:tcPr>
            <w:tcW w:w="400" w:type="dxa"/>
          </w:tcPr>
        </w:tc>
        <w:tc>
          <w:p>
            <w:r>
              <w:t>#/HPF</w:t>
            </w:r>
          </w:p>
          <w:tcPr>
            <w:tcW w:w="4400" w:type="dxa"/>
          </w:tcPr>
        </w:tc>
      </w:tr>
      <w:tr>
        <w:tc>
          <w:p>
            <w:r>
              <w:t>211</w:t>
            </w:r>
          </w:p>
          <w:tcPr>
            <w:tcW w:w="400" w:type="dxa"/>
          </w:tcPr>
        </w:tc>
        <w:tc>
          <w:p>
            <w:r>
              <w:t>#G ( )/L</w:t>
            </w:r>
          </w:p>
          <w:tcPr>
            <w:tcW w:w="4400" w:type="dxa"/>
          </w:tcPr>
        </w:tc>
      </w:tr>
      <w:tr>
        <w:tc>
          <w:p>
            <w:r>
              <w:t>212</w:t>
            </w:r>
          </w:p>
          <w:tcPr>
            <w:tcW w:w="400" w:type="dxa"/>
          </w:tcPr>
        </w:tc>
        <w:tc>
          <w:p>
            <w:r>
              <w:t>#k ( )/L</w:t>
            </w:r>
          </w:p>
          <w:tcPr>
            <w:tcW w:w="4400" w:type="dxa"/>
          </w:tcPr>
        </w:tc>
      </w:tr>
      <w:tr>
        <w:tc>
          <w:p>
            <w:r>
              <w:t>213</w:t>
            </w:r>
          </w:p>
          <w:tcPr>
            <w:tcW w:w="400" w:type="dxa"/>
          </w:tcPr>
        </w:tc>
        <w:tc>
          <w:p>
            <w:r>
              <w:t>#M ( )/L</w:t>
            </w:r>
          </w:p>
          <w:tcPr>
            <w:tcW w:w="4400" w:type="dxa"/>
          </w:tcPr>
        </w:tc>
      </w:tr>
      <w:tr>
        <w:tc>
          <w:p>
            <w:r>
              <w:t>214</w:t>
            </w:r>
          </w:p>
          <w:tcPr>
            <w:tcW w:w="400" w:type="dxa"/>
          </w:tcPr>
        </w:tc>
        <w:tc>
          <w:p>
            <w:r>
              <w:t>#T ( )/L</w:t>
            </w:r>
          </w:p>
          <w:tcPr>
            <w:tcW w:w="4400" w:type="dxa"/>
          </w:tcPr>
        </w:tc>
      </w:tr>
      <w:tr>
        <w:tc>
          <w:p>
            <w:r>
              <w:t>215</w:t>
            </w:r>
          </w:p>
          <w:tcPr>
            <w:tcW w:w="400" w:type="dxa"/>
          </w:tcPr>
        </w:tc>
        <w:tc>
          <w:p>
            <w:r>
              <w:t>%Hb</w:t>
            </w:r>
          </w:p>
          <w:tcPr>
            <w:tcW w:w="4400" w:type="dxa"/>
          </w:tcPr>
        </w:tc>
      </w:tr>
      <w:tr>
        <w:tc>
          <w:p>
            <w:r>
              <w:t>216</w:t>
            </w:r>
          </w:p>
          <w:tcPr>
            <w:tcW w:w="400" w:type="dxa"/>
          </w:tcPr>
        </w:tc>
        <w:tc>
          <w:p>
            <w:r>
              <w:t>/g(Hb)</w:t>
            </w:r>
          </w:p>
          <w:tcPr>
            <w:tcW w:w="4400" w:type="dxa"/>
          </w:tcPr>
        </w:tc>
      </w:tr>
      <w:tr>
        <w:tc>
          <w:p>
            <w:r>
              <w:t>217</w:t>
            </w:r>
          </w:p>
          <w:tcPr>
            <w:tcW w:w="400" w:type="dxa"/>
          </w:tcPr>
        </w:tc>
        <w:tc>
          <w:p>
            <w:r>
              <w:t>/m*3</w:t>
            </w:r>
          </w:p>
          <w:tcPr>
            <w:tcW w:w="4400" w:type="dxa"/>
          </w:tcPr>
        </w:tc>
      </w:tr>
      <w:tr>
        <w:tc>
          <w:p>
            <w:r>
              <w:t>218</w:t>
            </w:r>
          </w:p>
          <w:tcPr>
            <w:tcW w:w="400" w:type="dxa"/>
          </w:tcPr>
        </w:tc>
        <w:tc>
          <w:p>
            <w:r>
              <w:t>AU/L</w:t>
            </w:r>
          </w:p>
          <w:tcPr>
            <w:tcW w:w="4400" w:type="dxa"/>
          </w:tcPr>
        </w:tc>
      </w:tr>
      <w:tr>
        <w:tc>
          <w:p>
            <w:r>
              <w:t>219</w:t>
            </w:r>
          </w:p>
          <w:tcPr>
            <w:tcW w:w="400" w:type="dxa"/>
          </w:tcPr>
        </w:tc>
        <w:tc>
          <w:p>
            <w:r>
              <w:t>cell/L</w:t>
            </w:r>
          </w:p>
          <w:tcPr>
            <w:tcW w:w="4400" w:type="dxa"/>
          </w:tcPr>
        </w:tc>
      </w:tr>
      <w:tr>
        <w:tc>
          <w:p>
            <w:r>
              <w:t>220</w:t>
            </w:r>
          </w:p>
          <w:tcPr>
            <w:tcW w:w="400" w:type="dxa"/>
          </w:tcPr>
        </w:tc>
        <w:tc>
          <w:p>
            <w:r>
              <w:t>cm</w:t>
            </w:r>
          </w:p>
          <w:tcPr>
            <w:tcW w:w="4400" w:type="dxa"/>
          </w:tcPr>
        </w:tc>
      </w:tr>
      <w:tr>
        <w:tc>
          <w:p>
            <w:r>
              <w:t>221</w:t>
            </w:r>
          </w:p>
          <w:tcPr>
            <w:tcW w:w="400" w:type="dxa"/>
          </w:tcPr>
        </w:tc>
        <w:tc>
          <w:p>
            <w:r>
              <w:t>copy/L</w:t>
            </w:r>
          </w:p>
          <w:tcPr>
            <w:tcW w:w="4400" w:type="dxa"/>
          </w:tcPr>
        </w:tc>
      </w:tr>
      <w:tr>
        <w:tc>
          <w:p>
            <w:r>
              <w:t>222</w:t>
            </w:r>
          </w:p>
          <w:tcPr>
            <w:tcW w:w="400" w:type="dxa"/>
          </w:tcPr>
        </w:tc>
        <w:tc>
          <w:p>
            <w:r>
              <w:t>fg/L</w:t>
            </w:r>
          </w:p>
          <w:tcPr>
            <w:tcW w:w="4400" w:type="dxa"/>
          </w:tcPr>
        </w:tc>
      </w:tr>
      <w:tr>
        <w:tc>
          <w:p>
            <w:r>
              <w:t>223</w:t>
            </w:r>
          </w:p>
          <w:tcPr>
            <w:tcW w:w="400" w:type="dxa"/>
          </w:tcPr>
        </w:tc>
        <w:tc>
          <w:p>
            <w:r>
              <w:t>g/24h</w:t>
            </w:r>
          </w:p>
          <w:tcPr>
            <w:tcW w:w="4400" w:type="dxa"/>
          </w:tcPr>
        </w:tc>
      </w:tr>
      <w:tr>
        <w:tc>
          <w:p>
            <w:r>
              <w:t>224</w:t>
            </w:r>
          </w:p>
          <w:tcPr>
            <w:tcW w:w="400" w:type="dxa"/>
          </w:tcPr>
        </w:tc>
        <w:tc>
          <w:p>
            <w:r>
              <w:t>g/h</w:t>
            </w:r>
          </w:p>
          <w:tcPr>
            <w:tcW w:w="4400" w:type="dxa"/>
          </w:tcPr>
        </w:tc>
      </w:tr>
      <w:tr>
        <w:tc>
          <w:p>
            <w:r>
              <w:t>225</w:t>
            </w:r>
          </w:p>
          <w:tcPr>
            <w:tcW w:w="400" w:type="dxa"/>
          </w:tcPr>
        </w:tc>
        <w:tc>
          <w:p>
            <w:r>
              <w:t>g/kg</w:t>
            </w:r>
          </w:p>
          <w:tcPr>
            <w:tcW w:w="4400" w:type="dxa"/>
          </w:tcPr>
        </w:tc>
      </w:tr>
      <w:tr>
        <w:tc>
          <w:p>
            <w:r>
              <w:t>226</w:t>
            </w:r>
          </w:p>
          <w:tcPr>
            <w:tcW w:w="400" w:type="dxa"/>
          </w:tcPr>
        </w:tc>
        <w:tc>
          <w:p>
            <w:r>
              <w:t>Gcell/L</w:t>
            </w:r>
          </w:p>
          <w:tcPr>
            <w:tcW w:w="4400" w:type="dxa"/>
          </w:tcPr>
        </w:tc>
      </w:tr>
      <w:tr>
        <w:tc>
          <w:p>
            <w:r>
              <w:t>227</w:t>
            </w:r>
          </w:p>
          <w:tcPr>
            <w:tcW w:w="400" w:type="dxa"/>
          </w:tcPr>
        </w:tc>
        <w:tc>
          <w:p>
            <w:r>
              <w:t>Gcopy/L</w:t>
            </w:r>
          </w:p>
          <w:tcPr>
            <w:tcW w:w="4400" w:type="dxa"/>
          </w:tcPr>
        </w:tc>
      </w:tr>
      <w:tr>
        <w:tc>
          <w:p>
            <w:r>
              <w:t>228</w:t>
            </w:r>
          </w:p>
          <w:tcPr>
            <w:tcW w:w="400" w:type="dxa"/>
          </w:tcPr>
        </w:tc>
        <w:tc>
          <w:p>
            <w:r>
              <w:t>inch</w:t>
            </w:r>
          </w:p>
          <w:tcPr>
            <w:tcW w:w="4400" w:type="dxa"/>
          </w:tcPr>
        </w:tc>
      </w:tr>
      <w:tr>
        <w:tc>
          <w:p>
            <w:r>
              <w:t>229</w:t>
            </w:r>
          </w:p>
          <w:tcPr>
            <w:tcW w:w="400" w:type="dxa"/>
          </w:tcPr>
        </w:tc>
        <w:tc>
          <w:p>
            <w:r>
              <w:t>INR U</w:t>
            </w:r>
          </w:p>
          <w:tcPr>
            <w:tcW w:w="4400" w:type="dxa"/>
          </w:tcPr>
        </w:tc>
      </w:tr>
      <w:tr>
        <w:tc>
          <w:p>
            <w:r>
              <w:t>230</w:t>
            </w:r>
          </w:p>
          <w:tcPr>
            <w:tcW w:w="400" w:type="dxa"/>
          </w:tcPr>
        </w:tc>
        <w:tc>
          <w:p>
            <w:r>
              <w:t>kAU/L</w:t>
            </w:r>
          </w:p>
          <w:tcPr>
            <w:tcW w:w="4400" w:type="dxa"/>
          </w:tcPr>
        </w:tc>
      </w:tr>
      <w:tr>
        <w:tc>
          <w:p>
            <w:r>
              <w:t>231</w:t>
            </w:r>
          </w:p>
          <w:tcPr>
            <w:tcW w:w="400" w:type="dxa"/>
          </w:tcPr>
        </w:tc>
        <w:tc>
          <w:p>
            <w:r>
              <w:t>kcell/L</w:t>
            </w:r>
          </w:p>
          <w:tcPr>
            <w:tcW w:w="4400" w:type="dxa"/>
          </w:tcPr>
        </w:tc>
      </w:tr>
      <w:tr>
        <w:tc>
          <w:p>
            <w:r>
              <w:t>232</w:t>
            </w:r>
          </w:p>
          <w:tcPr>
            <w:tcW w:w="400" w:type="dxa"/>
          </w:tcPr>
        </w:tc>
        <w:tc>
          <w:p>
            <w:r>
              <w:t>kcopy/L</w:t>
            </w:r>
          </w:p>
          <w:tcPr>
            <w:tcW w:w="4400" w:type="dxa"/>
          </w:tcPr>
        </w:tc>
      </w:tr>
      <w:tr>
        <w:tc>
          <w:p>
            <w:r>
              <w:t>233</w:t>
            </w:r>
          </w:p>
          <w:tcPr>
            <w:tcW w:w="400" w:type="dxa"/>
          </w:tcPr>
        </w:tc>
        <w:tc>
          <w:p>
            <w:r>
              <w:t>L/24h</w:t>
            </w:r>
          </w:p>
          <w:tcPr>
            <w:tcW w:w="4400" w:type="dxa"/>
          </w:tcPr>
        </w:tc>
      </w:tr>
      <w:tr>
        <w:tc>
          <w:p>
            <w:r>
              <w:t>234</w:t>
            </w:r>
          </w:p>
          <w:tcPr>
            <w:tcW w:w="400" w:type="dxa"/>
          </w:tcPr>
        </w:tc>
        <w:tc>
          <w:p>
            <w:r>
              <w:t>L/h</w:t>
            </w:r>
          </w:p>
          <w:tcPr>
            <w:tcW w:w="4400" w:type="dxa"/>
          </w:tcPr>
        </w:tc>
      </w:tr>
      <w:tr>
        <w:tc>
          <w:p>
            <w:r>
              <w:t>235</w:t>
            </w:r>
          </w:p>
          <w:tcPr>
            <w:tcW w:w="400" w:type="dxa"/>
          </w:tcPr>
        </w:tc>
        <w:tc>
          <w:p>
            <w:r>
              <w:t>lm/m*2</w:t>
            </w:r>
          </w:p>
          <w:tcPr>
            <w:tcW w:w="4400" w:type="dxa"/>
          </w:tcPr>
        </w:tc>
      </w:tr>
      <w:tr>
        <w:tc>
          <w:p>
            <w:r>
              <w:t>236</w:t>
            </w:r>
          </w:p>
          <w:tcPr>
            <w:tcW w:w="400" w:type="dxa"/>
          </w:tcPr>
        </w:tc>
        <w:tc>
          <w:p>
            <w:r>
              <w:t>m*2</w:t>
            </w:r>
          </w:p>
          <w:tcPr>
            <w:tcW w:w="4400" w:type="dxa"/>
          </w:tcPr>
        </w:tc>
      </w:tr>
      <w:tr>
        <w:tc>
          <w:p>
            <w:r>
              <w:t>237</w:t>
            </w:r>
          </w:p>
          <w:tcPr>
            <w:tcW w:w="400" w:type="dxa"/>
          </w:tcPr>
        </w:tc>
        <w:tc>
          <w:p>
            <w:r>
              <w:t>m/s*2</w:t>
            </w:r>
          </w:p>
          <w:tcPr>
            <w:tcW w:w="4400" w:type="dxa"/>
          </w:tcPr>
        </w:tc>
      </w:tr>
      <w:tr>
        <w:tc>
          <w:p>
            <w:r>
              <w:t>238</w:t>
            </w:r>
          </w:p>
          <w:tcPr>
            <w:tcW w:w="400" w:type="dxa"/>
          </w:tcPr>
        </w:tc>
        <w:tc>
          <w:p>
            <w:r>
              <w:t>MAU/L</w:t>
            </w:r>
          </w:p>
          <w:tcPr>
            <w:tcW w:w="4400" w:type="dxa"/>
          </w:tcPr>
        </w:tc>
      </w:tr>
      <w:tr>
        <w:tc>
          <w:p>
            <w:r>
              <w:t>239</w:t>
            </w:r>
          </w:p>
          <w:tcPr>
            <w:tcW w:w="400" w:type="dxa"/>
          </w:tcPr>
        </w:tc>
        <w:tc>
          <w:p>
            <w:r>
              <w:t>Mcell/L</w:t>
            </w:r>
          </w:p>
          <w:tcPr>
            <w:tcW w:w="4400" w:type="dxa"/>
          </w:tcPr>
        </w:tc>
      </w:tr>
      <w:tr>
        <w:tc>
          <w:p>
            <w:r>
              <w:t>240</w:t>
            </w:r>
          </w:p>
          <w:tcPr>
            <w:tcW w:w="400" w:type="dxa"/>
          </w:tcPr>
        </w:tc>
        <w:tc>
          <w:p>
            <w:r>
              <w:t>Mcopy/L</w:t>
            </w:r>
          </w:p>
          <w:tcPr>
            <w:tcW w:w="4400" w:type="dxa"/>
          </w:tcPr>
        </w:tc>
      </w:tr>
      <w:tr>
        <w:tc>
          <w:p>
            <w:r>
              <w:t>241</w:t>
            </w:r>
          </w:p>
          <w:tcPr>
            <w:tcW w:w="400" w:type="dxa"/>
          </w:tcPr>
        </w:tc>
        <w:tc>
          <w:p>
            <w:r>
              <w:t>mg/24h</w:t>
            </w:r>
          </w:p>
          <w:tcPr>
            <w:tcW w:w="4400" w:type="dxa"/>
          </w:tcPr>
        </w:tc>
      </w:tr>
      <w:tr>
        <w:tc>
          <w:p>
            <w:r>
              <w:t>242</w:t>
            </w:r>
          </w:p>
          <w:tcPr>
            <w:tcW w:w="400" w:type="dxa"/>
          </w:tcPr>
        </w:tc>
        <w:tc>
          <w:p>
            <w:r>
              <w:t>mg/g(dry wt)</w:t>
            </w:r>
          </w:p>
          <w:tcPr>
            <w:tcW w:w="4400" w:type="dxa"/>
          </w:tcPr>
        </w:tc>
      </w:tr>
      <w:tr>
        <w:tc>
          <w:p>
            <w:r>
              <w:t>243</w:t>
            </w:r>
          </w:p>
          <w:tcPr>
            <w:tcW w:w="400" w:type="dxa"/>
          </w:tcPr>
        </w:tc>
        <w:tc>
          <w:p>
            <w:r>
              <w:t>mg/g(wet wt)</w:t>
            </w:r>
          </w:p>
          <w:tcPr>
            <w:tcW w:w="4400" w:type="dxa"/>
          </w:tcPr>
        </w:tc>
      </w:tr>
      <w:tr>
        <w:tc>
          <w:p>
            <w:r>
              <w:t>244</w:t>
            </w:r>
          </w:p>
          <w:tcPr>
            <w:tcW w:w="400" w:type="dxa"/>
          </w:tcPr>
        </w:tc>
        <w:tc>
          <w:p>
            <w:r>
              <w:t>mg/h</w:t>
            </w:r>
          </w:p>
          <w:tcPr>
            <w:tcW w:w="4400" w:type="dxa"/>
          </w:tcPr>
        </w:tc>
      </w:tr>
      <w:tr>
        <w:tc>
          <w:p>
            <w:r>
              <w:t>245</w:t>
            </w:r>
          </w:p>
          <w:tcPr>
            <w:tcW w:w="400" w:type="dxa"/>
          </w:tcPr>
        </w:tc>
        <w:tc>
          <w:p>
            <w:r>
              <w:t>mg/kg</w:t>
            </w:r>
          </w:p>
          <w:tcPr>
            <w:tcW w:w="4400" w:type="dxa"/>
          </w:tcPr>
        </w:tc>
      </w:tr>
      <w:tr>
        <w:tc>
          <w:p>
            <w:r>
              <w:t>246</w:t>
            </w:r>
          </w:p>
          <w:tcPr>
            <w:tcW w:w="400" w:type="dxa"/>
          </w:tcPr>
        </w:tc>
        <w:tc>
          <w:p>
            <w:r>
              <w:t>mg/m*3</w:t>
            </w:r>
          </w:p>
          <w:tcPr>
            <w:tcW w:w="4400" w:type="dxa"/>
          </w:tcPr>
        </w:tc>
      </w:tr>
      <w:tr>
        <w:tc>
          <w:p>
            <w:r>
              <w:t>247</w:t>
            </w:r>
          </w:p>
          <w:tcPr>
            <w:tcW w:w="400" w:type="dxa"/>
          </w:tcPr>
        </w:tc>
        <w:tc>
          <w:p>
            <w:r>
              <w:t>mg/mg</w:t>
            </w:r>
          </w:p>
          <w:tcPr>
            <w:tcW w:w="4400" w:type="dxa"/>
          </w:tcPr>
        </w:tc>
      </w:tr>
      <w:tr>
        <w:tc>
          <w:p>
            <w:r>
              <w:t>248</w:t>
            </w:r>
          </w:p>
          <w:tcPr>
            <w:tcW w:w="400" w:type="dxa"/>
          </w:tcPr>
        </w:tc>
        <w:tc>
          <w:p>
            <w:r>
              <w:t>mIU/mL</w:t>
            </w:r>
          </w:p>
          <w:tcPr>
            <w:tcW w:w="4400" w:type="dxa"/>
          </w:tcPr>
        </w:tc>
      </w:tr>
      <w:tr>
        <w:tc>
          <w:p>
            <w:r>
              <w:t>249</w:t>
            </w:r>
          </w:p>
          <w:tcPr>
            <w:tcW w:w="400" w:type="dxa"/>
          </w:tcPr>
        </w:tc>
        <w:tc>
          <w:p>
            <w:r>
              <w:t>mL/24h/1.73m*2</w:t>
            </w:r>
          </w:p>
          <w:tcPr>
            <w:tcW w:w="4400" w:type="dxa"/>
          </w:tcPr>
        </w:tc>
      </w:tr>
      <w:tr>
        <w:tc>
          <w:p>
            <w:r>
              <w:t>250</w:t>
            </w:r>
          </w:p>
          <w:tcPr>
            <w:tcW w:w="400" w:type="dxa"/>
          </w:tcPr>
        </w:tc>
        <w:tc>
          <w:p>
            <w:r>
              <w:t>mL/h</w:t>
            </w:r>
          </w:p>
          <w:tcPr>
            <w:tcW w:w="4400" w:type="dxa"/>
          </w:tcPr>
        </w:tc>
      </w:tr>
      <w:tr>
        <w:tc>
          <w:p>
            <w:r>
              <w:t>251</w:t>
            </w:r>
          </w:p>
          <w:tcPr>
            <w:tcW w:w="400" w:type="dxa"/>
          </w:tcPr>
        </w:tc>
        <w:tc>
          <w:p>
            <w:r>
              <w:t>mL/min/1.73m*2</w:t>
            </w:r>
          </w:p>
          <w:tcPr>
            <w:tcW w:w="4400" w:type="dxa"/>
          </w:tcPr>
        </w:tc>
      </w:tr>
      <w:tr>
        <w:tc>
          <w:p>
            <w:r>
              <w:t>252</w:t>
            </w:r>
          </w:p>
          <w:tcPr>
            <w:tcW w:w="400" w:type="dxa"/>
          </w:tcPr>
        </w:tc>
        <w:tc>
          <w:p>
            <w:r>
              <w:t>mmol/24h</w:t>
            </w:r>
          </w:p>
          <w:tcPr>
            <w:tcW w:w="4400" w:type="dxa"/>
          </w:tcPr>
        </w:tc>
      </w:tr>
      <w:tr>
        <w:tc>
          <w:p>
            <w:r>
              <w:t>253</w:t>
            </w:r>
          </w:p>
          <w:tcPr>
            <w:tcW w:w="400" w:type="dxa"/>
          </w:tcPr>
        </w:tc>
        <w:tc>
          <w:p>
            <w:r>
              <w:t>mmol/g(dry wt)</w:t>
            </w:r>
          </w:p>
          <w:tcPr>
            <w:tcW w:w="4400" w:type="dxa"/>
          </w:tcPr>
        </w:tc>
      </w:tr>
      <w:tr>
        <w:tc>
          <w:p>
            <w:r>
              <w:t>254</w:t>
            </w:r>
          </w:p>
          <w:tcPr>
            <w:tcW w:w="400" w:type="dxa"/>
          </w:tcPr>
        </w:tc>
        <w:tc>
          <w:p>
            <w:r>
              <w:t>mmol/g(wet wt)</w:t>
            </w:r>
          </w:p>
          <w:tcPr>
            <w:tcW w:w="4400" w:type="dxa"/>
          </w:tcPr>
        </w:tc>
      </w:tr>
      <w:tr>
        <w:tc>
          <w:p>
            <w:r>
              <w:t>255</w:t>
            </w:r>
          </w:p>
          <w:tcPr>
            <w:tcW w:w="400" w:type="dxa"/>
          </w:tcPr>
        </w:tc>
        <w:tc>
          <w:p>
            <w:r>
              <w:t>mmol/kg</w:t>
            </w:r>
          </w:p>
          <w:tcPr>
            <w:tcW w:w="4400" w:type="dxa"/>
          </w:tcPr>
        </w:tc>
      </w:tr>
      <w:tr>
        <w:tc>
          <w:p>
            <w:r>
              <w:t>256</w:t>
            </w:r>
          </w:p>
          <w:tcPr>
            <w:tcW w:w="400" w:type="dxa"/>
          </w:tcPr>
        </w:tc>
        <w:tc>
          <w:p>
            <w:r>
              <w:t>MoM</w:t>
            </w:r>
          </w:p>
          <w:tcPr>
            <w:tcW w:w="4400" w:type="dxa"/>
          </w:tcPr>
        </w:tc>
      </w:tr>
      <w:tr>
        <w:tc>
          <w:p>
            <w:r>
              <w:t>257</w:t>
            </w:r>
          </w:p>
          <w:tcPr>
            <w:tcW w:w="400" w:type="dxa"/>
          </w:tcPr>
        </w:tc>
        <w:tc>
          <w:p>
            <w:r>
              <w:t>ng/mL/h</w:t>
            </w:r>
          </w:p>
          <w:tcPr>
            <w:tcW w:w="4400" w:type="dxa"/>
          </w:tcPr>
        </w:tc>
      </w:tr>
      <w:tr>
        <w:tc>
          <w:p>
            <w:r>
              <w:t>258</w:t>
            </w:r>
          </w:p>
          <w:tcPr>
            <w:tcW w:w="400" w:type="dxa"/>
          </w:tcPr>
        </w:tc>
        <w:tc>
          <w:p>
            <w:r>
              <w:t>nmol/10*9(platelets)</w:t>
            </w:r>
          </w:p>
          <w:tcPr>
            <w:tcW w:w="4400" w:type="dxa"/>
          </w:tcPr>
        </w:tc>
      </w:tr>
      <w:tr>
        <w:tc>
          <w:p>
            <w:r>
              <w:t>259</w:t>
            </w:r>
          </w:p>
          <w:tcPr>
            <w:tcW w:w="400" w:type="dxa"/>
          </w:tcPr>
        </w:tc>
        <w:tc>
          <w:p>
            <w:r>
              <w:t>nmol/24h</w:t>
            </w:r>
          </w:p>
          <w:tcPr>
            <w:tcW w:w="4400" w:type="dxa"/>
          </w:tcPr>
        </w:tc>
      </w:tr>
      <w:tr>
        <w:tc>
          <w:p>
            <w:r>
              <w:t>260</w:t>
            </w:r>
          </w:p>
          <w:tcPr>
            <w:tcW w:w="400" w:type="dxa"/>
          </w:tcPr>
        </w:tc>
        <w:tc>
          <w:p>
            <w:r>
              <w:t>nmol/h/mL</w:t>
            </w:r>
          </w:p>
          <w:tcPr>
            <w:tcW w:w="4400" w:type="dxa"/>
          </w:tcPr>
        </w:tc>
      </w:tr>
      <w:tr>
        <w:tc>
          <w:p>
            <w:r>
              <w:t>261</w:t>
            </w:r>
          </w:p>
          <w:tcPr>
            <w:tcW w:w="400" w:type="dxa"/>
          </w:tcPr>
        </w:tc>
        <w:tc>
          <w:p>
            <w:r>
              <w:t>nmol/kg</w:t>
            </w:r>
          </w:p>
          <w:tcPr>
            <w:tcW w:w="4400" w:type="dxa"/>
          </w:tcPr>
        </w:tc>
      </w:tr>
      <w:tr>
        <w:tc>
          <w:p>
            <w:r>
              <w:t>262</w:t>
            </w:r>
          </w:p>
          <w:tcPr>
            <w:tcW w:w="400" w:type="dxa"/>
          </w:tcPr>
        </w:tc>
        <w:tc>
          <w:p>
            <w:r>
              <w:t>nmol/mmol(creat)</w:t>
            </w:r>
          </w:p>
          <w:tcPr>
            <w:tcW w:w="4400" w:type="dxa"/>
          </w:tcPr>
        </w:tc>
      </w:tr>
      <w:tr>
        <w:tc>
          <w:p>
            <w:r>
              <w:t>263</w:t>
            </w:r>
          </w:p>
          <w:tcPr>
            <w:tcW w:w="400" w:type="dxa"/>
          </w:tcPr>
        </w:tc>
        <w:tc>
          <w:p>
            <w:r>
              <w:t>nmol/mol(creat)</w:t>
            </w:r>
          </w:p>
          <w:tcPr>
            <w:tcW w:w="4400" w:type="dxa"/>
          </w:tcPr>
        </w:tc>
      </w:tr>
      <w:tr>
        <w:tc>
          <w:p>
            <w:r>
              <w:t>264</w:t>
            </w:r>
          </w:p>
          <w:tcPr>
            <w:tcW w:w="400" w:type="dxa"/>
          </w:tcPr>
        </w:tc>
        <w:tc>
          <w:p>
            <w:r>
              <w:t>PFU</w:t>
            </w:r>
          </w:p>
          <w:tcPr>
            <w:tcW w:w="4400" w:type="dxa"/>
          </w:tcPr>
        </w:tc>
      </w:tr>
      <w:tr>
        <w:tc>
          <w:p>
            <w:r>
              <w:t>265</w:t>
            </w:r>
          </w:p>
          <w:tcPr>
            <w:tcW w:w="400" w:type="dxa"/>
          </w:tcPr>
        </w:tc>
        <w:tc>
          <w:p>
            <w:r>
              <w:t>pL</w:t>
            </w:r>
          </w:p>
          <w:tcPr>
            <w:tcW w:w="4400" w:type="dxa"/>
          </w:tcPr>
        </w:tc>
      </w:tr>
      <w:tr>
        <w:tc>
          <w:p>
            <w:r>
              <w:t>266</w:t>
            </w:r>
          </w:p>
          <w:tcPr>
            <w:tcW w:w="400" w:type="dxa"/>
          </w:tcPr>
        </w:tc>
        <w:tc>
          <w:p>
            <w:r>
              <w:t>pmol/24h</w:t>
            </w:r>
          </w:p>
          <w:tcPr>
            <w:tcW w:w="4400" w:type="dxa"/>
          </w:tcPr>
        </w:tc>
      </w:tr>
      <w:tr>
        <w:tc>
          <w:p>
            <w:r>
              <w:t>267</w:t>
            </w:r>
          </w:p>
          <w:tcPr>
            <w:tcW w:w="400" w:type="dxa"/>
          </w:tcPr>
        </w:tc>
        <w:tc>
          <w:p>
            <w:r>
              <w:t>pmol/kg</w:t>
            </w:r>
          </w:p>
          <w:tcPr>
            <w:tcW w:w="4400" w:type="dxa"/>
          </w:tcPr>
        </w:tc>
      </w:tr>
      <w:tr>
        <w:tc>
          <w:p>
            <w:r>
              <w:t>268</w:t>
            </w:r>
          </w:p>
          <w:tcPr>
            <w:tcW w:w="400" w:type="dxa"/>
          </w:tcPr>
        </w:tc>
        <w:tc>
          <w:p>
            <w:r>
              <w:t>Tcell/L</w:t>
            </w:r>
          </w:p>
          <w:tcPr>
            <w:tcW w:w="4400" w:type="dxa"/>
          </w:tcPr>
        </w:tc>
      </w:tr>
      <w:tr>
        <w:tc>
          <w:p>
            <w:r>
              <w:t>269</w:t>
            </w:r>
          </w:p>
          <w:tcPr>
            <w:tcW w:w="400" w:type="dxa"/>
          </w:tcPr>
        </w:tc>
        <w:tc>
          <w:p>
            <w:r>
              <w:t>U</w:t>
            </w:r>
          </w:p>
          <w:tcPr>
            <w:tcW w:w="4400" w:type="dxa"/>
          </w:tcPr>
        </w:tc>
      </w:tr>
      <w:tr>
        <w:tc>
          <w:p>
            <w:r>
              <w:t>270</w:t>
            </w:r>
          </w:p>
          <w:tcPr>
            <w:tcW w:w="400" w:type="dxa"/>
          </w:tcPr>
        </w:tc>
        <w:tc>
          <w:p>
            <w:r>
              <w:t>U/d</w:t>
            </w:r>
          </w:p>
          <w:tcPr>
            <w:tcW w:w="4400" w:type="dxa"/>
          </w:tcPr>
        </w:tc>
      </w:tr>
      <w:tr>
        <w:tc>
          <w:p>
            <w:r>
              <w:t>271</w:t>
            </w:r>
          </w:p>
          <w:tcPr>
            <w:tcW w:w="400" w:type="dxa"/>
          </w:tcPr>
        </w:tc>
        <w:tc>
          <w:p>
            <w:r>
              <w:t>ug/24h</w:t>
            </w:r>
          </w:p>
          <w:tcPr>
            <w:tcW w:w="4400" w:type="dxa"/>
          </w:tcPr>
        </w:tc>
      </w:tr>
      <w:tr>
        <w:tc>
          <w:p>
            <w:r>
              <w:t>272</w:t>
            </w:r>
          </w:p>
          <w:tcPr>
            <w:tcW w:w="400" w:type="dxa"/>
          </w:tcPr>
        </w:tc>
        <w:tc>
          <w:p>
            <w:r>
              <w:t>ug/g(dry wt)</w:t>
            </w:r>
          </w:p>
          <w:tcPr>
            <w:tcW w:w="4400" w:type="dxa"/>
          </w:tcPr>
        </w:tc>
      </w:tr>
      <w:tr>
        <w:tc>
          <w:p>
            <w:r>
              <w:t>273</w:t>
            </w:r>
          </w:p>
          <w:tcPr>
            <w:tcW w:w="400" w:type="dxa"/>
          </w:tcPr>
        </w:tc>
        <w:tc>
          <w:p>
            <w:r>
              <w:t>ug/g(wet wt)</w:t>
            </w:r>
          </w:p>
          <w:tcPr>
            <w:tcW w:w="4400" w:type="dxa"/>
          </w:tcPr>
        </w:tc>
      </w:tr>
      <w:tr>
        <w:tc>
          <w:p>
            <w:r>
              <w:t>274</w:t>
            </w:r>
          </w:p>
          <w:tcPr>
            <w:tcW w:w="400" w:type="dxa"/>
          </w:tcPr>
        </w:tc>
        <w:tc>
          <w:p>
            <w:r>
              <w:t>ug/h</w:t>
            </w:r>
          </w:p>
          <w:tcPr>
            <w:tcW w:w="4400" w:type="dxa"/>
          </w:tcPr>
        </w:tc>
      </w:tr>
      <w:tr>
        <w:tc>
          <w:p>
            <w:r>
              <w:t>275</w:t>
            </w:r>
          </w:p>
          <w:tcPr>
            <w:tcW w:w="400" w:type="dxa"/>
          </w:tcPr>
        </w:tc>
        <w:tc>
          <w:p>
            <w:r>
              <w:t>ug/mmol(creat)</w:t>
            </w:r>
          </w:p>
          <w:tcPr>
            <w:tcW w:w="4400" w:type="dxa"/>
          </w:tcPr>
        </w:tc>
      </w:tr>
      <w:tr>
        <w:tc>
          <w:p>
            <w:r>
              <w:t>276</w:t>
            </w:r>
          </w:p>
          <w:tcPr>
            <w:tcW w:w="400" w:type="dxa"/>
          </w:tcPr>
        </w:tc>
        <w:tc>
          <w:p>
            <w:r>
              <w:t>uIU/L</w:t>
            </w:r>
          </w:p>
          <w:tcPr>
            <w:tcW w:w="4400" w:type="dxa"/>
          </w:tcPr>
        </w:tc>
      </w:tr>
      <w:tr>
        <w:tc>
          <w:p>
            <w:r>
              <w:t>277</w:t>
            </w:r>
          </w:p>
          <w:tcPr>
            <w:tcW w:w="400" w:type="dxa"/>
          </w:tcPr>
        </w:tc>
        <w:tc>
          <w:p>
            <w:r>
              <w:t>uL</w:t>
            </w:r>
          </w:p>
          <w:tcPr>
            <w:tcW w:w="4400" w:type="dxa"/>
          </w:tcPr>
        </w:tc>
      </w:tr>
      <w:tr>
        <w:tc>
          <w:p>
            <w:r>
              <w:t>278</w:t>
            </w:r>
          </w:p>
          <w:tcPr>
            <w:tcW w:w="400" w:type="dxa"/>
          </w:tcPr>
        </w:tc>
        <w:tc>
          <w:p>
            <w:r>
              <w:t>umol/24h</w:t>
            </w:r>
          </w:p>
          <w:tcPr>
            <w:tcW w:w="4400" w:type="dxa"/>
          </w:tcPr>
        </w:tc>
      </w:tr>
      <w:tr>
        <w:tc>
          <w:p>
            <w:r>
              <w:t>279</w:t>
            </w:r>
          </w:p>
          <w:tcPr>
            <w:tcW w:w="400" w:type="dxa"/>
          </w:tcPr>
        </w:tc>
        <w:tc>
          <w:p>
            <w:r>
              <w:t>umol/g(dry wt)</w:t>
            </w:r>
          </w:p>
          <w:tcPr>
            <w:tcW w:w="4400" w:type="dxa"/>
          </w:tcPr>
        </w:tc>
      </w:tr>
      <w:tr>
        <w:tc>
          <w:p>
            <w:r>
              <w:t>280</w:t>
            </w:r>
          </w:p>
          <w:tcPr>
            <w:tcW w:w="400" w:type="dxa"/>
          </w:tcPr>
        </w:tc>
        <w:tc>
          <w:p>
            <w:r>
              <w:t>umol/g(wet wt)</w:t>
            </w:r>
          </w:p>
          <w:tcPr>
            <w:tcW w:w="4400" w:type="dxa"/>
          </w:tcPr>
        </w:tc>
      </w:tr>
      <w:tr>
        <w:tc>
          <w:p>
            <w:r>
              <w:t>281</w:t>
            </w:r>
          </w:p>
          <w:tcPr>
            <w:tcW w:w="400" w:type="dxa"/>
          </w:tcPr>
        </w:tc>
        <w:tc>
          <w:p>
            <w:r>
              <w:t>umol/h/g(Prot)</w:t>
            </w:r>
          </w:p>
          <w:tcPr>
            <w:tcW w:w="4400" w:type="dxa"/>
          </w:tcPr>
        </w:tc>
      </w:tr>
      <w:tr>
        <w:tc>
          <w:p>
            <w:r>
              <w:t>282</w:t>
            </w:r>
          </w:p>
          <w:tcPr>
            <w:tcW w:w="400" w:type="dxa"/>
          </w:tcPr>
        </w:tc>
        <w:tc>
          <w:p>
            <w:r>
              <w:t>umol/h/L</w:t>
            </w:r>
          </w:p>
          <w:tcPr>
            <w:tcW w:w="4400" w:type="dxa"/>
          </w:tcPr>
        </w:tc>
      </w:tr>
      <w:tr>
        <w:tc>
          <w:p>
            <w:r>
              <w:t>283</w:t>
            </w:r>
          </w:p>
          <w:tcPr>
            <w:tcW w:w="400" w:type="dxa"/>
          </w:tcPr>
        </w:tc>
        <w:tc>
          <w:p>
            <w:r>
              <w:t>umol/kg</w:t>
            </w:r>
          </w:p>
          <w:tcPr>
            <w:tcW w:w="4400" w:type="dxa"/>
          </w:tcPr>
        </w:tc>
      </w:tr>
      <w:tr>
        <w:tc>
          <w:p>
            <w:r>
              <w:t>284</w:t>
            </w:r>
          </w:p>
          <w:tcPr>
            <w:tcW w:w="400" w:type="dxa"/>
          </w:tcPr>
        </w:tc>
        <w:tc>
          <w:p>
            <w:r>
              <w:t>umol/mmol(creat)</w:t>
            </w:r>
          </w:p>
          <w:tcPr>
            <w:tcW w:w="4400" w:type="dxa"/>
          </w:tcPr>
        </w:tc>
      </w:tr>
      <w:tr>
        <w:tc>
          <w:p>
            <w:r>
              <w:t>285</w:t>
            </w:r>
          </w:p>
          <w:tcPr>
            <w:tcW w:w="400" w:type="dxa"/>
          </w:tcPr>
        </w:tc>
        <w:tc>
          <w:p>
            <w:r>
              <w:t>uU/L</w:t>
            </w:r>
          </w:p>
          <w:tcPr>
            <w:tcW w:w="4400" w:type="dxa"/>
          </w:tcPr>
        </w:tc>
      </w:tr>
      <w:tr>
        <w:tc>
          <w:p>
            <w:r>
              <w:t>286</w:t>
            </w:r>
          </w:p>
          <w:tcPr>
            <w:tcW w:w="400" w:type="dxa"/>
          </w:tcPr>
        </w:tc>
        <w:tc>
          <w:p>
            <w:r>
              <w:t>ngTDP/g Hb</w:t>
            </w:r>
          </w:p>
          <w:tcPr>
            <w:tcW w:w="4400" w:type="dxa"/>
          </w:tcPr>
        </w:tc>
      </w:tr>
      <w:tr>
        <w:tc>
          <w:p>
            <w:r>
              <w:t>287</w:t>
            </w:r>
          </w:p>
          <w:tcPr>
            <w:tcW w:w="400" w:type="dxa"/>
          </w:tcPr>
        </w:tc>
        <w:tc>
          <w:p>
            <w:r>
              <w:t>pmol/g Hb</w:t>
            </w:r>
          </w:p>
          <w:tcPr>
            <w:tcW w:w="4400" w:type="dxa"/>
          </w:tcPr>
        </w:tc>
      </w:tr>
      <w:tr>
        <w:tc>
          <w:p>
            <w:r>
              <w:t>288</w:t>
            </w:r>
          </w:p>
          <w:tcPr>
            <w:tcW w:w="400" w:type="dxa"/>
          </w:tcPr>
        </w:tc>
        <w:tc>
          <w:p>
            <w:r>
              <w:t>mL/min/1.73m2</w:t>
            </w:r>
          </w:p>
          <w:tcPr>
            <w:tcW w:w="4400" w:type="dxa"/>
          </w:tcPr>
        </w:tc>
      </w:tr>
      <w:tr>
        <w:tc>
          <w:p>
            <w:r>
              <w:t>289</w:t>
            </w:r>
          </w:p>
          <w:tcPr>
            <w:tcW w:w="400" w:type="dxa"/>
          </w:tcPr>
        </w:tc>
        <w:tc>
          <w:p>
            <w:r>
              <w:t>% dec abs</w:t>
            </w:r>
          </w:p>
          <w:tcPr>
            <w:tcW w:w="4400" w:type="dxa"/>
          </w:tcPr>
        </w:tc>
      </w:tr>
      <w:tr>
        <w:tc>
          <w:p>
            <w:r>
              <w:t>290</w:t>
            </w:r>
          </w:p>
          <w:tcPr>
            <w:tcW w:w="400" w:type="dxa"/>
          </w:tcPr>
        </w:tc>
        <w:tc>
          <w:p>
            <w:r>
              <w:t>% haemolysis</w:t>
            </w:r>
          </w:p>
          <w:tcPr>
            <w:tcW w:w="4400" w:type="dxa"/>
          </w:tcPr>
        </w:tc>
      </w:tr>
      <w:tr>
        <w:tc>
          <w:p>
            <w:r>
              <w:t>291</w:t>
            </w:r>
          </w:p>
          <w:tcPr>
            <w:tcW w:w="400" w:type="dxa"/>
          </w:tcPr>
        </w:tc>
        <w:tc>
          <w:p>
            <w:r>
              <w:t>BU</w:t>
            </w:r>
          </w:p>
          <w:tcPr>
            <w:tcW w:w="4400" w:type="dxa"/>
          </w:tcPr>
        </w:tc>
      </w:tr>
      <w:tr>
        <w:tc>
          <w:p>
            <w:r>
              <w:t>292</w:t>
            </w:r>
          </w:p>
          <w:tcPr>
            <w:tcW w:w="400" w:type="dxa"/>
          </w:tcPr>
        </w:tc>
        <w:tc>
          <w:p>
            <w:r>
              <w:t>IU/10*12 RBC</w:t>
            </w:r>
          </w:p>
          <w:tcPr>
            <w:tcW w:w="4400" w:type="dxa"/>
          </w:tcPr>
        </w:tc>
      </w:tr>
      <w:tr>
        <w:tc>
          <w:p>
            <w:r>
              <w:t>293</w:t>
            </w:r>
          </w:p>
          <w:tcPr>
            <w:tcW w:w="400" w:type="dxa"/>
          </w:tcPr>
        </w:tc>
        <w:tc>
          <w:p>
            <w:r>
              <w:t>IU/g Hb</w:t>
            </w:r>
          </w:p>
          <w:tcPr>
            <w:tcW w:w="4400" w:type="dxa"/>
          </w:tcPr>
        </w:tc>
      </w:tr>
      <w:tr>
        <w:tc>
          <w:p>
            <w:r>
              <w:t>294</w:t>
            </w:r>
          </w:p>
          <w:tcPr>
            <w:tcW w:w="400" w:type="dxa"/>
          </w:tcPr>
        </w:tc>
        <w:tc>
          <w:p>
            <w:r>
              <w:t>IU/IU</w:t>
            </w:r>
          </w:p>
          <w:tcPr>
            <w:tcW w:w="4400" w:type="dxa"/>
          </w:tcPr>
        </w:tc>
      </w:tr>
      <w:tr>
        <w:tc>
          <w:p>
            <w:r>
              <w:t>295</w:t>
            </w:r>
          </w:p>
          <w:tcPr>
            <w:tcW w:w="400" w:type="dxa"/>
          </w:tcPr>
        </w:tc>
        <w:tc>
          <w:p>
            <w:r>
              <w:t>kUA/L</w:t>
            </w:r>
          </w:p>
          <w:tcPr>
            <w:tcW w:w="4400" w:type="dxa"/>
          </w:tcPr>
        </w:tc>
      </w:tr>
      <w:tr>
        <w:tc>
          <w:p>
            <w:r>
              <w:t>296</w:t>
            </w:r>
          </w:p>
          <w:tcPr>
            <w:tcW w:w="400" w:type="dxa"/>
          </w:tcPr>
        </w:tc>
        <w:tc>
          <w:p>
            <w:r>
              <w:t>mg/g</w:t>
            </w:r>
          </w:p>
          <w:tcPr>
            <w:tcW w:w="4400" w:type="dxa"/>
          </w:tcPr>
        </w:tc>
      </w:tr>
      <w:tr>
        <w:tc>
          <w:p>
            <w:r>
              <w:t>297</w:t>
            </w:r>
          </w:p>
          <w:tcPr>
            <w:tcW w:w="400" w:type="dxa"/>
          </w:tcPr>
        </w:tc>
        <w:tc>
          <w:p>
            <w:r>
              <w:t>mL/kg</w:t>
            </w:r>
          </w:p>
          <w:tcPr>
            <w:tcW w:w="4400" w:type="dxa"/>
          </w:tcPr>
        </w:tc>
      </w:tr>
      <w:tr>
        <w:tc>
          <w:p>
            <w:r>
              <w:t>298</w:t>
            </w:r>
          </w:p>
          <w:tcPr>
            <w:tcW w:w="400" w:type="dxa"/>
          </w:tcPr>
        </w:tc>
        <w:tc>
          <w:p>
            <w:r>
              <w:t>mL/min/1.72m*2</w:t>
            </w:r>
          </w:p>
          <w:tcPr>
            <w:tcW w:w="4400" w:type="dxa"/>
          </w:tcPr>
        </w:tc>
      </w:tr>
      <w:tr>
        <w:tc>
          <w:p>
            <w:r>
              <w:t>299</w:t>
            </w:r>
          </w:p>
          <w:tcPr>
            <w:tcW w:w="400" w:type="dxa"/>
          </w:tcPr>
        </w:tc>
        <w:tc>
          <w:p>
            <w:r>
              <w:t>N/A</w:t>
            </w:r>
          </w:p>
          <w:tcPr>
            <w:tcW w:w="4400" w:type="dxa"/>
          </w:tcPr>
        </w:tc>
      </w:tr>
      <w:tr>
        <w:tc>
          <w:p>
            <w:r>
              <w:t>300</w:t>
            </w:r>
          </w:p>
          <w:tcPr>
            <w:tcW w:w="400" w:type="dxa"/>
          </w:tcPr>
        </w:tc>
        <w:tc>
          <w:p>
            <w:r>
              <w:t>nmol/g (dry wt)</w:t>
            </w:r>
          </w:p>
          <w:tcPr>
            <w:tcW w:w="4400" w:type="dxa"/>
          </w:tcPr>
        </w:tc>
      </w:tr>
      <w:tr>
        <w:tc>
          <w:p>
            <w:r>
              <w:t>301</w:t>
            </w:r>
          </w:p>
          <w:tcPr>
            <w:tcW w:w="400" w:type="dxa"/>
          </w:tcPr>
        </w:tc>
        <w:tc>
          <w:p>
            <w:r>
              <w:t>nmol/g (Hb)</w:t>
            </w:r>
          </w:p>
          <w:tcPr>
            <w:tcW w:w="4400" w:type="dxa"/>
          </w:tcPr>
        </w:tc>
      </w:tr>
      <w:tr>
        <w:tc>
          <w:p>
            <w:r>
              <w:t>302</w:t>
            </w:r>
          </w:p>
          <w:tcPr>
            <w:tcW w:w="400" w:type="dxa"/>
          </w:tcPr>
        </w:tc>
        <w:tc>
          <w:p>
            <w:r>
              <w:t>nmol/h/g (Hb)</w:t>
            </w:r>
          </w:p>
          <w:tcPr>
            <w:tcW w:w="4400" w:type="dxa"/>
          </w:tcPr>
        </w:tc>
      </w:tr>
      <w:tr>
        <w:tc>
          <w:p>
            <w:r>
              <w:t>303</w:t>
            </w:r>
          </w:p>
          <w:tcPr>
            <w:tcW w:w="400" w:type="dxa"/>
          </w:tcPr>
        </w:tc>
        <w:tc>
          <w:p>
            <w:r>
              <w:t>nmol/h/mL washed RBC</w:t>
            </w:r>
          </w:p>
          <w:tcPr>
            <w:tcW w:w="4400" w:type="dxa"/>
          </w:tcPr>
        </w:tc>
      </w:tr>
      <w:tr>
        <w:tc>
          <w:p>
            <w:r>
              <w:t>304</w:t>
            </w:r>
          </w:p>
          <w:tcPr>
            <w:tcW w:w="400" w:type="dxa"/>
          </w:tcPr>
        </w:tc>
        <w:tc>
          <w:p>
            <w:r>
              <w:t>nmol/min/mL</w:t>
            </w:r>
          </w:p>
          <w:tcPr>
            <w:tcW w:w="4400" w:type="dxa"/>
          </w:tcPr>
        </w:tc>
      </w:tr>
      <w:tr>
        <w:tc>
          <w:p>
            <w:r>
              <w:t>305</w:t>
            </w:r>
          </w:p>
          <w:tcPr>
            <w:tcW w:w="400" w:type="dxa"/>
          </w:tcPr>
        </w:tc>
        <w:tc>
          <w:p>
            <w:r>
              <w:t>No unit</w:t>
            </w:r>
          </w:p>
          <w:tcPr>
            <w:tcW w:w="4400" w:type="dxa"/>
          </w:tcPr>
        </w:tc>
      </w:tr>
      <w:tr>
        <w:tc>
          <w:p>
            <w:r>
              <w:t>306</w:t>
            </w:r>
          </w:p>
          <w:tcPr>
            <w:tcW w:w="400" w:type="dxa"/>
          </w:tcPr>
        </w:tc>
        <w:tc>
          <w:p>
            <w:r>
              <w:t>Number</w:t>
            </w:r>
          </w:p>
          <w:tcPr>
            <w:tcW w:w="4400" w:type="dxa"/>
          </w:tcPr>
        </w:tc>
      </w:tr>
      <w:tr>
        <w:tc>
          <w:p>
            <w:r>
              <w:t>307</w:t>
            </w:r>
          </w:p>
          <w:tcPr>
            <w:tcW w:w="400" w:type="dxa"/>
          </w:tcPr>
        </w:tc>
        <w:tc>
          <w:p>
            <w:r>
              <w:t>pmol/8x10*8 (RBC)</w:t>
            </w:r>
          </w:p>
          <w:tcPr>
            <w:tcW w:w="4400" w:type="dxa"/>
          </w:tcPr>
        </w:tc>
      </w:tr>
      <w:tr>
        <w:tc>
          <w:p>
            <w:r>
              <w:t>308</w:t>
            </w:r>
          </w:p>
          <w:tcPr>
            <w:tcW w:w="400" w:type="dxa"/>
          </w:tcPr>
        </w:tc>
        <w:tc>
          <w:p>
            <w:r>
              <w:t>pmol/g (RBC)</w:t>
            </w:r>
          </w:p>
          <w:tcPr>
            <w:tcW w:w="4400" w:type="dxa"/>
          </w:tcPr>
        </w:tc>
      </w:tr>
      <w:tr>
        <w:tc>
          <w:p>
            <w:r>
              <w:t>309</w:t>
            </w:r>
          </w:p>
          <w:tcPr>
            <w:tcW w:w="400" w:type="dxa"/>
          </w:tcPr>
        </w:tc>
        <w:tc>
          <w:p>
            <w:r>
              <w:t>pmol/mL/h</w:t>
            </w:r>
          </w:p>
          <w:tcPr>
            <w:tcW w:w="4400" w:type="dxa"/>
          </w:tcPr>
        </w:tc>
      </w:tr>
      <w:tr>
        <w:tc>
          <w:p>
            <w:r>
              <w:t>310</w:t>
            </w:r>
          </w:p>
          <w:tcPr>
            <w:tcW w:w="400" w:type="dxa"/>
          </w:tcPr>
        </w:tc>
        <w:tc>
          <w:p>
            <w:r>
              <w:t>pmol/mU</w:t>
            </w:r>
          </w:p>
          <w:tcPr>
            <w:tcW w:w="4400" w:type="dxa"/>
          </w:tcPr>
        </w:tc>
      </w:tr>
      <w:tr>
        <w:tc>
          <w:p>
            <w:r>
              <w:t>311</w:t>
            </w:r>
          </w:p>
          <w:tcPr>
            <w:tcW w:w="400" w:type="dxa"/>
          </w:tcPr>
        </w:tc>
        <w:tc>
          <w:p>
            <w:r>
              <w:t>pmol/pmol</w:t>
            </w:r>
          </w:p>
          <w:tcPr>
            <w:tcW w:w="4400" w:type="dxa"/>
          </w:tcPr>
        </w:tc>
      </w:tr>
      <w:tr>
        <w:tc>
          <w:p>
            <w:r>
              <w:t>312</w:t>
            </w:r>
          </w:p>
          <w:tcPr>
            <w:tcW w:w="400" w:type="dxa"/>
          </w:tcPr>
        </w:tc>
        <w:tc>
          <w:p>
            <w:r>
              <w:t>Pos/Neg</w:t>
            </w:r>
          </w:p>
          <w:tcPr>
            <w:tcW w:w="4400" w:type="dxa"/>
          </w:tcPr>
        </w:tc>
      </w:tr>
      <w:tr>
        <w:tc>
          <w:p>
            <w:r>
              <w:t>313</w:t>
            </w:r>
          </w:p>
          <w:tcPr>
            <w:tcW w:w="400" w:type="dxa"/>
          </w:tcPr>
        </w:tc>
        <w:tc>
          <w:p>
            <w:r>
              <w:t>Pos/Neg/Equiv</w:t>
            </w:r>
          </w:p>
          <w:tcPr>
            <w:tcW w:w="4400" w:type="dxa"/>
          </w:tcPr>
        </w:tc>
      </w:tr>
      <w:tr>
        <w:tc>
          <w:p>
            <w:r>
              <w:t>314</w:t>
            </w:r>
          </w:p>
          <w:tcPr>
            <w:tcW w:w="400" w:type="dxa"/>
          </w:tcPr>
        </w:tc>
        <w:tc>
          <w:p>
            <w:r>
              <w:t>TBA</w:t>
            </w:r>
          </w:p>
          <w:tcPr>
            <w:tcW w:w="4400" w:type="dxa"/>
          </w:tcPr>
        </w:tc>
      </w:tr>
      <w:tr>
        <w:tc>
          <w:p>
            <w:r>
              <w:t>315</w:t>
            </w:r>
          </w:p>
          <w:tcPr>
            <w:tcW w:w="400" w:type="dxa"/>
          </w:tcPr>
        </w:tc>
        <w:tc>
          <w:p>
            <w:r>
              <w:t>U/24h</w:t>
            </w:r>
          </w:p>
          <w:tcPr>
            <w:tcW w:w="4400" w:type="dxa"/>
          </w:tcPr>
        </w:tc>
      </w:tr>
      <w:tr>
        <w:tc>
          <w:p>
            <w:r>
              <w:t>316</w:t>
            </w:r>
          </w:p>
          <w:tcPr>
            <w:tcW w:w="400" w:type="dxa"/>
          </w:tcPr>
        </w:tc>
        <w:tc>
          <w:p>
            <w:r>
              <w:t>U/mmol</w:t>
            </w:r>
          </w:p>
          <w:tcPr>
            <w:tcW w:w="4400" w:type="dxa"/>
          </w:tcPr>
        </w:tc>
      </w:tr>
      <w:tr>
        <w:tc>
          <w:p>
            <w:r>
              <w:t>317</w:t>
            </w:r>
          </w:p>
          <w:tcPr>
            <w:tcW w:w="400" w:type="dxa"/>
          </w:tcPr>
        </w:tc>
        <w:tc>
          <w:p>
            <w:r>
              <w:t>ug/mmol</w:t>
            </w:r>
          </w:p>
          <w:tcPr>
            <w:tcW w:w="4400" w:type="dxa"/>
          </w:tcPr>
        </w:tc>
      </w:tr>
      <w:tr>
        <w:tc>
          <w:p>
            <w:r>
              <w:t>318</w:t>
            </w:r>
          </w:p>
          <w:tcPr>
            <w:tcW w:w="400" w:type="dxa"/>
          </w:tcPr>
        </w:tc>
        <w:tc>
          <w:p>
            <w:r>
              <w:t>umol/g Hb</w:t>
            </w:r>
          </w:p>
          <w:tcPr>
            <w:tcW w:w="4400" w:type="dxa"/>
          </w:tcPr>
        </w:tc>
      </w:tr>
      <w:tr>
        <w:tc>
          <w:p>
            <w:r>
              <w:t>319</w:t>
            </w:r>
          </w:p>
          <w:tcPr>
            <w:tcW w:w="400" w:type="dxa"/>
          </w:tcPr>
        </w:tc>
        <w:tc>
          <w:p>
            <w:r>
              <w:t>umol/h/g (protein)</w:t>
            </w:r>
          </w:p>
          <w:tcPr>
            <w:tcW w:w="4400" w:type="dxa"/>
          </w:tcPr>
        </w:tc>
      </w:tr>
      <w:tr>
        <w:tc>
          <w:p>
            <w:r>
              <w:t>320</w:t>
            </w:r>
          </w:p>
          <w:tcPr>
            <w:tcW w:w="400" w:type="dxa"/>
          </w:tcPr>
        </w:tc>
        <w:tc>
          <w:p>
            <w:r>
              <w:t>ng/mLFEU</w:t>
            </w:r>
          </w:p>
          <w:tcPr>
            <w:tcW w:w="4400" w:type="dxa"/>
          </w:tcPr>
        </w:tc>
      </w:tr>
      <w:tr>
        <w:tc>
          <w:p>
            <w:r>
              <w:t>321</w:t>
            </w:r>
          </w:p>
          <w:tcPr>
            <w:tcW w:w="400" w:type="dxa"/>
          </w:tcPr>
        </w:tc>
        <w:tc>
          <w:p>
            <w:r>
              <w:t>CU</w:t>
            </w:r>
          </w:p>
          <w:tcPr>
            <w:tcW w:w="4400" w:type="dxa"/>
          </w:tcPr>
        </w:tc>
      </w:tr>
      <w:tr>
        <w:tc>
          <w:p>
            <w:r>
              <w:t>322</w:t>
            </w:r>
          </w:p>
          <w:tcPr>
            <w:tcW w:w="400" w:type="dxa"/>
          </w:tcPr>
        </w:tc>
        <w:tc>
          <w:p>
            <w:r>
              <w:t>mg/mL</w:t>
            </w:r>
          </w:p>
          <w:tcPr>
            <w:tcW w:w="4400" w:type="dxa"/>
          </w:tcPr>
        </w:tc>
      </w:tr>
      <w:tr>
        <w:tc>
          <w:p>
            <w:r>
              <w:t>323</w:t>
            </w:r>
          </w:p>
          <w:tcPr>
            <w:tcW w:w="400" w:type="dxa"/>
          </w:tcPr>
        </w:tc>
        <w:tc>
          <w:p>
            <w:r>
              <w:t>log10 IU/mL</w:t>
            </w:r>
          </w:p>
          <w:tcPr>
            <w:tcW w:w="4400" w:type="dxa"/>
          </w:tcPr>
        </w:tc>
      </w:tr>
      <w:tr>
        <w:tc>
          <w:p>
            <w:r>
              <w:t>324</w:t>
            </w:r>
          </w:p>
          <w:tcPr>
            <w:tcW w:w="400" w:type="dxa"/>
          </w:tcPr>
        </w:tc>
        <w:tc>
          <w:p>
            <w:r>
              <w:t>copies/mL</w:t>
            </w:r>
          </w:p>
          <w:tcPr>
            <w:tcW w:w="4400" w:type="dxa"/>
          </w:tcPr>
        </w:tc>
      </w:tr>
      <w:tr>
        <w:tc>
          <w:p>
            <w:r>
              <w:t>325</w:t>
            </w:r>
          </w:p>
          <w:tcPr>
            <w:tcW w:w="400" w:type="dxa"/>
          </w:tcPr>
        </w:tc>
        <w:tc>
          <w:p>
            <w:r>
              <w:t>cells/uL</w:t>
            </w:r>
          </w:p>
          <w:tcPr>
            <w:tcW w:w="4400" w:type="dxa"/>
          </w:tcPr>
        </w:tc>
      </w:tr>
      <w:tr>
        <w:tc>
          <w:p>
            <w:r>
              <w:t>326</w:t>
            </w:r>
          </w:p>
          <w:tcPr>
            <w:tcW w:w="400" w:type="dxa"/>
          </w:tcPr>
        </w:tc>
        <w:tc>
          <w:p>
            <w:r>
              <w:t>high/ moderate/ low</w:t>
            </w:r>
          </w:p>
          <w:tcPr>
            <w:tcW w:w="4400" w:type="dxa"/>
          </w:tcPr>
        </w:tc>
      </w:tr>
      <w:tr>
        <w:tc>
          <w:p>
            <w:r>
              <w:t>327</w:t>
            </w:r>
          </w:p>
          <w:tcPr>
            <w:tcW w:w="400" w:type="dxa"/>
          </w:tcPr>
        </w:tc>
        <w:tc>
          <w:p>
            <w:r>
              <w:t>Index</w:t>
            </w:r>
          </w:p>
          <w:tcPr>
            <w:tcW w:w="4400" w:type="dxa"/>
          </w:tcPr>
        </w:tc>
      </w:tr>
      <w:tr>
        <w:tc>
          <w:p>
            <w:r>
              <w:t>328</w:t>
            </w:r>
          </w:p>
          <w:tcPr>
            <w:tcW w:w="400" w:type="dxa"/>
          </w:tcPr>
        </w:tc>
        <w:tc>
          <w:p>
            <w:r>
              <w:t>Score</w:t>
            </w:r>
          </w:p>
          <w:tcPr>
            <w:tcW w:w="4400" w:type="dxa"/>
          </w:tcPr>
        </w:tc>
      </w:tr>
      <w:tr>
        <w:tc>
          <w:p>
            <w:r>
              <w:t>329</w:t>
            </w:r>
          </w:p>
          <w:tcPr>
            <w:tcW w:w="400" w:type="dxa"/>
          </w:tcPr>
        </w:tc>
        <w:tc>
          <w:p>
            <w:r>
              <w:t>SG units</w:t>
            </w:r>
          </w:p>
          <w:tcPr>
            <w:tcW w:w="4400" w:type="dxa"/>
          </w:tcPr>
        </w:tc>
      </w:tr>
      <w:tr>
        <w:tc>
          <w:p>
            <w:r>
              <w:t>330</w:t>
            </w:r>
          </w:p>
          <w:tcPr>
            <w:tcW w:w="400" w:type="dxa"/>
          </w:tcPr>
        </w:tc>
        <w:tc>
          <w:p>
            <w:r>
              <w:t>Ratio</w:t>
            </w:r>
          </w:p>
          <w:tcPr>
            <w:tcW w:w="4400" w:type="dxa"/>
          </w:tcPr>
        </w:tc>
      </w:tr>
      <w:tr>
        <w:tc>
          <w:p>
            <w:r>
              <w:t>331</w:t>
            </w:r>
          </w:p>
          <w:tcPr>
            <w:tcW w:w="400" w:type="dxa"/>
          </w:tcPr>
        </w:tc>
        <w:tc>
          <w:p>
            <w:r>
              <w:t>bp</w:t>
            </w:r>
          </w:p>
          <w:tcPr>
            <w:tcW w:w="4400" w:type="dxa"/>
          </w:tcPr>
        </w:tc>
      </w:tr>
      <w:tr>
        <w:tc>
          <w:p>
            <w:r>
              <w:t>332</w:t>
            </w:r>
          </w:p>
          <w:tcPr>
            <w:tcW w:w="400" w:type="dxa"/>
          </w:tcPr>
        </w:tc>
        <w:tc>
          <w:p>
            <w:r>
              <w:t>Kb</w:t>
            </w:r>
          </w:p>
          <w:tcPr>
            <w:tcW w:w="4400" w:type="dxa"/>
          </w:tcPr>
        </w:tc>
      </w:tr>
      <w:tr>
        <w:tc>
          <w:p>
            <w:r>
              <w:t>333</w:t>
            </w:r>
          </w:p>
          <w:tcPr>
            <w:tcW w:w="400" w:type="dxa"/>
          </w:tcPr>
        </w:tc>
        <w:tc>
          <w:p>
            <w:r>
              <w:t>ug/Hb/g stool</w:t>
            </w:r>
          </w:p>
          <w:tcPr>
            <w:tcW w:w="4400" w:type="dxa"/>
          </w:tcPr>
        </w:tc>
      </w:tr>
      <w:tr>
        <w:tc>
          <w:p>
            <w:r>
              <w:t>334</w:t>
            </w:r>
          </w:p>
          <w:tcPr>
            <w:tcW w:w="400" w:type="dxa"/>
          </w:tcPr>
        </w:tc>
        <w:tc>
          <w:p>
            <w:r>
              <w:t>10*1</w:t>
            </w:r>
          </w:p>
          <w:tcPr>
            <w:tcW w:w="4400" w:type="dxa"/>
          </w:tcPr>
        </w:tc>
      </w:tr>
      <w:tr>
        <w:tc>
          <w:p>
            <w:r>
              <w:t>335</w:t>
            </w:r>
          </w:p>
          <w:tcPr>
            <w:tcW w:w="400" w:type="dxa"/>
          </w:tcPr>
        </w:tc>
        <w:tc>
          <w:p>
            <w:r>
              <w:t>2/1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TOF - Time Off in Last 3 Months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No time off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1 - 2 days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3 - 10 days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&gt; 10 days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TQU - Test Qualifier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&lt;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&lt;=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=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&gt;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&gt;=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~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Very High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High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Normal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Low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Very Low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Abnormal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Potential Abnormal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Outside ref range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Nil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Trace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+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++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+++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Not examined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Positive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Negative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Absent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Present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Normal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Abnormal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Potential Abnormal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/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Negative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Positive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Positive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Negative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Unknown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Not examined</w:t>
            </w:r>
          </w:p>
          <w:tcPr>
            <w:tcW w:w="4400" w:type="dxa"/>
          </w:tcPr>
        </w:tc>
      </w:tr>
      <w:tr>
        <w:tc>
          <w:p>
            <w:r>
              <w:t>35</w:t>
            </w:r>
          </w:p>
          <w:tcPr>
            <w:tcW w:w="400" w:type="dxa"/>
          </w:tcPr>
        </w:tc>
        <w:tc>
          <w:p>
            <w:r>
              <w:t>Above high reference limit</w:t>
            </w:r>
          </w:p>
          <w:tcPr>
            <w:tcW w:w="4400" w:type="dxa"/>
          </w:tcPr>
        </w:tc>
      </w:tr>
      <w:tr>
        <w:tc>
          <w:p>
            <w:r>
              <w:t>36</w:t>
            </w:r>
          </w:p>
          <w:tcPr>
            <w:tcW w:w="400" w:type="dxa"/>
          </w:tcPr>
        </w:tc>
        <w:tc>
          <w:p>
            <w:r>
              <w:t>Below low reference limit</w:t>
            </w:r>
          </w:p>
          <w:tcPr>
            <w:tcW w:w="4400" w:type="dxa"/>
          </w:tcPr>
        </w:tc>
      </w:tr>
      <w:tr>
        <w:tc>
          <w:p>
            <w:r>
              <w:t>37</w:t>
            </w:r>
          </w:p>
          <w:tcPr>
            <w:tcW w:w="400" w:type="dxa"/>
          </w:tcPr>
        </w:tc>
        <w:tc>
          <w:p>
            <w:r>
              <w:t>Outside reference range</w:t>
            </w:r>
          </w:p>
          <w:tcPr>
            <w:tcW w:w="4400" w:type="dxa"/>
          </w:tcPr>
        </w:tc>
      </w:tr>
      <w:tr>
        <w:tc>
          <w:p>
            <w:r>
              <w:t>38</w:t>
            </w:r>
          </w:p>
          <w:tcPr>
            <w:tcW w:w="400" w:type="dxa"/>
          </w:tcPr>
        </w:tc>
        <w:tc>
          <w:p>
            <w:r>
              <w:t>Potentially abnormal</w:t>
            </w:r>
          </w:p>
          <w:tcPr>
            <w:tcW w:w="4400" w:type="dxa"/>
          </w:tcPr>
        </w:tc>
      </w:tr>
      <w:tr>
        <w:tc>
          <w:p>
            <w:r>
              <w:t>39</w:t>
            </w:r>
          </w:p>
          <w:tcPr>
            <w:tcW w:w="400" w:type="dxa"/>
          </w:tcPr>
        </w:tc>
        <w:tc>
          <w:p>
            <w:r>
              <w:t>Normal</w:t>
            </w:r>
          </w:p>
          <w:tcPr>
            <w:tcW w:w="4400" w:type="dxa"/>
          </w:tcPr>
        </w:tc>
      </w:tr>
      <w:tr>
        <w:tc>
          <w:p>
            <w:r>
              <w:t>40</w:t>
            </w:r>
          </w:p>
          <w:tcPr>
            <w:tcW w:w="400" w:type="dxa"/>
          </w:tcPr>
        </w:tc>
        <w:tc>
          <w:p>
            <w:r>
              <w:t>Low</w:t>
            </w:r>
          </w:p>
          <w:tcPr>
            <w:tcW w:w="4400" w:type="dxa"/>
          </w:tcPr>
        </w:tc>
      </w:tr>
      <w:tr>
        <w:tc>
          <w:p>
            <w:r>
              <w:t>41</w:t>
            </w:r>
          </w:p>
          <w:tcPr>
            <w:tcW w:w="400" w:type="dxa"/>
          </w:tcPr>
        </w:tc>
        <w:tc>
          <w:p>
            <w:r>
              <w:t>High</w:t>
            </w:r>
          </w:p>
          <w:tcPr>
            <w:tcW w:w="4400" w:type="dxa"/>
          </w:tcPr>
        </w:tc>
      </w:tr>
      <w:tr>
        <w:tc>
          <w:p>
            <w:r>
              <w:t>42</w:t>
            </w:r>
          </w:p>
          <w:tcPr>
            <w:tcW w:w="400" w:type="dxa"/>
          </w:tcPr>
        </w:tc>
        <w:tc>
          <w:p>
            <w:r>
              <w:t>Significantly Low</w:t>
            </w:r>
          </w:p>
          <w:tcPr>
            <w:tcW w:w="4400" w:type="dxa"/>
          </w:tcPr>
        </w:tc>
      </w:tr>
      <w:tr>
        <w:tc>
          <w:p>
            <w:r>
              <w:t>43</w:t>
            </w:r>
          </w:p>
          <w:tcPr>
            <w:tcW w:w="400" w:type="dxa"/>
          </w:tcPr>
        </w:tc>
        <w:tc>
          <w:p>
            <w:r>
              <w:t>Significantly High</w:t>
            </w:r>
          </w:p>
          <w:tcPr>
            <w:tcW w:w="4400" w:type="dxa"/>
          </w:tcPr>
        </w:tc>
      </w:tr>
      <w:tr>
        <w:tc>
          <w:p>
            <w:r>
              <w:t>44</w:t>
            </w:r>
          </w:p>
          <w:tcPr>
            <w:tcW w:w="400" w:type="dxa"/>
          </w:tcPr>
        </w:tc>
        <w:tc>
          <w:p>
            <w:r>
              <w:t>Abnormal</w:t>
            </w:r>
          </w:p>
          <w:tcPr>
            <w:tcW w:w="4400" w:type="dxa"/>
          </w:tcPr>
        </w:tc>
      </w:tr>
      <w:tr>
        <w:tc>
          <w:p>
            <w:r>
              <w:t>45</w:t>
            </w:r>
          </w:p>
          <w:tcPr>
            <w:tcW w:w="400" w:type="dxa"/>
          </w:tcPr>
        </w:tc>
        <w:tc>
          <w:p>
            <w:r>
              <w:t>Very Abnormal</w:t>
            </w:r>
          </w:p>
          <w:tcPr>
            <w:tcW w:w="4400" w:type="dxa"/>
          </w:tcPr>
        </w:tc>
      </w:tr>
      <w:tr>
        <w:tc>
          <w:p>
            <w:r>
              <w:t>46</w:t>
            </w:r>
          </w:p>
          <w:tcPr>
            <w:tcW w:w="400" w:type="dxa"/>
          </w:tcPr>
        </w:tc>
        <w:tc>
          <w:p>
            <w:r>
              <w:t>Not Applicable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TRA - Transfer Out Reason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Death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Removal to new TP/HB/CSA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Internal Transfer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Mental Hospital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Embarkation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New TP/HB/CSA/Same GP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Adopted Child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Services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Deduction at GP's Request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Registration Cancelled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Service Dependant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Deduction at Patient's Request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Other reason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Enlistment</w:t>
            </w:r>
          </w:p>
          <w:tcPr>
            <w:tcW w:w="4400" w:type="dxa"/>
          </w:tcPr>
        </w:tc>
      </w:tr>
      <w:tr>
        <w:tc>
          <w:p>
            <w:r>
              <w:t>15</w:t>
            </w:r>
          </w:p>
          <w:tcPr>
            <w:tcW w:w="400" w:type="dxa"/>
          </w:tcPr>
        </w:tc>
        <w:tc>
          <w:p>
            <w:r>
              <w:t>Institution</w:t>
            </w:r>
          </w:p>
          <w:tcPr>
            <w:tcW w:w="4400" w:type="dxa"/>
          </w:tcPr>
        </w:tc>
      </w:tr>
      <w:tr>
        <w:tc>
          <w:p>
            <w:r>
              <w:t>16</w:t>
            </w:r>
          </w:p>
          <w:tcPr>
            <w:tcW w:w="400" w:type="dxa"/>
          </w:tcPr>
        </w:tc>
        <w:tc>
          <w:p>
            <w:r>
              <w:t>Transfer within Practice</w:t>
            </w:r>
          </w:p>
          <w:tcPr>
            <w:tcW w:w="4400" w:type="dxa"/>
          </w:tcPr>
        </w:tc>
      </w:tr>
      <w:tr>
        <w:tc>
          <w:p>
            <w:r>
              <w:t>17</w:t>
            </w:r>
          </w:p>
          <w:tcPr>
            <w:tcW w:w="400" w:type="dxa"/>
          </w:tcPr>
        </w:tc>
        <w:tc>
          <w:p>
            <w:r>
              <w:t>Linkage</w:t>
            </w:r>
          </w:p>
          <w:tcPr>
            <w:tcW w:w="4400" w:type="dxa"/>
          </w:tcPr>
        </w:tc>
      </w:tr>
      <w:tr>
        <w:tc>
          <w:p>
            <w:r>
              <w:t>18</w:t>
            </w:r>
          </w:p>
          <w:tcPr>
            <w:tcW w:w="400" w:type="dxa"/>
          </w:tcPr>
        </w:tc>
        <w:tc>
          <w:p>
            <w:r>
              <w:t>Untraced - Miscellaneous</w:t>
            </w:r>
          </w:p>
          <w:tcPr>
            <w:tcW w:w="4400" w:type="dxa"/>
          </w:tcPr>
        </w:tc>
      </w:tr>
      <w:tr>
        <w:tc>
          <w:p>
            <w:r>
              <w:t>19</w:t>
            </w:r>
          </w:p>
          <w:tcPr>
            <w:tcW w:w="400" w:type="dxa"/>
          </w:tcPr>
        </w:tc>
        <w:tc>
          <w:p>
            <w:r>
              <w:t>Untraced - Immig</w:t>
            </w:r>
          </w:p>
          <w:tcPr>
            <w:tcW w:w="4400" w:type="dxa"/>
          </w:tcPr>
        </w:tc>
      </w:tr>
      <w:tr>
        <w:tc>
          <w:p>
            <w:r>
              <w:t>20</w:t>
            </w:r>
          </w:p>
          <w:tcPr>
            <w:tcW w:w="400" w:type="dxa"/>
          </w:tcPr>
        </w:tc>
        <w:tc>
          <w:p>
            <w:r>
              <w:t>Untraced - GP Resign</w:t>
            </w:r>
          </w:p>
          <w:tcPr>
            <w:tcW w:w="4400" w:type="dxa"/>
          </w:tcPr>
        </w:tc>
      </w:tr>
      <w:tr>
        <w:tc>
          <w:p>
            <w:r>
              <w:t>21</w:t>
            </w:r>
          </w:p>
          <w:tcPr>
            <w:tcW w:w="400" w:type="dxa"/>
          </w:tcPr>
        </w:tc>
        <w:tc>
          <w:p>
            <w:r>
              <w:t>Untraced - College</w:t>
            </w:r>
          </w:p>
          <w:tcPr>
            <w:tcW w:w="4400" w:type="dxa"/>
          </w:tcPr>
        </w:tc>
      </w:tr>
      <w:tr>
        <w:tc>
          <w:p>
            <w:r>
              <w:t>22</w:t>
            </w:r>
          </w:p>
          <w:tcPr>
            <w:tcW w:w="400" w:type="dxa"/>
          </w:tcPr>
        </w:tc>
        <w:tc>
          <w:p>
            <w:r>
              <w:t>Untraced - outwith Practice</w:t>
            </w:r>
          </w:p>
          <w:tcPr>
            <w:tcW w:w="4400" w:type="dxa"/>
          </w:tcPr>
        </w:tc>
      </w:tr>
      <w:tr>
        <w:tc>
          <w:p>
            <w:r>
              <w:t>23</w:t>
            </w:r>
          </w:p>
          <w:tcPr>
            <w:tcW w:w="400" w:type="dxa"/>
          </w:tcPr>
        </w:tc>
        <w:tc>
          <w:p>
            <w:r>
              <w:t>Untraced - outwith HB</w:t>
            </w:r>
          </w:p>
          <w:tcPr>
            <w:tcW w:w="4400" w:type="dxa"/>
          </w:tcPr>
        </w:tc>
      </w:tr>
      <w:tr>
        <w:tc>
          <w:p>
            <w:r>
              <w:t>24</w:t>
            </w:r>
          </w:p>
          <w:tcPr>
            <w:tcW w:w="400" w:type="dxa"/>
          </w:tcPr>
        </w:tc>
        <w:tc>
          <w:p>
            <w:r>
              <w:t>Multiple Transfer</w:t>
            </w:r>
          </w:p>
          <w:tcPr>
            <w:tcW w:w="4400" w:type="dxa"/>
          </w:tcPr>
        </w:tc>
      </w:tr>
      <w:tr>
        <w:tc>
          <w:p>
            <w:r>
              <w:t>25</w:t>
            </w:r>
          </w:p>
          <w:tcPr>
            <w:tcW w:w="400" w:type="dxa"/>
          </w:tcPr>
        </w:tc>
        <w:tc>
          <w:p>
            <w:r>
              <w:t>Intra-consortium transfer</w:t>
            </w:r>
          </w:p>
          <w:tcPr>
            <w:tcW w:w="4400" w:type="dxa"/>
          </w:tcPr>
        </w:tc>
      </w:tr>
      <w:tr>
        <w:tc>
          <w:p>
            <w:r>
              <w:t>26</w:t>
            </w:r>
          </w:p>
          <w:tcPr>
            <w:tcW w:w="400" w:type="dxa"/>
          </w:tcPr>
        </w:tc>
        <w:tc>
          <w:p>
            <w:r>
              <w:t>Returned Undelivered</w:t>
            </w:r>
          </w:p>
          <w:tcPr>
            <w:tcW w:w="4400" w:type="dxa"/>
          </w:tcPr>
        </w:tc>
      </w:tr>
      <w:tr>
        <w:tc>
          <w:p>
            <w:r>
              <w:t>27</w:t>
            </w:r>
          </w:p>
          <w:tcPr>
            <w:tcW w:w="400" w:type="dxa"/>
          </w:tcPr>
        </w:tc>
        <w:tc>
          <w:p>
            <w:r>
              <w:t>Internal Transfer - Address Change</w:t>
            </w:r>
          </w:p>
          <w:tcPr>
            <w:tcW w:w="4400" w:type="dxa"/>
          </w:tcPr>
        </w:tc>
      </w:tr>
      <w:tr>
        <w:tc>
          <w:p>
            <w:r>
              <w:t>28</w:t>
            </w:r>
          </w:p>
          <w:tcPr>
            <w:tcW w:w="400" w:type="dxa"/>
          </w:tcPr>
        </w:tc>
        <w:tc>
          <w:p>
            <w:r>
              <w:t>Internal Transfer within Partnership</w:t>
            </w:r>
          </w:p>
          <w:tcPr>
            <w:tcW w:w="4400" w:type="dxa"/>
          </w:tcPr>
        </w:tc>
      </w:tr>
      <w:tr>
        <w:tc>
          <w:p>
            <w:r>
              <w:t>29</w:t>
            </w:r>
          </w:p>
          <w:tcPr>
            <w:tcW w:w="400" w:type="dxa"/>
          </w:tcPr>
        </w:tc>
        <w:tc>
          <w:p>
            <w:r>
              <w:t>Correspondence states 'gone away'</w:t>
            </w:r>
          </w:p>
          <w:tcPr>
            <w:tcW w:w="4400" w:type="dxa"/>
          </w:tcPr>
        </w:tc>
      </w:tr>
      <w:tr>
        <w:tc>
          <w:p>
            <w:r>
              <w:t>30</w:t>
            </w:r>
          </w:p>
          <w:tcPr>
            <w:tcW w:w="400" w:type="dxa"/>
          </w:tcPr>
        </w:tc>
        <w:tc>
          <w:p>
            <w:r>
              <w:t>Practice advise outside their area</w:t>
            </w:r>
          </w:p>
          <w:tcPr>
            <w:tcW w:w="4400" w:type="dxa"/>
          </w:tcPr>
        </w:tc>
      </w:tr>
      <w:tr>
        <w:tc>
          <w:p>
            <w:r>
              <w:t>31</w:t>
            </w:r>
          </w:p>
          <w:tcPr>
            <w:tcW w:w="400" w:type="dxa"/>
          </w:tcPr>
        </w:tc>
        <w:tc>
          <w:p>
            <w:r>
              <w:t>Practice advise patient no longer resident</w:t>
            </w:r>
          </w:p>
          <w:tcPr>
            <w:tcW w:w="4400" w:type="dxa"/>
          </w:tcPr>
        </w:tc>
      </w:tr>
      <w:tr>
        <w:tc>
          <w:p>
            <w:r>
              <w:t>32</w:t>
            </w:r>
          </w:p>
          <w:tcPr>
            <w:tcW w:w="400" w:type="dxa"/>
          </w:tcPr>
        </w:tc>
        <w:tc>
          <w:p>
            <w:r>
              <w:t>Practice advise removal via screening system</w:t>
            </w:r>
          </w:p>
          <w:tcPr>
            <w:tcW w:w="4400" w:type="dxa"/>
          </w:tcPr>
        </w:tc>
      </w:tr>
      <w:tr>
        <w:tc>
          <w:p>
            <w:r>
              <w:t>33</w:t>
            </w:r>
          </w:p>
          <w:tcPr>
            <w:tcW w:w="400" w:type="dxa"/>
          </w:tcPr>
        </w:tc>
        <w:tc>
          <w:p>
            <w:r>
              <w:t>Practice advise removal via vaccination data</w:t>
            </w:r>
          </w:p>
          <w:tcPr>
            <w:tcW w:w="4400" w:type="dxa"/>
          </w:tcPr>
        </w:tc>
      </w:tr>
      <w:tr>
        <w:tc>
          <w:p>
            <w:r>
              <w:t>34</w:t>
            </w:r>
          </w:p>
          <w:tcPr>
            <w:tcW w:w="400" w:type="dxa"/>
          </w:tcPr>
        </w:tc>
        <w:tc>
          <w:p>
            <w:r>
              <w:t>Removal from Residential Institute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TYP - Check Up Type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Acute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Annual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Routine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URG - Urgency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2 week Wait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Routine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Stat (immediately)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Urgent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Emergency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Red Flag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VIS - Visual Acuity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6/5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6/6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6/9</w:t>
            </w:r>
          </w:p>
          <w:tcPr>
            <w:tcW w:w="4400" w:type="dxa"/>
          </w:tcPr>
        </w:tc>
      </w:tr>
      <w:tr>
        <w:tc>
          <w:p>
            <w:r>
              <w:t>4</w:t>
            </w:r>
          </w:p>
          <w:tcPr>
            <w:tcW w:w="400" w:type="dxa"/>
          </w:tcPr>
        </w:tc>
        <w:tc>
          <w:p>
            <w:r>
              <w:t>6/12</w:t>
            </w:r>
          </w:p>
          <w:tcPr>
            <w:tcW w:w="4400" w:type="dxa"/>
          </w:tcPr>
        </w:tc>
      </w:tr>
      <w:tr>
        <w:tc>
          <w:p>
            <w:r>
              <w:t>5</w:t>
            </w:r>
          </w:p>
          <w:tcPr>
            <w:tcW w:w="400" w:type="dxa"/>
          </w:tcPr>
        </w:tc>
        <w:tc>
          <w:p>
            <w:r>
              <w:t>6/18</w:t>
            </w:r>
          </w:p>
          <w:tcPr>
            <w:tcW w:w="4400" w:type="dxa"/>
          </w:tcPr>
        </w:tc>
      </w:tr>
      <w:tr>
        <w:tc>
          <w:p>
            <w:r>
              <w:t>6</w:t>
            </w:r>
          </w:p>
          <w:tcPr>
            <w:tcW w:w="400" w:type="dxa"/>
          </w:tcPr>
        </w:tc>
        <w:tc>
          <w:p>
            <w:r>
              <w:t>6/24</w:t>
            </w:r>
          </w:p>
          <w:tcPr>
            <w:tcW w:w="4400" w:type="dxa"/>
          </w:tcPr>
        </w:tc>
      </w:tr>
      <w:tr>
        <w:tc>
          <w:p>
            <w:r>
              <w:t>7</w:t>
            </w:r>
          </w:p>
          <w:tcPr>
            <w:tcW w:w="400" w:type="dxa"/>
          </w:tcPr>
        </w:tc>
        <w:tc>
          <w:p>
            <w:r>
              <w:t>6/60</w:t>
            </w:r>
          </w:p>
          <w:tcPr>
            <w:tcW w:w="4400" w:type="dxa"/>
          </w:tcPr>
        </w:tc>
      </w:tr>
      <w:tr>
        <w:tc>
          <w:p>
            <w:r>
              <w:t>8</w:t>
            </w:r>
          </w:p>
          <w:tcPr>
            <w:tcW w:w="400" w:type="dxa"/>
          </w:tcPr>
        </w:tc>
        <w:tc>
          <w:p>
            <w:r>
              <w:t>Count fingers</w:t>
            </w:r>
          </w:p>
          <w:tcPr>
            <w:tcW w:w="4400" w:type="dxa"/>
          </w:tcPr>
        </w:tc>
      </w:tr>
      <w:tr>
        <w:tc>
          <w:p>
            <w:r>
              <w:t>9</w:t>
            </w:r>
          </w:p>
          <w:tcPr>
            <w:tcW w:w="400" w:type="dxa"/>
          </w:tcPr>
        </w:tc>
        <w:tc>
          <w:p>
            <w:r>
              <w:t>Follow hand movements</w:t>
            </w:r>
          </w:p>
          <w:tcPr>
            <w:tcW w:w="4400" w:type="dxa"/>
          </w:tcPr>
        </w:tc>
      </w:tr>
      <w:tr>
        <w:tc>
          <w:p>
            <w:r>
              <w:t>10</w:t>
            </w:r>
          </w:p>
          <w:tcPr>
            <w:tcW w:w="400" w:type="dxa"/>
          </w:tcPr>
        </w:tc>
        <w:tc>
          <w:p>
            <w:r>
              <w:t>Perceives light</w:t>
            </w:r>
          </w:p>
          <w:tcPr>
            <w:tcW w:w="4400" w:type="dxa"/>
          </w:tcPr>
        </w:tc>
      </w:tr>
      <w:tr>
        <w:tc>
          <w:p>
            <w:r>
              <w:t>11</w:t>
            </w:r>
          </w:p>
          <w:tcPr>
            <w:tcW w:w="400" w:type="dxa"/>
          </w:tcPr>
        </w:tc>
        <w:tc>
          <w:p>
            <w:r>
              <w:t>No perception of light</w:t>
            </w:r>
          </w:p>
          <w:tcPr>
            <w:tcW w:w="4400" w:type="dxa"/>
          </w:tcPr>
        </w:tc>
      </w:tr>
      <w:tr>
        <w:tc>
          <w:p>
            <w:r>
              <w:t>12</w:t>
            </w:r>
          </w:p>
          <w:tcPr>
            <w:tcW w:w="400" w:type="dxa"/>
          </w:tcPr>
        </w:tc>
        <w:tc>
          <w:p>
            <w:r>
              <w:t>6/36</w:t>
            </w:r>
          </w:p>
          <w:tcPr>
            <w:tcW w:w="4400" w:type="dxa"/>
          </w:tcPr>
        </w:tc>
      </w:tr>
      <w:tr>
        <w:tc>
          <w:p>
            <w:r>
              <w:t>13</w:t>
            </w:r>
          </w:p>
          <w:tcPr>
            <w:tcW w:w="400" w:type="dxa"/>
          </w:tcPr>
        </w:tc>
        <w:tc>
          <w:p>
            <w:r>
              <w:t>6/4</w:t>
            </w:r>
          </w:p>
          <w:tcPr>
            <w:tcW w:w="4400" w:type="dxa"/>
          </w:tcPr>
        </w:tc>
      </w:tr>
      <w:tr>
        <w:tc>
          <w:p>
            <w:r>
              <w:t>14</w:t>
            </w:r>
          </w:p>
          <w:tcPr>
            <w:tcW w:w="400" w:type="dxa"/>
          </w:tcPr>
        </w:tc>
        <w:tc>
          <w:p>
            <w:r>
              <w:t>6/7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Y_N - Yes/No Flag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Yes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No
</w:t>
            </w:r>
          </w:p>
          <w:tcPr>
            <w:tcW w:w="4400" w:type="dxa"/>
          </w:tcPr>
        </w:tc>
      </w:tr>
    </w:tbl>
    <w:p/>
    <w:p>
      <w:pPr>
        <w:pStyle w:val="Heading3"/>
      </w:pPr>
      <w:r>
        <w:t>YND - Smoke/Drink Status</w:t>
      </w:r>
    </w:p>
    <w:tbl>
      <w:tblPr>
        <w:tblBorders>
          <w:top w:val="none"/>
          <w:bottom w:val="none"/>
          <w:left w:val="none"/>
          <w:right w:val="none"/>
          <w:insideH w:val="none"/>
          <w:insideV w:val="none"/>
        </w:tblBorders>
        <w:tblW w:w="5000" w:type="pct"/>
      </w:tblPr>
      <w:tr>
        <w:tc>
          <w:p>
            <w:r>
              <w:rPr>
                <w:b/>
              </w:rPr>
              <w:t>Code</w:t>
            </w:r>
          </w:p>
        </w:tc>
        <w:tc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t>0</w:t>
            </w:r>
          </w:p>
          <w:tcPr>
            <w:tcW w:w="400" w:type="dxa"/>
          </w:tcPr>
        </w:tc>
        <w:tc>
          <w:p>
            <w:r>
              <w:t>Data Not Entered</w:t>
            </w:r>
          </w:p>
          <w:tcPr>
            <w:tcW w:w="4400" w:type="dxa"/>
          </w:tcPr>
        </w:tc>
      </w:tr>
      <w:tr>
        <w:tc>
          <w:p>
            <w:r>
              <w:t>1</w:t>
            </w:r>
          </w:p>
          <w:tcPr>
            <w:tcW w:w="400" w:type="dxa"/>
          </w:tcPr>
        </w:tc>
        <w:tc>
          <w:p>
            <w:r>
              <w:t>Yes</w:t>
            </w:r>
          </w:p>
          <w:tcPr>
            <w:tcW w:w="4400" w:type="dxa"/>
          </w:tcPr>
        </w:tc>
      </w:tr>
      <w:tr>
        <w:tc>
          <w:p>
            <w:r>
              <w:t>2</w:t>
            </w:r>
          </w:p>
          <w:tcPr>
            <w:tcW w:w="400" w:type="dxa"/>
          </w:tcPr>
        </w:tc>
        <w:tc>
          <w:p>
            <w:r>
              <w:t>No</w:t>
            </w:r>
          </w:p>
          <w:tcPr>
            <w:tcW w:w="4400" w:type="dxa"/>
          </w:tcPr>
        </w:tc>
      </w:tr>
      <w:tr>
        <w:tc>
          <w:p>
            <w:r>
              <w:t>3</w:t>
            </w:r>
          </w:p>
          <w:tcPr>
            <w:tcW w:w="400" w:type="dxa"/>
          </w:tcPr>
        </w:tc>
        <w:tc>
          <w:p>
            <w:r>
              <w:t>Ex</w:t>
            </w:r>
          </w:p>
          <w:tcPr>
            <w:tcW w:w="4400" w:type="dxa"/>
          </w:tcPr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F7B" w:rsidRDefault="00A72F7B">
      <w:r>
        <w:separator/>
      </w:r>
    </w:p>
  </w:endnote>
  <w:endnote w:type="continuationSeparator" w:id="0">
    <w:p w:rsidR="00A72F7B" w:rsidRDefault="00A7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A5" w:rsidRDefault="00497DA5" w:rsidP="00497D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7DA5" w:rsidRDefault="00497DA5" w:rsidP="00497DA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55" w:rsidRDefault="009813CC">
    <w:pPr>
      <w:pStyle w:val="Footer"/>
    </w:pPr>
    <w:r>
      <w:rPr>
        <w:noProof/>
      </w:rPr>
      <w:drawing>
        <wp:anchor distT="180340" distB="0" distL="0" distR="0" simplePos="0" relativeHeight="251661312" behindDoc="0" locked="0" layoutInCell="1" allowOverlap="1">
          <wp:simplePos x="0" y="0"/>
          <wp:positionH relativeFrom="page">
            <wp:posOffset>5609590</wp:posOffset>
          </wp:positionH>
          <wp:positionV relativeFrom="page">
            <wp:posOffset>9688195</wp:posOffset>
          </wp:positionV>
          <wp:extent cx="1924050" cy="1010285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547"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10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DA0" w:rsidRDefault="009813CC">
    <w:pPr>
      <w:pStyle w:val="Footer"/>
    </w:pPr>
    <w:r>
      <w:rPr>
        <w:noProof/>
      </w:rPr>
      <w:drawing>
        <wp:anchor distT="180340" distB="0" distL="0" distR="0" simplePos="0" relativeHeight="251659264" behindDoc="0" locked="0" layoutInCell="1" allowOverlap="1">
          <wp:simplePos x="0" y="0"/>
          <wp:positionH relativeFrom="page">
            <wp:posOffset>5609590</wp:posOffset>
          </wp:positionH>
          <wp:positionV relativeFrom="page">
            <wp:posOffset>9688195</wp:posOffset>
          </wp:positionV>
          <wp:extent cx="1924050" cy="1010285"/>
          <wp:effectExtent l="0" t="0" r="0" b="0"/>
          <wp:wrapSquare wrapText="bothSides"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547"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10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F7B" w:rsidRDefault="00A72F7B">
      <w:r>
        <w:separator/>
      </w:r>
    </w:p>
  </w:footnote>
  <w:footnote w:type="continuationSeparator" w:id="0">
    <w:p w:rsidR="00A72F7B" w:rsidRDefault="00A72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855" w:rsidRPr="008B1855" w:rsidRDefault="009813CC" w:rsidP="008B1855">
    <w:pPr>
      <w:pStyle w:val="Header"/>
      <w:spacing w:after="480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4807585</wp:posOffset>
          </wp:positionH>
          <wp:positionV relativeFrom="page">
            <wp:posOffset>540385</wp:posOffset>
          </wp:positionV>
          <wp:extent cx="2016125" cy="652145"/>
          <wp:effectExtent l="0" t="0" r="317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65" t="32268" r="5476" b="6392"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2790825" cy="714375"/>
          <wp:effectExtent l="0" t="0" r="9525" b="9525"/>
          <wp:docPr id="1" name="Picture 1" descr="MHPRA_3268_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HPRA_3268_A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08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D5A" w:rsidRPr="005758AD" w:rsidRDefault="009813CC" w:rsidP="005758AD">
    <w:pPr>
      <w:pStyle w:val="Header"/>
      <w:spacing w:after="480"/>
      <w:rPr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4810760</wp:posOffset>
          </wp:positionH>
          <wp:positionV relativeFrom="page">
            <wp:posOffset>540385</wp:posOffset>
          </wp:positionV>
          <wp:extent cx="2016125" cy="652145"/>
          <wp:effectExtent l="0" t="0" r="3175" b="0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65" t="32268" r="5476" b="6392"/>
                  <a:stretch>
                    <a:fillRect/>
                  </a:stretch>
                </pic:blipFill>
                <pic:spPr bwMode="auto">
                  <a:xfrm>
                    <a:off x="0" y="0"/>
                    <a:ext cx="2016125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2790825" cy="714375"/>
          <wp:effectExtent l="0" t="0" r="9525" b="9525"/>
          <wp:docPr id="2" name="Picture 2" descr="MHPRA_3268_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HPRA_3268_A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08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54A11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A6CF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1D4CE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404F9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6FDE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64CE6A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B28A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426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FAD4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6C42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D5104B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A02006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54F540C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3CC"/>
    <w:rsid w:val="00015A97"/>
    <w:rsid w:val="000519C2"/>
    <w:rsid w:val="00095648"/>
    <w:rsid w:val="000E3E81"/>
    <w:rsid w:val="00103F77"/>
    <w:rsid w:val="001436D7"/>
    <w:rsid w:val="00151A05"/>
    <w:rsid w:val="0018041D"/>
    <w:rsid w:val="00182F94"/>
    <w:rsid w:val="001A7DCA"/>
    <w:rsid w:val="001F1C74"/>
    <w:rsid w:val="00233535"/>
    <w:rsid w:val="002A4FA3"/>
    <w:rsid w:val="002B0C11"/>
    <w:rsid w:val="002E516F"/>
    <w:rsid w:val="00325D5A"/>
    <w:rsid w:val="003274A4"/>
    <w:rsid w:val="00361EFF"/>
    <w:rsid w:val="00376A8A"/>
    <w:rsid w:val="00497DA5"/>
    <w:rsid w:val="005060B4"/>
    <w:rsid w:val="005403F0"/>
    <w:rsid w:val="0055345F"/>
    <w:rsid w:val="005758AD"/>
    <w:rsid w:val="005811A4"/>
    <w:rsid w:val="005A01A7"/>
    <w:rsid w:val="005B21FF"/>
    <w:rsid w:val="005C603B"/>
    <w:rsid w:val="00645F37"/>
    <w:rsid w:val="0065466F"/>
    <w:rsid w:val="00655EE5"/>
    <w:rsid w:val="0067196E"/>
    <w:rsid w:val="006A68B0"/>
    <w:rsid w:val="007373DB"/>
    <w:rsid w:val="00757655"/>
    <w:rsid w:val="00776666"/>
    <w:rsid w:val="0079245C"/>
    <w:rsid w:val="00792F10"/>
    <w:rsid w:val="007A06C4"/>
    <w:rsid w:val="00821CBE"/>
    <w:rsid w:val="00832308"/>
    <w:rsid w:val="00834F8D"/>
    <w:rsid w:val="008507C1"/>
    <w:rsid w:val="008A6779"/>
    <w:rsid w:val="008B0710"/>
    <w:rsid w:val="008B1855"/>
    <w:rsid w:val="008C46EC"/>
    <w:rsid w:val="008D23A1"/>
    <w:rsid w:val="008D4ED2"/>
    <w:rsid w:val="008E2BDC"/>
    <w:rsid w:val="008F014A"/>
    <w:rsid w:val="0090740E"/>
    <w:rsid w:val="00980565"/>
    <w:rsid w:val="009813CC"/>
    <w:rsid w:val="009B7CCB"/>
    <w:rsid w:val="009E2896"/>
    <w:rsid w:val="009E4DD4"/>
    <w:rsid w:val="009F1112"/>
    <w:rsid w:val="00A12652"/>
    <w:rsid w:val="00A4468B"/>
    <w:rsid w:val="00A72F7B"/>
    <w:rsid w:val="00A74FCD"/>
    <w:rsid w:val="00AD31BC"/>
    <w:rsid w:val="00AD3678"/>
    <w:rsid w:val="00AD631E"/>
    <w:rsid w:val="00B12F2D"/>
    <w:rsid w:val="00B30362"/>
    <w:rsid w:val="00B450E6"/>
    <w:rsid w:val="00B9108E"/>
    <w:rsid w:val="00BC4171"/>
    <w:rsid w:val="00BD0F64"/>
    <w:rsid w:val="00BF4AB3"/>
    <w:rsid w:val="00C03557"/>
    <w:rsid w:val="00C95706"/>
    <w:rsid w:val="00CA13C9"/>
    <w:rsid w:val="00CF0A52"/>
    <w:rsid w:val="00D05375"/>
    <w:rsid w:val="00D50B82"/>
    <w:rsid w:val="00D87901"/>
    <w:rsid w:val="00DB02A6"/>
    <w:rsid w:val="00DE77DC"/>
    <w:rsid w:val="00E2344E"/>
    <w:rsid w:val="00E8327A"/>
    <w:rsid w:val="00ED1945"/>
    <w:rsid w:val="00EF333C"/>
    <w:rsid w:val="00F2083C"/>
    <w:rsid w:val="00F4141E"/>
    <w:rsid w:val="00F42CD5"/>
    <w:rsid w:val="00F740EB"/>
    <w:rsid w:val="00F82E2C"/>
    <w:rsid w:val="00F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DA5"/>
    <w:rPr>
      <w:rFonts w:ascii="Arial" w:hAnsi="Arial"/>
      <w:sz w:val="22"/>
      <w:szCs w:val="24"/>
    </w:rPr>
  </w:style>
  <w:style w:type="paragraph" w:styleId="Heading1">
    <w:name w:val="heading 1"/>
    <w:next w:val="Normal"/>
    <w:qFormat/>
    <w:rsid w:val="00497DA5"/>
    <w:pPr>
      <w:keepNext/>
      <w:spacing w:before="480" w:after="24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Heading1"/>
    <w:next w:val="Normal"/>
    <w:qFormat/>
    <w:rsid w:val="00497DA5"/>
    <w:p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497DA5"/>
    <w:pPr>
      <w:spacing w:before="120" w:after="120"/>
      <w:outlineLvl w:val="2"/>
    </w:pPr>
    <w:rPr>
      <w:bCs w:val="0"/>
      <w:sz w:val="24"/>
      <w:szCs w:val="26"/>
    </w:rPr>
  </w:style>
  <w:style w:type="paragraph" w:styleId="Heading4">
    <w:name w:val="heading 4"/>
    <w:basedOn w:val="Normal"/>
    <w:next w:val="Normal"/>
    <w:qFormat/>
    <w:rsid w:val="00497DA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97D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7DA5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497DA5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497DA5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497DA5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semiHidden/>
    <w:rsid w:val="00AD631E"/>
    <w:rPr>
      <w:rFonts w:ascii="Arial" w:hAnsi="Arial"/>
      <w:sz w:val="18"/>
      <w:szCs w:val="24"/>
    </w:rPr>
  </w:style>
  <w:style w:type="paragraph" w:styleId="Footer">
    <w:name w:val="footer"/>
    <w:semiHidden/>
    <w:rsid w:val="00497DA5"/>
    <w:pPr>
      <w:jc w:val="right"/>
    </w:pPr>
    <w:rPr>
      <w:rFonts w:ascii="Arial" w:hAnsi="Arial"/>
      <w:sz w:val="18"/>
      <w:szCs w:val="24"/>
    </w:rPr>
  </w:style>
  <w:style w:type="table" w:styleId="TableGrid">
    <w:name w:val="Table Grid"/>
    <w:basedOn w:val="TableNormal"/>
    <w:rsid w:val="00821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ur">
    <w:name w:val="colour"/>
    <w:rsid w:val="00AD631E"/>
  </w:style>
  <w:style w:type="paragraph" w:customStyle="1" w:styleId="address">
    <w:name w:val="address"/>
    <w:rsid w:val="002E516F"/>
    <w:pPr>
      <w:tabs>
        <w:tab w:val="left" w:pos="170"/>
      </w:tabs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semiHidden/>
    <w:rsid w:val="00C95706"/>
    <w:rPr>
      <w:rFonts w:ascii="Tahoma" w:hAnsi="Tahoma" w:cs="Tahoma"/>
      <w:sz w:val="16"/>
      <w:szCs w:val="16"/>
    </w:rPr>
  </w:style>
  <w:style w:type="paragraph" w:customStyle="1" w:styleId="contact">
    <w:name w:val="contact"/>
    <w:rsid w:val="002E516F"/>
    <w:pPr>
      <w:ind w:left="284" w:hanging="284"/>
    </w:pPr>
    <w:rPr>
      <w:rFonts w:ascii="Arial" w:hAnsi="Arial"/>
      <w:sz w:val="18"/>
      <w:szCs w:val="24"/>
    </w:rPr>
  </w:style>
  <w:style w:type="character" w:styleId="PageNumber">
    <w:name w:val="page number"/>
    <w:basedOn w:val="DefaultParagraphFont"/>
    <w:semiHidden/>
    <w:rsid w:val="00497DA5"/>
  </w:style>
  <w:style w:type="paragraph" w:customStyle="1" w:styleId="webaddress">
    <w:name w:val="web address"/>
    <w:rsid w:val="00AD631E"/>
    <w:rPr>
      <w:rFonts w:ascii="Arial" w:hAnsi="Arial"/>
      <w:b/>
      <w:sz w:val="18"/>
      <w:szCs w:val="24"/>
    </w:rPr>
  </w:style>
  <w:style w:type="numbering" w:styleId="111111">
    <w:name w:val="Outline List 2"/>
    <w:basedOn w:val="NoList"/>
    <w:semiHidden/>
    <w:rsid w:val="00497DA5"/>
    <w:pPr>
      <w:numPr>
        <w:numId w:val="11"/>
      </w:numPr>
    </w:pPr>
  </w:style>
  <w:style w:type="numbering" w:styleId="1ai">
    <w:name w:val="Outline List 1"/>
    <w:basedOn w:val="NoList"/>
    <w:semiHidden/>
    <w:rsid w:val="00497DA5"/>
    <w:pPr>
      <w:numPr>
        <w:numId w:val="12"/>
      </w:numPr>
    </w:pPr>
  </w:style>
  <w:style w:type="numbering" w:styleId="ArticleSection">
    <w:name w:val="Outline List 3"/>
    <w:basedOn w:val="NoList"/>
    <w:semiHidden/>
    <w:rsid w:val="00497DA5"/>
    <w:pPr>
      <w:numPr>
        <w:numId w:val="13"/>
      </w:numPr>
    </w:pPr>
  </w:style>
  <w:style w:type="paragraph" w:styleId="BlockText">
    <w:name w:val="Block Text"/>
    <w:basedOn w:val="Normal"/>
    <w:semiHidden/>
    <w:rsid w:val="00497DA5"/>
    <w:pPr>
      <w:spacing w:after="120"/>
      <w:ind w:left="1440" w:right="1440"/>
    </w:pPr>
  </w:style>
  <w:style w:type="paragraph" w:styleId="BodyText">
    <w:name w:val="Body Text"/>
    <w:basedOn w:val="Normal"/>
    <w:semiHidden/>
    <w:rsid w:val="00497DA5"/>
    <w:pPr>
      <w:spacing w:after="120"/>
    </w:pPr>
  </w:style>
  <w:style w:type="paragraph" w:styleId="BodyText2">
    <w:name w:val="Body Text 2"/>
    <w:basedOn w:val="Normal"/>
    <w:semiHidden/>
    <w:rsid w:val="00497DA5"/>
    <w:pPr>
      <w:spacing w:after="120" w:line="480" w:lineRule="auto"/>
    </w:pPr>
  </w:style>
  <w:style w:type="paragraph" w:styleId="BodyText3">
    <w:name w:val="Body Text 3"/>
    <w:basedOn w:val="Normal"/>
    <w:semiHidden/>
    <w:rsid w:val="00497DA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97DA5"/>
    <w:pPr>
      <w:ind w:firstLine="210"/>
    </w:pPr>
  </w:style>
  <w:style w:type="paragraph" w:styleId="BodyTextIndent">
    <w:name w:val="Body Text Indent"/>
    <w:basedOn w:val="Normal"/>
    <w:semiHidden/>
    <w:rsid w:val="00497DA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97DA5"/>
    <w:pPr>
      <w:ind w:firstLine="210"/>
    </w:pPr>
  </w:style>
  <w:style w:type="paragraph" w:styleId="BodyTextIndent2">
    <w:name w:val="Body Text Indent 2"/>
    <w:basedOn w:val="Normal"/>
    <w:semiHidden/>
    <w:rsid w:val="00497DA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97DA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97DA5"/>
    <w:pPr>
      <w:ind w:left="4252"/>
    </w:pPr>
  </w:style>
  <w:style w:type="paragraph" w:styleId="Date">
    <w:name w:val="Date"/>
    <w:basedOn w:val="Normal"/>
    <w:next w:val="Normal"/>
    <w:semiHidden/>
    <w:rsid w:val="00497DA5"/>
  </w:style>
  <w:style w:type="paragraph" w:styleId="E-mailSignature">
    <w:name w:val="E-mail Signature"/>
    <w:basedOn w:val="Normal"/>
    <w:semiHidden/>
    <w:rsid w:val="00497DA5"/>
  </w:style>
  <w:style w:type="character" w:styleId="Emphasis">
    <w:name w:val="Emphasis"/>
    <w:qFormat/>
    <w:rsid w:val="00497DA5"/>
    <w:rPr>
      <w:i/>
      <w:iCs/>
    </w:rPr>
  </w:style>
  <w:style w:type="paragraph" w:styleId="EnvelopeAddress">
    <w:name w:val="envelope address"/>
    <w:basedOn w:val="Normal"/>
    <w:semiHidden/>
    <w:rsid w:val="00497DA5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497DA5"/>
    <w:rPr>
      <w:rFonts w:cs="Arial"/>
      <w:sz w:val="20"/>
      <w:szCs w:val="20"/>
    </w:rPr>
  </w:style>
  <w:style w:type="character" w:styleId="FollowedHyperlink">
    <w:name w:val="FollowedHyperlink"/>
    <w:semiHidden/>
    <w:rsid w:val="00497DA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97DA5"/>
  </w:style>
  <w:style w:type="paragraph" w:styleId="HTMLAddress">
    <w:name w:val="HTML Address"/>
    <w:basedOn w:val="Normal"/>
    <w:semiHidden/>
    <w:rsid w:val="00497DA5"/>
    <w:rPr>
      <w:i/>
      <w:iCs/>
    </w:rPr>
  </w:style>
  <w:style w:type="character" w:styleId="HTMLCite">
    <w:name w:val="HTML Cite"/>
    <w:semiHidden/>
    <w:rsid w:val="00497DA5"/>
    <w:rPr>
      <w:i/>
      <w:iCs/>
    </w:rPr>
  </w:style>
  <w:style w:type="character" w:styleId="HTMLCode">
    <w:name w:val="HTML Code"/>
    <w:semiHidden/>
    <w:rsid w:val="00497DA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97DA5"/>
    <w:rPr>
      <w:i/>
      <w:iCs/>
    </w:rPr>
  </w:style>
  <w:style w:type="character" w:styleId="HTMLKeyboard">
    <w:name w:val="HTML Keyboard"/>
    <w:semiHidden/>
    <w:rsid w:val="00497DA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97DA5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497DA5"/>
    <w:rPr>
      <w:rFonts w:ascii="Courier New" w:hAnsi="Courier New" w:cs="Courier New"/>
    </w:rPr>
  </w:style>
  <w:style w:type="character" w:styleId="HTMLTypewriter">
    <w:name w:val="HTML Typewriter"/>
    <w:semiHidden/>
    <w:rsid w:val="00497DA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97DA5"/>
    <w:rPr>
      <w:i/>
      <w:iCs/>
    </w:rPr>
  </w:style>
  <w:style w:type="character" w:styleId="Hyperlink">
    <w:name w:val="Hyperlink"/>
    <w:semiHidden/>
    <w:rsid w:val="00497DA5"/>
    <w:rPr>
      <w:color w:val="0000FF"/>
      <w:u w:val="single"/>
    </w:rPr>
  </w:style>
  <w:style w:type="character" w:styleId="LineNumber">
    <w:name w:val="line number"/>
    <w:basedOn w:val="DefaultParagraphFont"/>
    <w:semiHidden/>
    <w:rsid w:val="00497DA5"/>
  </w:style>
  <w:style w:type="paragraph" w:styleId="List">
    <w:name w:val="List"/>
    <w:basedOn w:val="Normal"/>
    <w:semiHidden/>
    <w:rsid w:val="00497DA5"/>
    <w:pPr>
      <w:ind w:left="283" w:hanging="283"/>
    </w:pPr>
  </w:style>
  <w:style w:type="paragraph" w:styleId="List2">
    <w:name w:val="List 2"/>
    <w:basedOn w:val="Normal"/>
    <w:semiHidden/>
    <w:rsid w:val="00497DA5"/>
    <w:pPr>
      <w:ind w:left="566" w:hanging="283"/>
    </w:pPr>
  </w:style>
  <w:style w:type="paragraph" w:styleId="List3">
    <w:name w:val="List 3"/>
    <w:basedOn w:val="Normal"/>
    <w:semiHidden/>
    <w:rsid w:val="00497DA5"/>
    <w:pPr>
      <w:ind w:left="849" w:hanging="283"/>
    </w:pPr>
  </w:style>
  <w:style w:type="paragraph" w:styleId="List4">
    <w:name w:val="List 4"/>
    <w:basedOn w:val="Normal"/>
    <w:semiHidden/>
    <w:rsid w:val="00497DA5"/>
    <w:pPr>
      <w:ind w:left="1132" w:hanging="283"/>
    </w:pPr>
  </w:style>
  <w:style w:type="paragraph" w:styleId="List5">
    <w:name w:val="List 5"/>
    <w:basedOn w:val="Normal"/>
    <w:semiHidden/>
    <w:rsid w:val="00497DA5"/>
    <w:pPr>
      <w:ind w:left="1415" w:hanging="283"/>
    </w:pPr>
  </w:style>
  <w:style w:type="paragraph" w:styleId="ListBullet">
    <w:name w:val="List Bullet"/>
    <w:basedOn w:val="Normal"/>
    <w:semiHidden/>
    <w:rsid w:val="00497DA5"/>
    <w:pPr>
      <w:numPr>
        <w:numId w:val="1"/>
      </w:numPr>
    </w:pPr>
  </w:style>
  <w:style w:type="paragraph" w:styleId="ListBullet2">
    <w:name w:val="List Bullet 2"/>
    <w:basedOn w:val="Normal"/>
    <w:semiHidden/>
    <w:rsid w:val="00497DA5"/>
    <w:pPr>
      <w:numPr>
        <w:numId w:val="2"/>
      </w:numPr>
    </w:pPr>
  </w:style>
  <w:style w:type="paragraph" w:styleId="ListBullet3">
    <w:name w:val="List Bullet 3"/>
    <w:basedOn w:val="Normal"/>
    <w:semiHidden/>
    <w:rsid w:val="00497DA5"/>
    <w:pPr>
      <w:numPr>
        <w:numId w:val="3"/>
      </w:numPr>
    </w:pPr>
  </w:style>
  <w:style w:type="paragraph" w:styleId="ListBullet4">
    <w:name w:val="List Bullet 4"/>
    <w:basedOn w:val="Normal"/>
    <w:semiHidden/>
    <w:rsid w:val="00497DA5"/>
    <w:pPr>
      <w:numPr>
        <w:numId w:val="4"/>
      </w:numPr>
    </w:pPr>
  </w:style>
  <w:style w:type="paragraph" w:styleId="ListBullet5">
    <w:name w:val="List Bullet 5"/>
    <w:basedOn w:val="Normal"/>
    <w:semiHidden/>
    <w:rsid w:val="00497DA5"/>
    <w:pPr>
      <w:numPr>
        <w:numId w:val="5"/>
      </w:numPr>
    </w:pPr>
  </w:style>
  <w:style w:type="paragraph" w:styleId="ListContinue">
    <w:name w:val="List Continue"/>
    <w:basedOn w:val="Normal"/>
    <w:semiHidden/>
    <w:rsid w:val="00497DA5"/>
    <w:pPr>
      <w:spacing w:after="120"/>
      <w:ind w:left="283"/>
    </w:pPr>
  </w:style>
  <w:style w:type="paragraph" w:styleId="ListContinue2">
    <w:name w:val="List Continue 2"/>
    <w:basedOn w:val="Normal"/>
    <w:semiHidden/>
    <w:rsid w:val="00497DA5"/>
    <w:pPr>
      <w:spacing w:after="120"/>
      <w:ind w:left="566"/>
    </w:pPr>
  </w:style>
  <w:style w:type="paragraph" w:styleId="ListContinue3">
    <w:name w:val="List Continue 3"/>
    <w:basedOn w:val="Normal"/>
    <w:semiHidden/>
    <w:rsid w:val="00497DA5"/>
    <w:pPr>
      <w:spacing w:after="120"/>
      <w:ind w:left="849"/>
    </w:pPr>
  </w:style>
  <w:style w:type="paragraph" w:styleId="ListContinue4">
    <w:name w:val="List Continue 4"/>
    <w:basedOn w:val="Normal"/>
    <w:semiHidden/>
    <w:rsid w:val="00497DA5"/>
    <w:pPr>
      <w:spacing w:after="120"/>
      <w:ind w:left="1132"/>
    </w:pPr>
  </w:style>
  <w:style w:type="paragraph" w:styleId="ListContinue5">
    <w:name w:val="List Continue 5"/>
    <w:basedOn w:val="Normal"/>
    <w:semiHidden/>
    <w:rsid w:val="00497DA5"/>
    <w:pPr>
      <w:spacing w:after="120"/>
      <w:ind w:left="1415"/>
    </w:pPr>
  </w:style>
  <w:style w:type="paragraph" w:styleId="ListNumber">
    <w:name w:val="List Number"/>
    <w:basedOn w:val="Normal"/>
    <w:semiHidden/>
    <w:rsid w:val="00497DA5"/>
    <w:pPr>
      <w:numPr>
        <w:numId w:val="6"/>
      </w:numPr>
    </w:pPr>
  </w:style>
  <w:style w:type="paragraph" w:styleId="ListNumber2">
    <w:name w:val="List Number 2"/>
    <w:basedOn w:val="Normal"/>
    <w:semiHidden/>
    <w:rsid w:val="00497DA5"/>
    <w:pPr>
      <w:numPr>
        <w:numId w:val="7"/>
      </w:numPr>
    </w:pPr>
  </w:style>
  <w:style w:type="paragraph" w:styleId="ListNumber3">
    <w:name w:val="List Number 3"/>
    <w:basedOn w:val="Normal"/>
    <w:semiHidden/>
    <w:rsid w:val="00497DA5"/>
    <w:pPr>
      <w:numPr>
        <w:numId w:val="8"/>
      </w:numPr>
    </w:pPr>
  </w:style>
  <w:style w:type="paragraph" w:styleId="ListNumber4">
    <w:name w:val="List Number 4"/>
    <w:basedOn w:val="Normal"/>
    <w:semiHidden/>
    <w:rsid w:val="00497DA5"/>
    <w:pPr>
      <w:numPr>
        <w:numId w:val="9"/>
      </w:numPr>
    </w:pPr>
  </w:style>
  <w:style w:type="paragraph" w:styleId="ListNumber5">
    <w:name w:val="List Number 5"/>
    <w:basedOn w:val="Normal"/>
    <w:semiHidden/>
    <w:rsid w:val="00497DA5"/>
    <w:pPr>
      <w:numPr>
        <w:numId w:val="10"/>
      </w:numPr>
    </w:pPr>
  </w:style>
  <w:style w:type="paragraph" w:styleId="MessageHeader">
    <w:name w:val="Message Header"/>
    <w:basedOn w:val="Normal"/>
    <w:semiHidden/>
    <w:rsid w:val="00497D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semiHidden/>
    <w:rsid w:val="00497DA5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497DA5"/>
    <w:pPr>
      <w:ind w:left="720"/>
    </w:pPr>
  </w:style>
  <w:style w:type="paragraph" w:styleId="NoteHeading">
    <w:name w:val="Note Heading"/>
    <w:basedOn w:val="Normal"/>
    <w:next w:val="Normal"/>
    <w:semiHidden/>
    <w:rsid w:val="00497DA5"/>
  </w:style>
  <w:style w:type="paragraph" w:styleId="PlainText">
    <w:name w:val="Plain Text"/>
    <w:basedOn w:val="Normal"/>
    <w:semiHidden/>
    <w:rsid w:val="00497DA5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97DA5"/>
  </w:style>
  <w:style w:type="paragraph" w:styleId="Signature">
    <w:name w:val="Signature"/>
    <w:basedOn w:val="Normal"/>
    <w:semiHidden/>
    <w:rsid w:val="00497DA5"/>
    <w:pPr>
      <w:ind w:left="4252"/>
    </w:pPr>
  </w:style>
  <w:style w:type="character" w:styleId="Strong">
    <w:name w:val="Strong"/>
    <w:qFormat/>
    <w:rsid w:val="00497DA5"/>
    <w:rPr>
      <w:b/>
      <w:bCs/>
    </w:rPr>
  </w:style>
  <w:style w:type="paragraph" w:styleId="Subtitle">
    <w:name w:val="Subtitle"/>
    <w:basedOn w:val="Normal"/>
    <w:qFormat/>
    <w:rsid w:val="00497DA5"/>
    <w:pPr>
      <w:spacing w:after="60"/>
      <w:jc w:val="center"/>
      <w:outlineLvl w:val="1"/>
    </w:pPr>
    <w:rPr>
      <w:rFonts w:cs="Arial"/>
      <w:sz w:val="24"/>
    </w:rPr>
  </w:style>
  <w:style w:type="table" w:styleId="Table3Deffects1">
    <w:name w:val="Table 3D effects 1"/>
    <w:basedOn w:val="TableNormal"/>
    <w:semiHidden/>
    <w:rsid w:val="00497DA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97DA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97DA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97DA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97DA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97DA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97DA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97DA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97DA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97DA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97DA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97DA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97DA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97DA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97DA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97DA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97D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97DA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97DA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97DA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97DA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97DA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97D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97DA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97DA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97D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97DA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97DA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97DA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97D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97DA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97DA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97DA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97DA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9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97DA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97DA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97DA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97DA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DA5"/>
    <w:rPr>
      <w:rFonts w:ascii="Arial" w:hAnsi="Arial"/>
      <w:sz w:val="22"/>
      <w:szCs w:val="24"/>
    </w:rPr>
  </w:style>
  <w:style w:type="paragraph" w:styleId="Heading1">
    <w:name w:val="heading 1"/>
    <w:next w:val="Normal"/>
    <w:qFormat/>
    <w:rsid w:val="00497DA5"/>
    <w:pPr>
      <w:keepNext/>
      <w:spacing w:before="480" w:after="24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Heading1"/>
    <w:next w:val="Normal"/>
    <w:qFormat/>
    <w:rsid w:val="00497DA5"/>
    <w:p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497DA5"/>
    <w:pPr>
      <w:spacing w:before="120" w:after="120"/>
      <w:outlineLvl w:val="2"/>
    </w:pPr>
    <w:rPr>
      <w:bCs w:val="0"/>
      <w:sz w:val="24"/>
      <w:szCs w:val="26"/>
    </w:rPr>
  </w:style>
  <w:style w:type="paragraph" w:styleId="Heading4">
    <w:name w:val="heading 4"/>
    <w:basedOn w:val="Normal"/>
    <w:next w:val="Normal"/>
    <w:qFormat/>
    <w:rsid w:val="00497DA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97DA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7DA5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497DA5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497DA5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497DA5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semiHidden/>
    <w:rsid w:val="00AD631E"/>
    <w:rPr>
      <w:rFonts w:ascii="Arial" w:hAnsi="Arial"/>
      <w:sz w:val="18"/>
      <w:szCs w:val="24"/>
    </w:rPr>
  </w:style>
  <w:style w:type="paragraph" w:styleId="Footer">
    <w:name w:val="footer"/>
    <w:semiHidden/>
    <w:rsid w:val="00497DA5"/>
    <w:pPr>
      <w:jc w:val="right"/>
    </w:pPr>
    <w:rPr>
      <w:rFonts w:ascii="Arial" w:hAnsi="Arial"/>
      <w:sz w:val="18"/>
      <w:szCs w:val="24"/>
    </w:rPr>
  </w:style>
  <w:style w:type="table" w:styleId="TableGrid">
    <w:name w:val="Table Grid"/>
    <w:basedOn w:val="TableNormal"/>
    <w:rsid w:val="00821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ur">
    <w:name w:val="colour"/>
    <w:rsid w:val="00AD631E"/>
  </w:style>
  <w:style w:type="paragraph" w:customStyle="1" w:styleId="address">
    <w:name w:val="address"/>
    <w:rsid w:val="002E516F"/>
    <w:pPr>
      <w:tabs>
        <w:tab w:val="left" w:pos="170"/>
      </w:tabs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semiHidden/>
    <w:rsid w:val="00C95706"/>
    <w:rPr>
      <w:rFonts w:ascii="Tahoma" w:hAnsi="Tahoma" w:cs="Tahoma"/>
      <w:sz w:val="16"/>
      <w:szCs w:val="16"/>
    </w:rPr>
  </w:style>
  <w:style w:type="paragraph" w:customStyle="1" w:styleId="contact">
    <w:name w:val="contact"/>
    <w:rsid w:val="002E516F"/>
    <w:pPr>
      <w:ind w:left="284" w:hanging="284"/>
    </w:pPr>
    <w:rPr>
      <w:rFonts w:ascii="Arial" w:hAnsi="Arial"/>
      <w:sz w:val="18"/>
      <w:szCs w:val="24"/>
    </w:rPr>
  </w:style>
  <w:style w:type="character" w:styleId="PageNumber">
    <w:name w:val="page number"/>
    <w:basedOn w:val="DefaultParagraphFont"/>
    <w:semiHidden/>
    <w:rsid w:val="00497DA5"/>
  </w:style>
  <w:style w:type="paragraph" w:customStyle="1" w:styleId="webaddress">
    <w:name w:val="web address"/>
    <w:rsid w:val="00AD631E"/>
    <w:rPr>
      <w:rFonts w:ascii="Arial" w:hAnsi="Arial"/>
      <w:b/>
      <w:sz w:val="18"/>
      <w:szCs w:val="24"/>
    </w:rPr>
  </w:style>
  <w:style w:type="numbering" w:styleId="111111">
    <w:name w:val="Outline List 2"/>
    <w:basedOn w:val="NoList"/>
    <w:semiHidden/>
    <w:rsid w:val="00497DA5"/>
    <w:pPr>
      <w:numPr>
        <w:numId w:val="11"/>
      </w:numPr>
    </w:pPr>
  </w:style>
  <w:style w:type="numbering" w:styleId="1ai">
    <w:name w:val="Outline List 1"/>
    <w:basedOn w:val="NoList"/>
    <w:semiHidden/>
    <w:rsid w:val="00497DA5"/>
    <w:pPr>
      <w:numPr>
        <w:numId w:val="12"/>
      </w:numPr>
    </w:pPr>
  </w:style>
  <w:style w:type="numbering" w:styleId="ArticleSection">
    <w:name w:val="Outline List 3"/>
    <w:basedOn w:val="NoList"/>
    <w:semiHidden/>
    <w:rsid w:val="00497DA5"/>
    <w:pPr>
      <w:numPr>
        <w:numId w:val="13"/>
      </w:numPr>
    </w:pPr>
  </w:style>
  <w:style w:type="paragraph" w:styleId="BlockText">
    <w:name w:val="Block Text"/>
    <w:basedOn w:val="Normal"/>
    <w:semiHidden/>
    <w:rsid w:val="00497DA5"/>
    <w:pPr>
      <w:spacing w:after="120"/>
      <w:ind w:left="1440" w:right="1440"/>
    </w:pPr>
  </w:style>
  <w:style w:type="paragraph" w:styleId="BodyText">
    <w:name w:val="Body Text"/>
    <w:basedOn w:val="Normal"/>
    <w:semiHidden/>
    <w:rsid w:val="00497DA5"/>
    <w:pPr>
      <w:spacing w:after="120"/>
    </w:pPr>
  </w:style>
  <w:style w:type="paragraph" w:styleId="BodyText2">
    <w:name w:val="Body Text 2"/>
    <w:basedOn w:val="Normal"/>
    <w:semiHidden/>
    <w:rsid w:val="00497DA5"/>
    <w:pPr>
      <w:spacing w:after="120" w:line="480" w:lineRule="auto"/>
    </w:pPr>
  </w:style>
  <w:style w:type="paragraph" w:styleId="BodyText3">
    <w:name w:val="Body Text 3"/>
    <w:basedOn w:val="Normal"/>
    <w:semiHidden/>
    <w:rsid w:val="00497DA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97DA5"/>
    <w:pPr>
      <w:ind w:firstLine="210"/>
    </w:pPr>
  </w:style>
  <w:style w:type="paragraph" w:styleId="BodyTextIndent">
    <w:name w:val="Body Text Indent"/>
    <w:basedOn w:val="Normal"/>
    <w:semiHidden/>
    <w:rsid w:val="00497DA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97DA5"/>
    <w:pPr>
      <w:ind w:firstLine="210"/>
    </w:pPr>
  </w:style>
  <w:style w:type="paragraph" w:styleId="BodyTextIndent2">
    <w:name w:val="Body Text Indent 2"/>
    <w:basedOn w:val="Normal"/>
    <w:semiHidden/>
    <w:rsid w:val="00497DA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97DA5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97DA5"/>
    <w:pPr>
      <w:ind w:left="4252"/>
    </w:pPr>
  </w:style>
  <w:style w:type="paragraph" w:styleId="Date">
    <w:name w:val="Date"/>
    <w:basedOn w:val="Normal"/>
    <w:next w:val="Normal"/>
    <w:semiHidden/>
    <w:rsid w:val="00497DA5"/>
  </w:style>
  <w:style w:type="paragraph" w:styleId="E-mailSignature">
    <w:name w:val="E-mail Signature"/>
    <w:basedOn w:val="Normal"/>
    <w:semiHidden/>
    <w:rsid w:val="00497DA5"/>
  </w:style>
  <w:style w:type="character" w:styleId="Emphasis">
    <w:name w:val="Emphasis"/>
    <w:qFormat/>
    <w:rsid w:val="00497DA5"/>
    <w:rPr>
      <w:i/>
      <w:iCs/>
    </w:rPr>
  </w:style>
  <w:style w:type="paragraph" w:styleId="EnvelopeAddress">
    <w:name w:val="envelope address"/>
    <w:basedOn w:val="Normal"/>
    <w:semiHidden/>
    <w:rsid w:val="00497DA5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497DA5"/>
    <w:rPr>
      <w:rFonts w:cs="Arial"/>
      <w:sz w:val="20"/>
      <w:szCs w:val="20"/>
    </w:rPr>
  </w:style>
  <w:style w:type="character" w:styleId="FollowedHyperlink">
    <w:name w:val="FollowedHyperlink"/>
    <w:semiHidden/>
    <w:rsid w:val="00497DA5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97DA5"/>
  </w:style>
  <w:style w:type="paragraph" w:styleId="HTMLAddress">
    <w:name w:val="HTML Address"/>
    <w:basedOn w:val="Normal"/>
    <w:semiHidden/>
    <w:rsid w:val="00497DA5"/>
    <w:rPr>
      <w:i/>
      <w:iCs/>
    </w:rPr>
  </w:style>
  <w:style w:type="character" w:styleId="HTMLCite">
    <w:name w:val="HTML Cite"/>
    <w:semiHidden/>
    <w:rsid w:val="00497DA5"/>
    <w:rPr>
      <w:i/>
      <w:iCs/>
    </w:rPr>
  </w:style>
  <w:style w:type="character" w:styleId="HTMLCode">
    <w:name w:val="HTML Code"/>
    <w:semiHidden/>
    <w:rsid w:val="00497DA5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97DA5"/>
    <w:rPr>
      <w:i/>
      <w:iCs/>
    </w:rPr>
  </w:style>
  <w:style w:type="character" w:styleId="HTMLKeyboard">
    <w:name w:val="HTML Keyboard"/>
    <w:semiHidden/>
    <w:rsid w:val="00497DA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97DA5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497DA5"/>
    <w:rPr>
      <w:rFonts w:ascii="Courier New" w:hAnsi="Courier New" w:cs="Courier New"/>
    </w:rPr>
  </w:style>
  <w:style w:type="character" w:styleId="HTMLTypewriter">
    <w:name w:val="HTML Typewriter"/>
    <w:semiHidden/>
    <w:rsid w:val="00497DA5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97DA5"/>
    <w:rPr>
      <w:i/>
      <w:iCs/>
    </w:rPr>
  </w:style>
  <w:style w:type="character" w:styleId="Hyperlink">
    <w:name w:val="Hyperlink"/>
    <w:semiHidden/>
    <w:rsid w:val="00497DA5"/>
    <w:rPr>
      <w:color w:val="0000FF"/>
      <w:u w:val="single"/>
    </w:rPr>
  </w:style>
  <w:style w:type="character" w:styleId="LineNumber">
    <w:name w:val="line number"/>
    <w:basedOn w:val="DefaultParagraphFont"/>
    <w:semiHidden/>
    <w:rsid w:val="00497DA5"/>
  </w:style>
  <w:style w:type="paragraph" w:styleId="List">
    <w:name w:val="List"/>
    <w:basedOn w:val="Normal"/>
    <w:semiHidden/>
    <w:rsid w:val="00497DA5"/>
    <w:pPr>
      <w:ind w:left="283" w:hanging="283"/>
    </w:pPr>
  </w:style>
  <w:style w:type="paragraph" w:styleId="List2">
    <w:name w:val="List 2"/>
    <w:basedOn w:val="Normal"/>
    <w:semiHidden/>
    <w:rsid w:val="00497DA5"/>
    <w:pPr>
      <w:ind w:left="566" w:hanging="283"/>
    </w:pPr>
  </w:style>
  <w:style w:type="paragraph" w:styleId="List3">
    <w:name w:val="List 3"/>
    <w:basedOn w:val="Normal"/>
    <w:semiHidden/>
    <w:rsid w:val="00497DA5"/>
    <w:pPr>
      <w:ind w:left="849" w:hanging="283"/>
    </w:pPr>
  </w:style>
  <w:style w:type="paragraph" w:styleId="List4">
    <w:name w:val="List 4"/>
    <w:basedOn w:val="Normal"/>
    <w:semiHidden/>
    <w:rsid w:val="00497DA5"/>
    <w:pPr>
      <w:ind w:left="1132" w:hanging="283"/>
    </w:pPr>
  </w:style>
  <w:style w:type="paragraph" w:styleId="List5">
    <w:name w:val="List 5"/>
    <w:basedOn w:val="Normal"/>
    <w:semiHidden/>
    <w:rsid w:val="00497DA5"/>
    <w:pPr>
      <w:ind w:left="1415" w:hanging="283"/>
    </w:pPr>
  </w:style>
  <w:style w:type="paragraph" w:styleId="ListBullet">
    <w:name w:val="List Bullet"/>
    <w:basedOn w:val="Normal"/>
    <w:semiHidden/>
    <w:rsid w:val="00497DA5"/>
    <w:pPr>
      <w:numPr>
        <w:numId w:val="1"/>
      </w:numPr>
    </w:pPr>
  </w:style>
  <w:style w:type="paragraph" w:styleId="ListBullet2">
    <w:name w:val="List Bullet 2"/>
    <w:basedOn w:val="Normal"/>
    <w:semiHidden/>
    <w:rsid w:val="00497DA5"/>
    <w:pPr>
      <w:numPr>
        <w:numId w:val="2"/>
      </w:numPr>
    </w:pPr>
  </w:style>
  <w:style w:type="paragraph" w:styleId="ListBullet3">
    <w:name w:val="List Bullet 3"/>
    <w:basedOn w:val="Normal"/>
    <w:semiHidden/>
    <w:rsid w:val="00497DA5"/>
    <w:pPr>
      <w:numPr>
        <w:numId w:val="3"/>
      </w:numPr>
    </w:pPr>
  </w:style>
  <w:style w:type="paragraph" w:styleId="ListBullet4">
    <w:name w:val="List Bullet 4"/>
    <w:basedOn w:val="Normal"/>
    <w:semiHidden/>
    <w:rsid w:val="00497DA5"/>
    <w:pPr>
      <w:numPr>
        <w:numId w:val="4"/>
      </w:numPr>
    </w:pPr>
  </w:style>
  <w:style w:type="paragraph" w:styleId="ListBullet5">
    <w:name w:val="List Bullet 5"/>
    <w:basedOn w:val="Normal"/>
    <w:semiHidden/>
    <w:rsid w:val="00497DA5"/>
    <w:pPr>
      <w:numPr>
        <w:numId w:val="5"/>
      </w:numPr>
    </w:pPr>
  </w:style>
  <w:style w:type="paragraph" w:styleId="ListContinue">
    <w:name w:val="List Continue"/>
    <w:basedOn w:val="Normal"/>
    <w:semiHidden/>
    <w:rsid w:val="00497DA5"/>
    <w:pPr>
      <w:spacing w:after="120"/>
      <w:ind w:left="283"/>
    </w:pPr>
  </w:style>
  <w:style w:type="paragraph" w:styleId="ListContinue2">
    <w:name w:val="List Continue 2"/>
    <w:basedOn w:val="Normal"/>
    <w:semiHidden/>
    <w:rsid w:val="00497DA5"/>
    <w:pPr>
      <w:spacing w:after="120"/>
      <w:ind w:left="566"/>
    </w:pPr>
  </w:style>
  <w:style w:type="paragraph" w:styleId="ListContinue3">
    <w:name w:val="List Continue 3"/>
    <w:basedOn w:val="Normal"/>
    <w:semiHidden/>
    <w:rsid w:val="00497DA5"/>
    <w:pPr>
      <w:spacing w:after="120"/>
      <w:ind w:left="849"/>
    </w:pPr>
  </w:style>
  <w:style w:type="paragraph" w:styleId="ListContinue4">
    <w:name w:val="List Continue 4"/>
    <w:basedOn w:val="Normal"/>
    <w:semiHidden/>
    <w:rsid w:val="00497DA5"/>
    <w:pPr>
      <w:spacing w:after="120"/>
      <w:ind w:left="1132"/>
    </w:pPr>
  </w:style>
  <w:style w:type="paragraph" w:styleId="ListContinue5">
    <w:name w:val="List Continue 5"/>
    <w:basedOn w:val="Normal"/>
    <w:semiHidden/>
    <w:rsid w:val="00497DA5"/>
    <w:pPr>
      <w:spacing w:after="120"/>
      <w:ind w:left="1415"/>
    </w:pPr>
  </w:style>
  <w:style w:type="paragraph" w:styleId="ListNumber">
    <w:name w:val="List Number"/>
    <w:basedOn w:val="Normal"/>
    <w:semiHidden/>
    <w:rsid w:val="00497DA5"/>
    <w:pPr>
      <w:numPr>
        <w:numId w:val="6"/>
      </w:numPr>
    </w:pPr>
  </w:style>
  <w:style w:type="paragraph" w:styleId="ListNumber2">
    <w:name w:val="List Number 2"/>
    <w:basedOn w:val="Normal"/>
    <w:semiHidden/>
    <w:rsid w:val="00497DA5"/>
    <w:pPr>
      <w:numPr>
        <w:numId w:val="7"/>
      </w:numPr>
    </w:pPr>
  </w:style>
  <w:style w:type="paragraph" w:styleId="ListNumber3">
    <w:name w:val="List Number 3"/>
    <w:basedOn w:val="Normal"/>
    <w:semiHidden/>
    <w:rsid w:val="00497DA5"/>
    <w:pPr>
      <w:numPr>
        <w:numId w:val="8"/>
      </w:numPr>
    </w:pPr>
  </w:style>
  <w:style w:type="paragraph" w:styleId="ListNumber4">
    <w:name w:val="List Number 4"/>
    <w:basedOn w:val="Normal"/>
    <w:semiHidden/>
    <w:rsid w:val="00497DA5"/>
    <w:pPr>
      <w:numPr>
        <w:numId w:val="9"/>
      </w:numPr>
    </w:pPr>
  </w:style>
  <w:style w:type="paragraph" w:styleId="ListNumber5">
    <w:name w:val="List Number 5"/>
    <w:basedOn w:val="Normal"/>
    <w:semiHidden/>
    <w:rsid w:val="00497DA5"/>
    <w:pPr>
      <w:numPr>
        <w:numId w:val="10"/>
      </w:numPr>
    </w:pPr>
  </w:style>
  <w:style w:type="paragraph" w:styleId="MessageHeader">
    <w:name w:val="Message Header"/>
    <w:basedOn w:val="Normal"/>
    <w:semiHidden/>
    <w:rsid w:val="00497D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semiHidden/>
    <w:rsid w:val="00497DA5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497DA5"/>
    <w:pPr>
      <w:ind w:left="720"/>
    </w:pPr>
  </w:style>
  <w:style w:type="paragraph" w:styleId="NoteHeading">
    <w:name w:val="Note Heading"/>
    <w:basedOn w:val="Normal"/>
    <w:next w:val="Normal"/>
    <w:semiHidden/>
    <w:rsid w:val="00497DA5"/>
  </w:style>
  <w:style w:type="paragraph" w:styleId="PlainText">
    <w:name w:val="Plain Text"/>
    <w:basedOn w:val="Normal"/>
    <w:semiHidden/>
    <w:rsid w:val="00497DA5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97DA5"/>
  </w:style>
  <w:style w:type="paragraph" w:styleId="Signature">
    <w:name w:val="Signature"/>
    <w:basedOn w:val="Normal"/>
    <w:semiHidden/>
    <w:rsid w:val="00497DA5"/>
    <w:pPr>
      <w:ind w:left="4252"/>
    </w:pPr>
  </w:style>
  <w:style w:type="character" w:styleId="Strong">
    <w:name w:val="Strong"/>
    <w:qFormat/>
    <w:rsid w:val="00497DA5"/>
    <w:rPr>
      <w:b/>
      <w:bCs/>
    </w:rPr>
  </w:style>
  <w:style w:type="paragraph" w:styleId="Subtitle">
    <w:name w:val="Subtitle"/>
    <w:basedOn w:val="Normal"/>
    <w:qFormat/>
    <w:rsid w:val="00497DA5"/>
    <w:pPr>
      <w:spacing w:after="60"/>
      <w:jc w:val="center"/>
      <w:outlineLvl w:val="1"/>
    </w:pPr>
    <w:rPr>
      <w:rFonts w:cs="Arial"/>
      <w:sz w:val="24"/>
    </w:rPr>
  </w:style>
  <w:style w:type="table" w:styleId="Table3Deffects1">
    <w:name w:val="Table 3D effects 1"/>
    <w:basedOn w:val="TableNormal"/>
    <w:semiHidden/>
    <w:rsid w:val="00497DA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97DA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97DA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97DA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97DA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97DA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97DA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97DA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97DA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97DA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97DA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97DA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97DA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97DA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97DA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97DA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97DA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497D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97DA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97DA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97DA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97DA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97DA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97D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97DA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97DA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97D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97DA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97DA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97DA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97DA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97DA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97DA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97DA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97DA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97DA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9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97DA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97DA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97DA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97DA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footer" Target="/word/footer3.xml" Id="rId13" /><Relationship Type="http://schemas.openxmlformats.org/officeDocument/2006/relationships/styles" Target="/word/styles.xml" Id="rId3" /><Relationship Type="http://schemas.openxmlformats.org/officeDocument/2006/relationships/footnotes" Target="/word/footnotes.xml" Id="rId7" /><Relationship Type="http://schemas.openxmlformats.org/officeDocument/2006/relationships/header" Target="/word/header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webSettings" Target="/word/webSettings.xml" Id="rId6" /><Relationship Type="http://schemas.openxmlformats.org/officeDocument/2006/relationships/footer" Target="/word/footer2.xml" Id="rId11" /><Relationship Type="http://schemas.openxmlformats.org/officeDocument/2006/relationships/settings" Target="/word/settings.xml" Id="rId5" /><Relationship Type="http://schemas.openxmlformats.org/officeDocument/2006/relationships/theme" Target="/word/theme/theme1.xml" Id="rId15" /><Relationship Type="http://schemas.openxmlformats.org/officeDocument/2006/relationships/footer" Target="/word/footer1.xml" Id="rId10" /><Relationship Type="http://schemas.microsoft.com/office/2007/relationships/stylesWithEffects" Target="/word/stylesWithEffects.xml" Id="rId4" /><Relationship Type="http://schemas.openxmlformats.org/officeDocument/2006/relationships/header" Target="/word/header1.xml" Id="rId9" /><Relationship Type="http://schemas.openxmlformats.org/officeDocument/2006/relationships/fontTable" Target="/word/fontTable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D9E35-B2AB-4A52-85D4-581052E2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Lookups Template</Template>
  <TotalTime>115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MHRA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>letter</dc:subject>
  <dc:creator>Lunn, Darren</dc:creator>
  <cp:keywords>letter</cp:keywords>
  <cp:lastModifiedBy>Ellis, Rosanne</cp:lastModifiedBy>
  <cp:revision>25</cp:revision>
  <cp:lastPrinted>2015-05-22T13:06:00Z</cp:lastPrinted>
  <dcterms:created xsi:type="dcterms:W3CDTF">2017-05-18T16:14:00Z</dcterms:created>
  <dcterms:modified xsi:type="dcterms:W3CDTF">2017-05-26T10:32:00Z</dcterms:modified>
  <cp:category>template</cp:category>
</cp:coreProperties>
</file>